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480"/>
        <w:contextualSpacing/>
        <w:rPr/>
      </w:pPr>
      <w:r>
        <w:rPr>
          <w:sz w:val="74"/>
        </w:rPr>
        <w:t xml:space="preserve">Week </w:t>
      </w:r>
      <w:r>
        <w:rPr>
          <w:sz w:val="74"/>
        </w:rPr>
        <w:t>5</w:t>
      </w:r>
      <w:r>
        <w:rPr>
          <w:sz w:val="74"/>
        </w:rPr>
        <w:t xml:space="preserve"> Lesson Plan</w:t>
      </w:r>
    </w:p>
    <w:tbl>
      <w:tblPr>
        <w:tblStyle w:val="Listtable"/>
        <w:tblW w:w="5000" w:type="pct"/>
        <w:jc w:val="left"/>
        <w:tblInd w:w="0" w:type="dxa"/>
        <w:tblBorders>
          <w:right w:val="single" w:sz="4" w:space="0" w:color="7B881D"/>
          <w:insideV w:val="single" w:sz="4" w:space="0" w:color="7B881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74"/>
        <w:gridCol w:w="6685"/>
      </w:tblGrid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Title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ECIE 2207/ ECSE 3108/ ECII 2206/ ECSI 2206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Subject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Advanced Visual Programming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color w:val="306785" w:themeColor="accent1" w:themeShade="bf"/>
                <w:sz w:val="28"/>
              </w:rPr>
              <w:t>Author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Felix Okoth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Grade level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Year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Time duration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4 hours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Overview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Permissions, practical Activity, events, Intents and Intent filters, permissions, http calls. 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Objective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Create an android project </w:t>
            </w:r>
            <w:r>
              <w:rPr>
                <w:b/>
                <w:bCs/>
                <w:sz w:val="24"/>
              </w:rPr>
              <w:t>(25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Create a typical login UI using Linear layout and the necessary widgets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Introduction to android events (onClick)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Create a second Activity for sending and receiving SMS </w:t>
            </w:r>
            <w:r>
              <w:rPr>
                <w:b/>
                <w:bCs/>
                <w:sz w:val="24"/>
              </w:rPr>
              <w:t>(225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 to Intent and Intent filters </w:t>
            </w:r>
            <w:r>
              <w:rPr>
                <w:b/>
                <w:bCs/>
                <w:sz w:val="24"/>
              </w:rPr>
              <w:t>(20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Improve on the onClick event to navigate from one activity to the next. </w:t>
            </w:r>
            <w:r>
              <w:rPr>
                <w:b/>
                <w:bCs/>
                <w:sz w:val="24"/>
              </w:rPr>
              <w:t>(5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Use Linear Layout (again) to lay out EditText for phone number and a button to be clicked. </w:t>
            </w:r>
            <w:r>
              <w:rPr>
                <w:b/>
                <w:bCs/>
                <w:sz w:val="24"/>
              </w:rPr>
              <w:t>(10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 to permissions (normal permissions and dangerous permissions). </w:t>
            </w:r>
            <w:r>
              <w:rPr>
                <w:b/>
                <w:bCs/>
                <w:sz w:val="24"/>
              </w:rPr>
              <w:t>(20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Use SMSManager to send SMS.</w:t>
            </w:r>
          </w:p>
          <w:p>
            <w:pPr>
              <w:pStyle w:val="ListParagraph"/>
              <w:numPr>
                <w:ilvl w:val="2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Confirm SMS sent. </w:t>
            </w:r>
            <w:r>
              <w:rPr>
                <w:b/>
                <w:bCs/>
                <w:sz w:val="24"/>
              </w:rPr>
              <w:t>(20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Add an SMS Broadcast receiver. </w:t>
            </w:r>
            <w:r>
              <w:rPr>
                <w:b/>
                <w:bCs/>
                <w:sz w:val="24"/>
              </w:rPr>
              <w:t>(30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Introductions to checking for permissions </w:t>
            </w:r>
            <w:r>
              <w:rPr>
                <w:b/>
                <w:bCs/>
                <w:sz w:val="24"/>
              </w:rPr>
              <w:t>(20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Introductions to requesting use permissions. </w:t>
            </w:r>
            <w:r>
              <w:rPr>
                <w:b/>
                <w:bCs/>
                <w:sz w:val="24"/>
              </w:rPr>
              <w:t>(20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Implement SMS Broadcast Receiver  to receive all incoming SMS’s. </w:t>
            </w:r>
            <w:r>
              <w:rPr>
                <w:b/>
                <w:bCs/>
                <w:sz w:val="24"/>
              </w:rPr>
              <w:t>(30 minutes)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Back to vert.x microservice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Create ‘post’ web api for receiving SMS’s. </w:t>
            </w:r>
            <w:r>
              <w:rPr>
                <w:b/>
                <w:bCs/>
                <w:sz w:val="24"/>
              </w:rPr>
              <w:t>(10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Add loggers to ensure the received message is logged. </w:t>
            </w:r>
            <w:r>
              <w:rPr>
                <w:b/>
                <w:bCs/>
                <w:sz w:val="24"/>
              </w:rPr>
              <w:t>(10 minutes)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Back to Android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Use Volley for making http calls. </w:t>
            </w:r>
            <w:r>
              <w:rPr>
                <w:b/>
                <w:bCs/>
                <w:sz w:val="24"/>
              </w:rPr>
              <w:t>(20 minutes)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Send the received SMS to the microservice. </w:t>
            </w:r>
            <w:r>
              <w:rPr>
                <w:b/>
                <w:bCs/>
                <w:sz w:val="24"/>
              </w:rPr>
              <w:t>(10 minutes)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Materials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Read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InternetLink"/>
                  <w:sz w:val="24"/>
                </w:rPr>
                <w:t>https://developer.android.com/training/volley/</w:t>
              </w:r>
            </w:hyperlink>
            <w:hyperlink r:id="rId3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4">
              <w:r>
                <w:rPr>
                  <w:rStyle w:val="InternetLink"/>
                  <w:sz w:val="24"/>
                </w:rPr>
                <w:t>https://developer.android.com/reference/android/app/DownloadManager</w:t>
              </w:r>
            </w:hyperlink>
            <w:hyperlink r:id="rId5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6">
              <w:r>
                <w:rPr>
                  <w:rStyle w:val="InternetLink"/>
                  <w:sz w:val="24"/>
                </w:rPr>
                <w:t>https://developer.android.com/training/volley/request</w:t>
              </w:r>
            </w:hyperlink>
            <w:hyperlink r:id="rId7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8">
              <w:r>
                <w:rPr>
                  <w:rStyle w:val="InternetLink"/>
                  <w:sz w:val="24"/>
                </w:rPr>
                <w:t>https://developer.android.com/guide/components/intents-filters</w:t>
              </w:r>
            </w:hyperlink>
            <w:hyperlink r:id="rId9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10">
              <w:r>
                <w:rPr>
                  <w:rStyle w:val="InternetLink"/>
                  <w:sz w:val="24"/>
                </w:rPr>
                <w:t>https://developer.android.com/guide/topics/permissions/overview</w:t>
              </w:r>
            </w:hyperlink>
            <w:hyperlink r:id="rId11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Activities and procedures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60" w:after="0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Conclusions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Practice, practice, practice! </w:t>
            </w:r>
            <w:r>
              <w:rPr>
                <w:sz w:val="24"/>
              </w:rPr>
              <w:t>We are marking wireframes. Prepare for CAT 3.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b w:val="false"/>
                <w:b w:val="false"/>
                <w:i/>
                <w:i/>
                <w:color w:val="306785" w:themeColor="accent1" w:themeShade="bf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Extra credit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60" w:after="120"/>
        <w:rPr/>
      </w:pPr>
      <w:r>
        <w:rPr/>
      </w:r>
    </w:p>
    <w:sectPr>
      <w:headerReference w:type="default" r:id="rId12"/>
      <w:headerReference w:type="first" r:id="rId13"/>
      <w:footerReference w:type="default" r:id="rId14"/>
      <w:type w:val="nextPage"/>
      <w:pgSz w:w="12240" w:h="15840"/>
      <w:pgMar w:left="1440" w:right="1440" w:header="1440" w:top="2160" w:footer="1440" w:bottom="21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8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1AECE98E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6140" cy="7491730"/>
              <wp:effectExtent l="0" t="0" r="39370" b="27940"/>
              <wp:wrapNone/>
              <wp:docPr id="1" name="Group 13" descr="Top and bottom page borders - continuation pag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74912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540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54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54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54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6000"/>
                          <a:ext cx="594540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5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800"/>
                            <a:ext cx="59454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520"/>
                            <a:ext cx="5945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3" style="position:absolute;margin-left:71.9pt;margin-top:100.55pt;width:468.1pt;height:589.8pt" coordorigin="1438,2011" coordsize="9362,11796">
              <v:group id="shape_0" style="position:absolute;left:1438;top:2011;width:9362;height:115">
                <v:line id="shape_0" from="1438,2128" to="10800,212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8,2069" to="10800,206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8,2011" to="10800,20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style="position:absolute;left:1438;top:13690;width:9362;height:117">
                <v:line id="shape_0" from="1438,13690" to="10800,13690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8,13749" to="10800,1374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8,13807" to="10800,13807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650A7379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6140" cy="7491730"/>
              <wp:effectExtent l="0" t="0" r="39370" b="27940"/>
              <wp:wrapNone/>
              <wp:docPr id="2" name="Group 12" descr="Top and bottom page borders - pag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74912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540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54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54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54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6000"/>
                          <a:ext cx="594540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5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800"/>
                            <a:ext cx="59454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520"/>
                            <a:ext cx="5945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2" style="position:absolute;margin-left:71.9pt;margin-top:100.55pt;width:468.1pt;height:589.8pt" coordorigin="1438,2011" coordsize="9362,11796">
              <v:group id="shape_0" style="position:absolute;left:1438;top:2011;width:9362;height:115">
                <v:line id="shape_0" from="1438,2128" to="10800,212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8,2069" to="10800,206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8,2011" to="10800,20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style="position:absolute;left:1438;top:13690;width:9362;height:117">
                <v:line id="shape_0" from="1438,13690" to="10800,13690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8,13749" to="10800,1374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8,13807" to="10800,13807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306785" w:themeColor="accent1" w:themeShade="bf"/>
        <w:kern w:val="2"/>
        <w:szCs w:val="22"/>
        <w:lang w:val="en-US" w:eastAsia="ja-JP" w:bidi="ar-SA"/>
        <w14:ligatures w14:val="standard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5155"/>
    <w:pPr>
      <w:widowControl/>
      <w:bidi w:val="0"/>
      <w:spacing w:lineRule="auto" w:line="288" w:before="60" w:after="12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Heading1">
    <w:name w:val="Heading 1"/>
    <w:basedOn w:val="Normal"/>
    <w:uiPriority w:val="9"/>
    <w:qFormat/>
    <w:rsid w:val="00395155"/>
    <w:pPr>
      <w:keepNext w:val="true"/>
      <w:keepLines/>
      <w:spacing w:lineRule="auto" w:line="240" w:before="360" w:after="480"/>
      <w:contextualSpacing/>
      <w:jc w:val="right"/>
      <w:outlineLvl w:val="0"/>
    </w:pPr>
    <w:rPr>
      <w:rFonts w:ascii="Garamond" w:hAnsi="Garamond" w:eastAsia="" w:cs="" w:asciiTheme="majorHAnsi" w:cstheme="majorBidi" w:eastAsiaTheme="majorEastAsia" w:hAnsiTheme="majorHAns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 w:val="true"/>
      <w:keepLines/>
      <w:spacing w:before="40" w:after="0"/>
      <w:contextualSpacing/>
      <w:outlineLvl w:val="1"/>
    </w:pPr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155"/>
    <w:pPr>
      <w:keepNext w:val="true"/>
      <w:keepLines/>
      <w:spacing w:lineRule="auto" w:line="240" w:before="60" w:after="120"/>
      <w:contextualSpacing/>
      <w:outlineLvl w:val="2"/>
    </w:pPr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3"/>
    </w:pPr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4"/>
    </w:pPr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5"/>
    </w:pPr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6"/>
    </w:pPr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7"/>
    </w:pPr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095b"/>
    <w:rPr>
      <w:sz w:val="40"/>
      <w:szCs w:val="4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095b"/>
    <w:rPr/>
  </w:style>
  <w:style w:type="character" w:styleId="PlaceholderText">
    <w:name w:val="Placeholder Text"/>
    <w:basedOn w:val="DefaultParagraphFont"/>
    <w:uiPriority w:val="99"/>
    <w:semiHidden/>
    <w:qFormat/>
    <w:rsid w:val="00a7193c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5c13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e05c1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05c1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05c13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e05c1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05c1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e05c1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e05c1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e4ed3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e05c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5c1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05c1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05c13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e05c1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05c13"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e05c13"/>
    <w:rPr/>
  </w:style>
  <w:style w:type="character" w:styleId="Emphasis">
    <w:name w:val="Emphasis"/>
    <w:basedOn w:val="DefaultParagraphFont"/>
    <w:uiPriority w:val="20"/>
    <w:semiHidden/>
    <w:unhideWhenUsed/>
    <w:qFormat/>
    <w:rsid w:val="00e05c13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05c1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05c13"/>
    <w:rPr>
      <w:color w:val="B2B2B2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05c13"/>
    <w:rPr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e05c1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e4ed3"/>
    <w:rPr>
      <w:i/>
      <w:iCs/>
      <w:color w:val="30678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e4ed3"/>
    <w:rPr>
      <w:b/>
      <w:bCs/>
      <w:smallCaps/>
      <w:color w:val="306785" w:themeColor="accent1" w:themeShade="bf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e05c1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e05c13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e05c13"/>
    <w:rPr/>
  </w:style>
  <w:style w:type="character" w:styleId="Pagenumber">
    <w:name w:val="page number"/>
    <w:basedOn w:val="DefaultParagraphFont"/>
    <w:uiPriority w:val="99"/>
    <w:semiHidden/>
    <w:unhideWhenUsed/>
    <w:qFormat/>
    <w:rsid w:val="00e05c13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05c13"/>
    <w:rPr>
      <w:rFonts w:ascii="Consolas" w:hAnsi="Consolas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2e4ed3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e05c1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e05c13"/>
    <w:rPr/>
  </w:style>
  <w:style w:type="character" w:styleId="Strong">
    <w:name w:val="Strong"/>
    <w:basedOn w:val="DefaultParagraphFont"/>
    <w:uiPriority w:val="22"/>
    <w:semiHidden/>
    <w:unhideWhenUsed/>
    <w:qFormat/>
    <w:rsid w:val="00e05c13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05c13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6f21fc"/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8c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  <w:sz w:val="24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" w:cs="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24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  <w:sz w:val="24"/>
    </w:rPr>
  </w:style>
  <w:style w:type="character" w:styleId="ListLabel31">
    <w:name w:val="ListLabel 31"/>
    <w:qFormat/>
    <w:rPr>
      <w:rFonts w:cs="Courier New"/>
      <w:sz w:val="24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"/>
      <w:sz w:val="24"/>
    </w:rPr>
  </w:style>
  <w:style w:type="character" w:styleId="ListLabel58">
    <w:name w:val="ListLabel 58"/>
    <w:qFormat/>
    <w:rPr>
      <w:rFonts w:cs="Courier New"/>
      <w:sz w:val="24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05c13"/>
    <w:pPr/>
    <w:rPr/>
  </w:style>
  <w:style w:type="paragraph" w:styleId="List">
    <w:name w:val="List"/>
    <w:basedOn w:val="Normal"/>
    <w:uiPriority w:val="99"/>
    <w:semiHidden/>
    <w:unhideWhenUsed/>
    <w:rsid w:val="00e05c13"/>
    <w:pPr>
      <w:spacing w:before="60" w:after="12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7095b"/>
    <w:pPr>
      <w:spacing w:lineRule="auto" w:line="240" w:before="180" w:after="0"/>
      <w:jc w:val="right"/>
    </w:pPr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e05c13"/>
    <w:pPr/>
    <w:rPr/>
  </w:style>
  <w:style w:type="paragraph" w:styleId="BlockText">
    <w:name w:val="Block Text"/>
    <w:basedOn w:val="Normal"/>
    <w:uiPriority w:val="99"/>
    <w:semiHidden/>
    <w:unhideWhenUsed/>
    <w:qFormat/>
    <w:rsid w:val="009c4c28"/>
    <w:pPr>
      <w:pBdr>
        <w:top w:val="single" w:sz="2" w:space="10" w:color="306785"/>
        <w:left w:val="single" w:sz="2" w:space="10" w:color="306785"/>
        <w:bottom w:val="single" w:sz="2" w:space="10" w:color="306785"/>
        <w:right w:val="single" w:sz="2" w:space="10" w:color="306785"/>
      </w:pBdr>
      <w:ind w:left="1152" w:right="1152" w:hanging="0"/>
    </w:pPr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05c13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05c13"/>
    <w:pPr/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05c13"/>
    <w:pPr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e05c13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e05c13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05c13"/>
    <w:pPr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e05c13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05c1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05c1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e05c1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e05c13"/>
    <w:pPr>
      <w:spacing w:lineRule="auto" w:line="240"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e05c13"/>
    <w:pPr>
      <w:spacing w:lineRule="auto" w:line="240" w:before="0" w:after="0"/>
    </w:pPr>
    <w:rPr>
      <w:rFonts w:ascii="Garamond" w:hAnsi="Garamond" w:eastAsia="" w:cs="" w:asciiTheme="majorHAnsi" w:cstheme="majorBidi" w:eastAsiaTheme="majorEastAsia" w:hAnsiTheme="majorHAnsi"/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e05c1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210" w:hanging="21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420" w:hanging="21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630" w:hanging="21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840" w:hanging="21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050" w:hanging="21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260" w:hanging="21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470" w:hanging="21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680" w:hanging="21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890" w:hanging="21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e05c13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e4ed3"/>
    <w:pPr>
      <w:pBdr>
        <w:top w:val="single" w:sz="4" w:space="10" w:color="306785"/>
        <w:bottom w:val="single" w:sz="4" w:space="10" w:color="306785"/>
      </w:pBdr>
      <w:spacing w:before="360" w:after="360"/>
      <w:jc w:val="center"/>
    </w:pPr>
    <w:rPr>
      <w:i/>
      <w:iCs/>
    </w:rPr>
  </w:style>
  <w:style w:type="paragraph" w:styleId="ListBullet3">
    <w:name w:val="List Bullet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e05c13"/>
    <w:pPr>
      <w:spacing w:before="6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e05c13"/>
    <w:pPr>
      <w:spacing w:before="6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e05c13"/>
    <w:pPr>
      <w:spacing w:before="6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e05c13"/>
    <w:pPr>
      <w:spacing w:before="6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e05c1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306785" w:themeColor="accent1" w:themeShade="bf"/>
      <w:kern w:val="2"/>
      <w:sz w:val="20"/>
      <w:szCs w:val="20"/>
      <w:lang w:val="en-US" w:eastAsia="ja-JP" w:bidi="ar-SA"/>
      <w14:ligatures w14:val="standard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e05c1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e05c13"/>
    <w:pPr>
      <w:widowControl/>
      <w:bidi w:val="0"/>
      <w:spacing w:lineRule="auto" w:line="240"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NormalWeb">
    <w:name w:val="Normal (Web)"/>
    <w:basedOn w:val="Normal"/>
    <w:uiPriority w:val="99"/>
    <w:semiHidden/>
    <w:unhideWhenUsed/>
    <w:qFormat/>
    <w:rsid w:val="00e05c1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e05c1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e05c1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395155"/>
    <w:pPr>
      <w:spacing w:before="60" w:after="160"/>
      <w:ind w:left="144" w:hanging="0"/>
      <w:contextualSpacing/>
    </w:pPr>
    <w:rPr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e05c13"/>
    <w:pPr>
      <w:spacing w:before="60" w:after="0"/>
      <w:ind w:left="210" w:hanging="21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e05c13"/>
    <w:pPr>
      <w:spacing w:before="6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rsid w:val="006f21fc"/>
    <w:pPr>
      <w:spacing w:lineRule="auto" w:line="240" w:before="0" w:after="0"/>
      <w:contextualSpacing/>
    </w:pPr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e05c13"/>
    <w:pPr>
      <w:spacing w:before="120" w:after="12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e05c13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e05c13"/>
    <w:pPr>
      <w:spacing w:before="60" w:after="100"/>
      <w:ind w:left="21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e05c13"/>
    <w:pPr>
      <w:spacing w:before="60" w:after="100"/>
      <w:ind w:left="42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e05c13"/>
    <w:pPr>
      <w:spacing w:before="60" w:after="100"/>
      <w:ind w:left="63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e05c13"/>
    <w:pPr>
      <w:spacing w:before="60" w:after="100"/>
      <w:ind w:left="84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e05c13"/>
    <w:pPr>
      <w:spacing w:before="60" w:after="100"/>
      <w:ind w:left="105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e05c13"/>
    <w:pPr>
      <w:spacing w:before="60" w:after="100"/>
      <w:ind w:left="126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e05c13"/>
    <w:pPr>
      <w:spacing w:before="60" w:after="100"/>
      <w:ind w:left="147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e05c13"/>
    <w:pPr>
      <w:spacing w:before="60" w:after="100"/>
      <w:ind w:left="16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color="418AB3" w:themeColor="accent1" w:sz="4" w:space="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color="418AB3" w:themeColor="accent1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</w:tcBorders>
      </w:tcPr>
    </w:tblStylePr>
    <w:tblStylePr w:type="firstCol">
      <w:rPr>
        <w:b w:val="0"/>
        <w:bCs/>
      </w:rPr>
      <w:tblPr/>
    </w:tblStylePr>
    <w:tblStylePr w:type="lastCol">
      <w:rPr>
        <w:b w:val="0"/>
        <w:bCs/>
      </w:rPr>
      <w:tblPr/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18AB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18AB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18AB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18AB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6B72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6B72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6B72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6B72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color="7B881D" w:themeColor="accent2" w:sz="4" w:space="0"/>
      </w:tblBorders>
      <w:tblCellMar>
        <w:left w:w="144" w:type="dxa"/>
        <w:right w:w="144" w:type="dxa"/>
      </w:tblCellMar>
    </w:tblPr>
    <w:tblStylePr w:type="firstCol">
      <w:pPr>
        <w:wordWrap/>
        <w:spacing w:before="20" w:beforeLines="0" w:after="120" w:afterLines="0" w:line="240" w:lineRule="auto"/>
        <w:jc w:val="right"/>
      </w:pPr>
      <w:rPr>
        <w:b w:val="0"/>
        <w:i/>
        <w:color w:val="306785" w:themeColor="accent1" w:themeShade="bf"/>
        <w:sz w:val="26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526B" w:themeColor="accent1" w:sz="4" w:space="0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D17" w:themeColor="accent2" w:sz="4" w:space="0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2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5700" w:themeColor="accent3" w:sz="4" w:space="0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2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E4E4E" w:themeColor="accent4" w:sz="4" w:space="0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2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7600" w:themeColor="accent5" w:sz="4" w:space="0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2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2F14" w:themeColor="accent6" w:sz="4" w:space="0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E1EA9F" w:themeColor="accent2" w:themeTint="66" w:sz="4" w:space="0"/>
        <w:left w:val="single" w:color="E1EA9F" w:themeColor="accent2" w:themeTint="66" w:sz="4" w:space="0"/>
        <w:bottom w:val="single" w:color="E1EA9F" w:themeColor="accent2" w:themeTint="66" w:sz="4" w:space="0"/>
        <w:right w:val="single" w:color="E1EA9F" w:themeColor="accent2" w:themeTint="66" w:sz="4" w:space="0"/>
        <w:insideH w:val="single" w:color="E1EA9F" w:themeColor="accent2" w:themeTint="66" w:sz="4" w:space="0"/>
        <w:insideV w:val="single" w:color="E1EA9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D395" w:themeColor="accent3" w:themeTint="66" w:sz="4" w:space="0"/>
        <w:left w:val="single" w:color="FFD395" w:themeColor="accent3" w:themeTint="66" w:sz="4" w:space="0"/>
        <w:bottom w:val="single" w:color="FFD395" w:themeColor="accent3" w:themeTint="66" w:sz="4" w:space="0"/>
        <w:right w:val="single" w:color="FFD395" w:themeColor="accent3" w:themeTint="66" w:sz="4" w:space="0"/>
        <w:insideH w:val="single" w:color="FFD395" w:themeColor="accent3" w:themeTint="66" w:sz="4" w:space="0"/>
        <w:insideV w:val="single" w:color="FFD39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CDCDCD" w:themeColor="accent4" w:themeTint="66" w:sz="4" w:space="0"/>
        <w:left w:val="single" w:color="CDCDCD" w:themeColor="accent4" w:themeTint="66" w:sz="4" w:space="0"/>
        <w:bottom w:val="single" w:color="CDCDCD" w:themeColor="accent4" w:themeTint="66" w:sz="4" w:space="0"/>
        <w:right w:val="single" w:color="CDCDCD" w:themeColor="accent4" w:themeTint="66" w:sz="4" w:space="0"/>
        <w:insideH w:val="single" w:color="CDCDCD" w:themeColor="accent4" w:themeTint="66" w:sz="4" w:space="0"/>
        <w:insideV w:val="single" w:color="CDCDC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E69B" w:themeColor="accent5" w:themeTint="66" w:sz="4" w:space="0"/>
        <w:left w:val="single" w:color="FEE69B" w:themeColor="accent5" w:themeTint="66" w:sz="4" w:space="0"/>
        <w:bottom w:val="single" w:color="FEE69B" w:themeColor="accent5" w:themeTint="66" w:sz="4" w:space="0"/>
        <w:right w:val="single" w:color="FEE69B" w:themeColor="accent5" w:themeTint="66" w:sz="4" w:space="0"/>
        <w:insideH w:val="single" w:color="FEE69B" w:themeColor="accent5" w:themeTint="66" w:sz="4" w:space="0"/>
        <w:insideV w:val="single" w:color="FEE69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2B9A8" w:themeColor="accent6" w:themeTint="66" w:sz="4" w:space="0"/>
        <w:left w:val="single" w:color="F2B9A8" w:themeColor="accent6" w:themeTint="66" w:sz="4" w:space="0"/>
        <w:bottom w:val="single" w:color="F2B9A8" w:themeColor="accent6" w:themeTint="66" w:sz="4" w:space="0"/>
        <w:right w:val="single" w:color="F2B9A8" w:themeColor="accent6" w:themeTint="66" w:sz="4" w:space="0"/>
        <w:insideH w:val="single" w:color="F2B9A8" w:themeColor="accent6" w:themeTint="66" w:sz="4" w:space="0"/>
        <w:insideV w:val="single" w:color="F2B9A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2" w:space="0"/>
        <w:bottom w:val="single" w:color="89B9D4" w:themeColor="accent1" w:themeTint="99" w:sz="2" w:space="0"/>
        <w:insideH w:val="single" w:color="89B9D4" w:themeColor="accent1" w:themeTint="99" w:sz="2" w:space="0"/>
        <w:insideV w:val="single" w:color="89B9D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9B9D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2" w:space="0"/>
        <w:bottom w:val="single" w:color="D3E070" w:themeColor="accent2" w:themeTint="99" w:sz="2" w:space="0"/>
        <w:insideH w:val="single" w:color="D3E070" w:themeColor="accent2" w:themeTint="99" w:sz="2" w:space="0"/>
        <w:insideV w:val="single" w:color="D3E07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E07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2" w:space="0"/>
        <w:bottom w:val="single" w:color="FFBE60" w:themeColor="accent3" w:themeTint="99" w:sz="2" w:space="0"/>
        <w:insideH w:val="single" w:color="FFBE60" w:themeColor="accent3" w:themeTint="99" w:sz="2" w:space="0"/>
        <w:insideV w:val="single" w:color="FFBE6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E6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2" w:space="0"/>
        <w:bottom w:val="single" w:color="B4B4B4" w:themeColor="accent4" w:themeTint="99" w:sz="2" w:space="0"/>
        <w:insideH w:val="single" w:color="B4B4B4" w:themeColor="accent4" w:themeTint="99" w:sz="2" w:space="0"/>
        <w:insideV w:val="single" w:color="B4B4B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B4B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2" w:space="0"/>
        <w:bottom w:val="single" w:color="FEDA69" w:themeColor="accent5" w:themeTint="99" w:sz="2" w:space="0"/>
        <w:insideH w:val="single" w:color="FEDA69" w:themeColor="accent5" w:themeTint="99" w:sz="2" w:space="0"/>
        <w:insideV w:val="single" w:color="FEDA6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EDA69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2" w:space="0"/>
        <w:bottom w:val="single" w:color="EB977D" w:themeColor="accent6" w:themeTint="99" w:sz="2" w:space="0"/>
        <w:insideH w:val="single" w:color="EB977D" w:themeColor="accent6" w:themeTint="99" w:sz="2" w:space="0"/>
        <w:insideV w:val="single" w:color="EB977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77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9B9D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1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1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1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1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1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1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9B9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E07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E6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B4B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EDA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77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bottom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bottom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bottom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bottom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bottom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bottom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18AB3" w:themeColor="accent1" w:sz="4" w:space="0"/>
          <w:right w:val="single" w:color="418AB3" w:themeColor="accent1" w:sz="4" w:space="0"/>
        </w:tcBorders>
      </w:tcPr>
    </w:tblStylePr>
    <w:tblStylePr w:type="band1Horz">
      <w:tblPr/>
      <w:tcPr>
        <w:tcBorders>
          <w:top w:val="single" w:color="418AB3" w:themeColor="accent1" w:sz="4" w:space="0"/>
          <w:bottom w:val="single" w:color="418AB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18AB3" w:themeColor="accent1" w:sz="4" w:space="0"/>
          <w:left w:val="nil"/>
        </w:tcBorders>
      </w:tcPr>
    </w:tblStylePr>
    <w:tblStylePr w:type="swCell">
      <w:tblPr/>
      <w:tcPr>
        <w:tcBorders>
          <w:top w:val="double" w:color="418AB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A6B727" w:themeColor="accent2" w:sz="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6B727" w:themeColor="accent2" w:sz="4" w:space="0"/>
          <w:right w:val="single" w:color="A6B727" w:themeColor="accent2" w:sz="4" w:space="0"/>
        </w:tcBorders>
      </w:tcPr>
    </w:tblStylePr>
    <w:tblStylePr w:type="band1Horz">
      <w:tblPr/>
      <w:tcPr>
        <w:tcBorders>
          <w:top w:val="single" w:color="A6B727" w:themeColor="accent2" w:sz="4" w:space="0"/>
          <w:bottom w:val="single" w:color="A6B72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6B727" w:themeColor="accent2" w:sz="4" w:space="0"/>
          <w:left w:val="nil"/>
        </w:tcBorders>
      </w:tcPr>
    </w:tblStylePr>
    <w:tblStylePr w:type="swCell">
      <w:tblPr/>
      <w:tcPr>
        <w:tcBorders>
          <w:top w:val="double" w:color="A6B72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69200" w:themeColor="accent3" w:sz="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9200" w:themeColor="accent3" w:sz="4" w:space="0"/>
          <w:right w:val="single" w:color="F69200" w:themeColor="accent3" w:sz="4" w:space="0"/>
        </w:tcBorders>
      </w:tcPr>
    </w:tblStylePr>
    <w:tblStylePr w:type="band1Horz">
      <w:tblPr/>
      <w:tcPr>
        <w:tcBorders>
          <w:top w:val="single" w:color="F69200" w:themeColor="accent3" w:sz="4" w:space="0"/>
          <w:bottom w:val="single" w:color="F692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69200" w:themeColor="accent3" w:sz="4" w:space="0"/>
          <w:left w:val="nil"/>
        </w:tcBorders>
      </w:tcPr>
    </w:tblStylePr>
    <w:tblStylePr w:type="swCell">
      <w:tblPr/>
      <w:tcPr>
        <w:tcBorders>
          <w:top w:val="double" w:color="F692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38383" w:themeColor="accent4" w:sz="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38383" w:themeColor="accent4" w:sz="4" w:space="0"/>
          <w:right w:val="single" w:color="838383" w:themeColor="accent4" w:sz="4" w:space="0"/>
        </w:tcBorders>
      </w:tcPr>
    </w:tblStylePr>
    <w:tblStylePr w:type="band1Horz">
      <w:tblPr/>
      <w:tcPr>
        <w:tcBorders>
          <w:top w:val="single" w:color="838383" w:themeColor="accent4" w:sz="4" w:space="0"/>
          <w:bottom w:val="single" w:color="83838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38383" w:themeColor="accent4" w:sz="4" w:space="0"/>
          <w:left w:val="nil"/>
        </w:tcBorders>
      </w:tcPr>
    </w:tblStylePr>
    <w:tblStylePr w:type="swCell">
      <w:tblPr/>
      <w:tcPr>
        <w:tcBorders>
          <w:top w:val="double" w:color="83838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C306" w:themeColor="accent5" w:sz="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EC306" w:themeColor="accent5" w:sz="4" w:space="0"/>
          <w:right w:val="single" w:color="FEC306" w:themeColor="accent5" w:sz="4" w:space="0"/>
        </w:tcBorders>
      </w:tcPr>
    </w:tblStylePr>
    <w:tblStylePr w:type="band1Horz">
      <w:tblPr/>
      <w:tcPr>
        <w:tcBorders>
          <w:top w:val="single" w:color="FEC306" w:themeColor="accent5" w:sz="4" w:space="0"/>
          <w:bottom w:val="single" w:color="FEC30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EC306" w:themeColor="accent5" w:sz="4" w:space="0"/>
          <w:left w:val="nil"/>
        </w:tcBorders>
      </w:tcPr>
    </w:tblStylePr>
    <w:tblStylePr w:type="swCell">
      <w:tblPr/>
      <w:tcPr>
        <w:tcBorders>
          <w:top w:val="double" w:color="FEC30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F5327" w:themeColor="accent6" w:sz="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5327" w:themeColor="accent6" w:sz="4" w:space="0"/>
          <w:right w:val="single" w:color="DF5327" w:themeColor="accent6" w:sz="4" w:space="0"/>
        </w:tcBorders>
      </w:tcPr>
    </w:tblStylePr>
    <w:tblStylePr w:type="band1Horz">
      <w:tblPr/>
      <w:tcPr>
        <w:tcBorders>
          <w:top w:val="single" w:color="DF5327" w:themeColor="accent6" w:sz="4" w:space="0"/>
          <w:bottom w:val="single" w:color="DF532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5327" w:themeColor="accent6" w:sz="4" w:space="0"/>
          <w:left w:val="nil"/>
        </w:tcBorders>
      </w:tcPr>
    </w:tblStylePr>
    <w:tblStylePr w:type="swCell">
      <w:tblPr/>
      <w:tcPr>
        <w:tcBorders>
          <w:top w:val="double" w:color="DF532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18AB3" w:themeColor="accent1" w:sz="24" w:space="0"/>
        <w:left w:val="single" w:color="418AB3" w:themeColor="accent1" w:sz="24" w:space="0"/>
        <w:bottom w:val="single" w:color="418AB3" w:themeColor="accent1" w:sz="24" w:space="0"/>
        <w:right w:val="single" w:color="418AB3" w:themeColor="accent1" w:sz="24" w:space="0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24" w:space="0"/>
        <w:bottom w:val="single" w:color="A6B727" w:themeColor="accent2" w:sz="24" w:space="0"/>
        <w:right w:val="single" w:color="A6B727" w:themeColor="accent2" w:sz="24" w:space="0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69200" w:themeColor="accent3" w:sz="24" w:space="0"/>
        <w:left w:val="single" w:color="F69200" w:themeColor="accent3" w:sz="24" w:space="0"/>
        <w:bottom w:val="single" w:color="F69200" w:themeColor="accent3" w:sz="24" w:space="0"/>
        <w:right w:val="single" w:color="F69200" w:themeColor="accent3" w:sz="24" w:space="0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38383" w:themeColor="accent4" w:sz="24" w:space="0"/>
        <w:left w:val="single" w:color="838383" w:themeColor="accent4" w:sz="24" w:space="0"/>
        <w:bottom w:val="single" w:color="838383" w:themeColor="accent4" w:sz="24" w:space="0"/>
        <w:right w:val="single" w:color="838383" w:themeColor="accent4" w:sz="24" w:space="0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EC306" w:themeColor="accent5" w:sz="24" w:space="0"/>
        <w:left w:val="single" w:color="FEC306" w:themeColor="accent5" w:sz="24" w:space="0"/>
        <w:bottom w:val="single" w:color="FEC306" w:themeColor="accent5" w:sz="24" w:space="0"/>
        <w:right w:val="single" w:color="FEC306" w:themeColor="accent5" w:sz="24" w:space="0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5327" w:themeColor="accent6" w:sz="24" w:space="0"/>
        <w:left w:val="single" w:color="DF5327" w:themeColor="accent6" w:sz="24" w:space="0"/>
        <w:bottom w:val="single" w:color="DF5327" w:themeColor="accent6" w:sz="24" w:space="0"/>
        <w:right w:val="single" w:color="DF5327" w:themeColor="accent6" w:sz="24" w:space="0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bottom w:val="single" w:color="418AB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18AB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4" w:space="0"/>
        <w:bottom w:val="single" w:color="A6B72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A6B72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4" w:space="0"/>
        <w:bottom w:val="single" w:color="F692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692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4" w:space="0"/>
        <w:bottom w:val="single" w:color="83838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383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4" w:space="0"/>
        <w:bottom w:val="single" w:color="FEC30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EC30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4" w:space="0"/>
        <w:bottom w:val="single" w:color="DF532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532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692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692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692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692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3838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3838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3838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3838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EC30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EC30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EC30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EC30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F532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F532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F532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F532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  <w:insideV w:val="single" w:color="6CA8CA" w:themeColor="accent1" w:themeTint="bf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CA8C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  <w:insideV w:val="single" w:color="C8D94C" w:themeColor="accent2" w:themeTint="bf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94C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  <w:insideV w:val="single" w:color="FFAE39" w:themeColor="accent3" w:themeTint="bf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E3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  <w:insideV w:val="single" w:color="A2A2A2" w:themeColor="accent4" w:themeTint="bf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2A2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  <w:insideV w:val="single" w:color="FED144" w:themeColor="accent5" w:themeTint="bf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ED14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  <w:insideV w:val="single" w:color="E77D5D" w:themeColor="accent6" w:themeTint="bf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7D5D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color="418AB3" w:themeColor="accent1" w:sz="6" w:space="0"/>
          <w:insideV w:val="single" w:color="418AB3" w:themeColor="accent1" w:sz="6" w:space="0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color="A6B727" w:themeColor="accent2" w:sz="6" w:space="0"/>
          <w:insideV w:val="single" w:color="A6B727" w:themeColor="accent2" w:sz="6" w:space="0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color="F69200" w:themeColor="accent3" w:sz="6" w:space="0"/>
          <w:insideV w:val="single" w:color="F69200" w:themeColor="accent3" w:sz="6" w:space="0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color="838383" w:themeColor="accent4" w:sz="6" w:space="0"/>
          <w:insideV w:val="single" w:color="838383" w:themeColor="accent4" w:sz="6" w:space="0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color="FEC306" w:themeColor="accent5" w:sz="6" w:space="0"/>
          <w:insideV w:val="single" w:color="FEC306" w:themeColor="accent5" w:sz="6" w:space="0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color="DF5327" w:themeColor="accent6" w:sz="6" w:space="0"/>
          <w:insideV w:val="single" w:color="DF5327" w:themeColor="accent6" w:sz="6" w:space="0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8AB3" w:themeColor="accen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6B727" w:themeColor="accent2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9200" w:themeColor="accent3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38383" w:themeColor="accent4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EC306" w:themeColor="accent5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5327" w:themeColor="accent6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8AB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8AB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8AB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6B72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6B72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92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92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3838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3838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EC30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EC30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532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532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CA8CA" w:themeColor="accent1" w:sz="8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CA8CA" w:themeColor="accent1" w:sz="6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94C" w:themeColor="accent2" w:sz="8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94C" w:themeColor="accent2" w:sz="6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E39" w:themeColor="accent3" w:sz="8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E39" w:themeColor="accent3" w:sz="6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A2A2" w:themeColor="accent4" w:sz="8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A2A2" w:themeColor="accent4" w:sz="6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ED144" w:themeColor="accent5" w:sz="8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D144" w:themeColor="accent5" w:sz="6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7D5D" w:themeColor="accent6" w:sz="8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7D5D" w:themeColor="accent6" w:sz="6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training/volley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eveloper.android.com/reference/android/app/DownloadManager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eveloper.android.com/training/volley/request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eveloper.android.com/guide/components/intents-filters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developer.android.com/guide/topics/permissions/overview" TargetMode="External"/><Relationship Id="rId11" Type="http://schemas.openxmlformats.org/officeDocument/2006/relationships/hyperlink" Target="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D286C5BF664AC6B014509840CD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BEAE0-83A2-4EB7-B151-C06DBC16752C}"/>
      </w:docPartPr>
      <w:docPartBody>
        <w:p w:rsidR="00DE03D2" w:rsidRDefault="006A3FA1">
          <w:pPr>
            <w:pStyle w:val="0AD286C5BF664AC6B014509840CD5C0B"/>
          </w:pPr>
          <w:r>
            <w:rPr>
              <w:iCs/>
            </w:rPr>
            <w:t>Title</w:t>
          </w:r>
        </w:p>
      </w:docPartBody>
    </w:docPart>
    <w:docPart>
      <w:docPartPr>
        <w:name w:val="FA6456C16E4F42779C265FE28272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78122-E1D8-4CF7-8EE3-F0E3E207A0C2}"/>
      </w:docPartPr>
      <w:docPartBody>
        <w:p w:rsidR="00DE03D2" w:rsidRDefault="006A3FA1">
          <w:pPr>
            <w:pStyle w:val="FA6456C16E4F42779C265FE28272D8EE"/>
          </w:pPr>
          <w:r>
            <w:rPr>
              <w:iCs/>
            </w:rPr>
            <w:t>Subject</w:t>
          </w:r>
        </w:p>
      </w:docPartBody>
    </w:docPart>
    <w:docPart>
      <w:docPartPr>
        <w:name w:val="C52BC82DC4524171B3EAFB3DB1D2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1AB9-CF8B-4442-9291-9C611B0632AD}"/>
      </w:docPartPr>
      <w:docPartBody>
        <w:p w:rsidR="00DE03D2" w:rsidRDefault="006A3FA1">
          <w:pPr>
            <w:pStyle w:val="C52BC82DC4524171B3EAFB3DB1D224DF"/>
          </w:pPr>
          <w:r w:rsidRPr="00160773">
            <w:t>Author</w:t>
          </w:r>
        </w:p>
      </w:docPartBody>
    </w:docPart>
    <w:docPart>
      <w:docPartPr>
        <w:name w:val="F0DFFE0E35C24B1A96A286114AE7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95831-D54D-4DA9-9017-FB6BAE06B6C7}"/>
      </w:docPartPr>
      <w:docPartBody>
        <w:p w:rsidR="00DE03D2" w:rsidRDefault="006A3FA1">
          <w:pPr>
            <w:pStyle w:val="F0DFFE0E35C24B1A96A286114AE7F694"/>
          </w:pPr>
          <w:r>
            <w:rPr>
              <w:iCs/>
            </w:rPr>
            <w:t>Grade level</w:t>
          </w:r>
        </w:p>
      </w:docPartBody>
    </w:docPart>
    <w:docPart>
      <w:docPartPr>
        <w:name w:val="0391653690CE49D3929378B0ACF5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B6A0C-B0A8-4D9A-80E7-37562B5ED694}"/>
      </w:docPartPr>
      <w:docPartBody>
        <w:p w:rsidR="00DE03D2" w:rsidRDefault="006A3FA1">
          <w:pPr>
            <w:pStyle w:val="0391653690CE49D3929378B0ACF55A4E"/>
          </w:pPr>
          <w:r>
            <w:rPr>
              <w:iCs/>
            </w:rPr>
            <w:t>Time duration</w:t>
          </w:r>
        </w:p>
      </w:docPartBody>
    </w:docPart>
    <w:docPart>
      <w:docPartPr>
        <w:name w:val="0B5055F06B644894804D55F8811A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920A-E714-41F4-954D-95495225698D}"/>
      </w:docPartPr>
      <w:docPartBody>
        <w:p w:rsidR="00DE03D2" w:rsidRDefault="006A3FA1">
          <w:pPr>
            <w:pStyle w:val="0B5055F06B644894804D55F8811A8630"/>
          </w:pPr>
          <w:r>
            <w:rPr>
              <w:iCs/>
            </w:rPr>
            <w:t>Overview</w:t>
          </w:r>
        </w:p>
      </w:docPartBody>
    </w:docPart>
    <w:docPart>
      <w:docPartPr>
        <w:name w:val="D83A435CD4854668A9D6C7D9A8E31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1C437-8332-46B4-A5C8-69F35AACEE9D}"/>
      </w:docPartPr>
      <w:docPartBody>
        <w:p w:rsidR="00DE03D2" w:rsidRDefault="006A3FA1">
          <w:pPr>
            <w:pStyle w:val="D83A435CD4854668A9D6C7D9A8E31076"/>
          </w:pPr>
          <w:r>
            <w:rPr>
              <w:iCs/>
            </w:rPr>
            <w:t>Objective</w:t>
          </w:r>
        </w:p>
      </w:docPartBody>
    </w:docPart>
    <w:docPart>
      <w:docPartPr>
        <w:name w:val="91D37A97170B46398A93B9C64024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91B1-47DF-4E22-981D-1D3203AE980F}"/>
      </w:docPartPr>
      <w:docPartBody>
        <w:p w:rsidR="00DE03D2" w:rsidRDefault="006A3FA1">
          <w:pPr>
            <w:pStyle w:val="91D37A97170B46398A93B9C64024807F"/>
          </w:pPr>
          <w:r>
            <w:rPr>
              <w:iCs/>
            </w:rPr>
            <w:t>Materials</w:t>
          </w:r>
        </w:p>
      </w:docPartBody>
    </w:docPart>
    <w:docPart>
      <w:docPartPr>
        <w:name w:val="E927A7224CD4469385E5B26BBE1CA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4E681-9B04-432D-AF7F-C8B6D541D958}"/>
      </w:docPartPr>
      <w:docPartBody>
        <w:p w:rsidR="00DE03D2" w:rsidRDefault="006A3FA1">
          <w:pPr>
            <w:pStyle w:val="E927A7224CD4469385E5B26BBE1CA83B"/>
          </w:pPr>
          <w:r>
            <w:rPr>
              <w:iCs/>
            </w:rPr>
            <w:t>Activities and procedures</w:t>
          </w:r>
        </w:p>
      </w:docPartBody>
    </w:docPart>
    <w:docPart>
      <w:docPartPr>
        <w:name w:val="39EE4203FF3E4BC79E272FCDAB324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058CB-505A-44FB-99A6-ABF5AD4C291E}"/>
      </w:docPartPr>
      <w:docPartBody>
        <w:p w:rsidR="00DE03D2" w:rsidRDefault="006A3FA1">
          <w:pPr>
            <w:pStyle w:val="39EE4203FF3E4BC79E272FCDAB3240BB"/>
          </w:pPr>
          <w:r>
            <w:rPr>
              <w:iCs/>
            </w:rPr>
            <w:t>Conclusions</w:t>
          </w:r>
        </w:p>
      </w:docPartBody>
    </w:docPart>
    <w:docPart>
      <w:docPartPr>
        <w:name w:val="BCA88457C65F4D5381A0E0D3F3452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AA67-DD38-459B-9D82-D8D459C7AA46}"/>
      </w:docPartPr>
      <w:docPartBody>
        <w:p w:rsidR="00DE03D2" w:rsidRDefault="006A3FA1">
          <w:pPr>
            <w:pStyle w:val="BCA88457C65F4D5381A0E0D3F3452CC8"/>
          </w:pPr>
          <w:r>
            <w:rPr>
              <w:iCs/>
            </w:rPr>
            <w:t>Extra credit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A1"/>
    <w:rsid w:val="00277096"/>
    <w:rsid w:val="006A3FA1"/>
    <w:rsid w:val="00DE03D2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DC741FE5E4C1BB611CDA18624933B">
    <w:name w:val="F63DC741FE5E4C1BB611CDA18624933B"/>
  </w:style>
  <w:style w:type="paragraph" w:customStyle="1" w:styleId="0AD286C5BF664AC6B014509840CD5C0B">
    <w:name w:val="0AD286C5BF664AC6B014509840CD5C0B"/>
  </w:style>
  <w:style w:type="paragraph" w:customStyle="1" w:styleId="36F3575269C744B8A89439BCECF7A013">
    <w:name w:val="36F3575269C744B8A89439BCECF7A013"/>
  </w:style>
  <w:style w:type="paragraph" w:customStyle="1" w:styleId="FA6456C16E4F42779C265FE28272D8EE">
    <w:name w:val="FA6456C16E4F42779C265FE28272D8EE"/>
  </w:style>
  <w:style w:type="paragraph" w:customStyle="1" w:styleId="B5388BA749304EC383B6EA6D41A503BB">
    <w:name w:val="B5388BA749304EC383B6EA6D41A503BB"/>
  </w:style>
  <w:style w:type="paragraph" w:customStyle="1" w:styleId="C52BC82DC4524171B3EAFB3DB1D224DF">
    <w:name w:val="C52BC82DC4524171B3EAFB3DB1D224DF"/>
  </w:style>
  <w:style w:type="paragraph" w:customStyle="1" w:styleId="635A5F0B3A8B425993EE2B5D4481DC48">
    <w:name w:val="635A5F0B3A8B425993EE2B5D4481DC48"/>
  </w:style>
  <w:style w:type="paragraph" w:customStyle="1" w:styleId="F0DFFE0E35C24B1A96A286114AE7F694">
    <w:name w:val="F0DFFE0E35C24B1A96A286114AE7F694"/>
  </w:style>
  <w:style w:type="paragraph" w:customStyle="1" w:styleId="A002C5F08F534E9E9D688798F2FEA2D3">
    <w:name w:val="A002C5F08F534E9E9D688798F2FEA2D3"/>
  </w:style>
  <w:style w:type="paragraph" w:customStyle="1" w:styleId="0391653690CE49D3929378B0ACF55A4E">
    <w:name w:val="0391653690CE49D3929378B0ACF55A4E"/>
  </w:style>
  <w:style w:type="paragraph" w:customStyle="1" w:styleId="D7BDAF5B633B4AFC8F3E39C677E1ED7B">
    <w:name w:val="D7BDAF5B633B4AFC8F3E39C677E1ED7B"/>
  </w:style>
  <w:style w:type="paragraph" w:customStyle="1" w:styleId="0B5055F06B644894804D55F8811A8630">
    <w:name w:val="0B5055F06B644894804D55F8811A8630"/>
  </w:style>
  <w:style w:type="paragraph" w:customStyle="1" w:styleId="1E4591003D614D9D9F78B2996BD4339C">
    <w:name w:val="1E4591003D614D9D9F78B2996BD4339C"/>
  </w:style>
  <w:style w:type="paragraph" w:customStyle="1" w:styleId="D83A435CD4854668A9D6C7D9A8E31076">
    <w:name w:val="D83A435CD4854668A9D6C7D9A8E31076"/>
  </w:style>
  <w:style w:type="paragraph" w:customStyle="1" w:styleId="E128455FFFFA49AC8B4904E372D45C69">
    <w:name w:val="E128455FFFFA49AC8B4904E372D45C69"/>
  </w:style>
  <w:style w:type="paragraph" w:customStyle="1" w:styleId="91D37A97170B46398A93B9C64024807F">
    <w:name w:val="91D37A97170B46398A93B9C64024807F"/>
  </w:style>
  <w:style w:type="paragraph" w:customStyle="1" w:styleId="7D852079CFF9485EAADC33D6ECB7360B">
    <w:name w:val="7D852079CFF9485EAADC33D6ECB7360B"/>
  </w:style>
  <w:style w:type="paragraph" w:customStyle="1" w:styleId="E927A7224CD4469385E5B26BBE1CA83B">
    <w:name w:val="E927A7224CD4469385E5B26BBE1CA83B"/>
  </w:style>
  <w:style w:type="paragraph" w:customStyle="1" w:styleId="02F8B3555EF74C498FB8C7E7CC531839">
    <w:name w:val="02F8B3555EF74C498FB8C7E7CC531839"/>
  </w:style>
  <w:style w:type="paragraph" w:customStyle="1" w:styleId="39EE4203FF3E4BC79E272FCDAB3240BB">
    <w:name w:val="39EE4203FF3E4BC79E272FCDAB3240BB"/>
  </w:style>
  <w:style w:type="paragraph" w:customStyle="1" w:styleId="37072AD8C03A44D78B4E5C0174F28BE9">
    <w:name w:val="37072AD8C03A44D78B4E5C0174F28BE9"/>
  </w:style>
  <w:style w:type="paragraph" w:customStyle="1" w:styleId="BCA88457C65F4D5381A0E0D3F3452CC8">
    <w:name w:val="BCA88457C65F4D5381A0E0D3F3452CC8"/>
  </w:style>
  <w:style w:type="paragraph" w:customStyle="1" w:styleId="8DEB6628BDE54D938E4F481ED162D6CB">
    <w:name w:val="8DEB6628BDE54D938E4F481ED162D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</Template>
  <TotalTime>406</TotalTime>
  <Application>LibreOffice/6.0.3.2$Linux_X86_64 LibreOffice_project/00m0$Build-2</Application>
  <Pages>2</Pages>
  <Words>264</Words>
  <Characters>1623</Characters>
  <CharactersWithSpaces>1823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2018-07-29T08:03:00Z</dcterms:created>
  <dc:creator>Felix Okoth</dc:creator>
  <dc:description/>
  <dc:language>en-CA</dc:language>
  <cp:lastModifiedBy/>
  <dcterms:modified xsi:type="dcterms:W3CDTF">2019-02-12T12:08:47Z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