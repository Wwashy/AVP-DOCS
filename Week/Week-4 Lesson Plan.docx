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480"/>
        <w:contextualSpacing/>
        <w:rPr/>
      </w:pPr>
      <w:r>
        <w:rPr>
          <w:sz w:val="74"/>
        </w:rPr>
        <w:t xml:space="preserve">Week </w:t>
      </w:r>
      <w:r>
        <w:rPr>
          <w:sz w:val="74"/>
        </w:rPr>
        <w:t>4</w:t>
      </w:r>
      <w:r>
        <w:rPr>
          <w:sz w:val="74"/>
        </w:rPr>
        <w:t xml:space="preserve"> Lesson Plan</w:t>
      </w:r>
    </w:p>
    <w:tbl>
      <w:tblPr>
        <w:tblStyle w:val="Listtable"/>
        <w:tblW w:w="5000" w:type="pct"/>
        <w:jc w:val="left"/>
        <w:tblInd w:w="0" w:type="dxa"/>
        <w:tblBorders>
          <w:right w:val="single" w:sz="4" w:space="0" w:color="7B881D"/>
          <w:insideV w:val="single" w:sz="4" w:space="0" w:color="7B881D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74"/>
        <w:gridCol w:w="6685"/>
      </w:tblGrid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Title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ECIE 2207/ ECSE 3108/ ECII 2206/ ECSI 2206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Subject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Advanced Visual Programming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color w:val="306785" w:themeColor="accent1" w:themeShade="bf"/>
                <w:sz w:val="28"/>
              </w:rPr>
              <w:t>Author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Felix Okoth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Grade level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Year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Time duration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4 hours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Overview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 xml:space="preserve">Introduction to </w:t>
            </w:r>
            <w:r>
              <w:rPr>
                <w:sz w:val="24"/>
              </w:rPr>
              <w:t>Android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Objective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Android Stack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Android architecture components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Activities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Declare activity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Declare intent filters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Declare permissions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Activity life cycle.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Layouts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Linear Layout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Relative Layout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Web View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Constraint Layout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List View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Grid View</w:t>
            </w:r>
          </w:p>
          <w:p>
            <w:pPr>
              <w:pStyle w:val="ListParagraph"/>
              <w:spacing w:lineRule="auto" w:line="240" w:before="60" w:after="0"/>
              <w:ind w:left="108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i w:val="false"/>
                <w:i w:val="false"/>
                <w:iCs/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Materials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Read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Notes/2019/Jetpack.pdf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2">
              <w:r>
                <w:rPr>
                  <w:rStyle w:val="InternetLink"/>
                  <w:sz w:val="24"/>
                </w:rPr>
                <w:t>https://developer.android.com/guide/components/activities/intro-activities</w:t>
              </w:r>
            </w:hyperlink>
            <w:hyperlink r:id="rId3">
              <w:r>
                <w:rPr>
                  <w:sz w:val="24"/>
                </w:rPr>
                <w:t xml:space="preserve"> </w:t>
              </w:r>
            </w:hyperlink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4">
              <w:r>
                <w:rPr>
                  <w:rStyle w:val="InternetLink"/>
                  <w:sz w:val="24"/>
                </w:rPr>
                <w:t>https://developer.android.com/guide/components/activities/activity-lifecycle</w:t>
              </w:r>
            </w:hyperlink>
            <w:hyperlink r:id="rId5">
              <w:r>
                <w:rPr>
                  <w:sz w:val="24"/>
                </w:rPr>
                <w:t xml:space="preserve"> </w:t>
              </w:r>
            </w:hyperlink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6">
              <w:r>
                <w:rPr>
                  <w:rStyle w:val="InternetLink"/>
                  <w:sz w:val="24"/>
                </w:rPr>
                <w:t>https://developer.android.com/guide/topics/ui/declaring-layout</w:t>
              </w:r>
            </w:hyperlink>
            <w:hyperlink r:id="rId7">
              <w:r>
                <w:rPr>
                  <w:sz w:val="24"/>
                </w:rPr>
                <w:t xml:space="preserve"> </w:t>
              </w:r>
            </w:hyperlink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8">
              <w:r>
                <w:rPr>
                  <w:rStyle w:val="InternetLink"/>
                  <w:sz w:val="24"/>
                </w:rPr>
                <w:t>https://developer.android.com/training/constraint-layout/</w:t>
              </w:r>
            </w:hyperlink>
            <w:hyperlink r:id="rId9">
              <w:r>
                <w:rPr>
                  <w:sz w:val="24"/>
                </w:rPr>
                <w:t xml:space="preserve"> </w:t>
              </w:r>
            </w:hyperlink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10">
              <w:r>
                <w:rPr>
                  <w:rStyle w:val="InternetLink"/>
                  <w:sz w:val="24"/>
                </w:rPr>
                <w:t>https://developer.android.com/guide/topics/ui/layout/linear</w:t>
              </w:r>
            </w:hyperlink>
            <w:hyperlink r:id="rId11">
              <w:r>
                <w:rPr>
                  <w:sz w:val="24"/>
                </w:rPr>
                <w:t xml:space="preserve"> </w:t>
              </w:r>
            </w:hyperlink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12">
              <w:r>
                <w:rPr>
                  <w:rStyle w:val="InternetLink"/>
                  <w:sz w:val="24"/>
                </w:rPr>
                <w:t>https://developer.android.com/guide/topics/ui/binding</w:t>
              </w:r>
            </w:hyperlink>
            <w:hyperlink r:id="rId13">
              <w:r>
                <w:rPr>
                  <w:sz w:val="24"/>
                </w:rPr>
                <w:t xml:space="preserve"> </w:t>
              </w:r>
            </w:hyperlink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14">
              <w:r>
                <w:rPr>
                  <w:rStyle w:val="InternetLink"/>
                  <w:sz w:val="24"/>
                </w:rPr>
                <w:t>https://developer.android.com/guide/topics/ui/layout/gridview</w:t>
              </w:r>
            </w:hyperlink>
            <w:hyperlink r:id="rId15">
              <w:r>
                <w:rPr>
                  <w:sz w:val="24"/>
                </w:rPr>
                <w:t xml:space="preserve"> </w:t>
              </w:r>
            </w:hyperlink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60"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16">
              <w:r>
                <w:rPr>
                  <w:rStyle w:val="InternetLink"/>
                  <w:sz w:val="24"/>
                </w:rPr>
                <w:t>https://developer.android.com/guide/topics/ui/layout/relative</w:t>
              </w:r>
            </w:hyperlink>
            <w:r>
              <w:rPr>
                <w:sz w:val="24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60" w:after="0"/>
              <w:ind w:left="216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60" w:after="0"/>
              <w:ind w:left="108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i w:val="false"/>
                <w:i w:val="false"/>
                <w:iCs/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Activities and procedures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60" w:after="0"/>
              <w:ind w:left="144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60" w:after="0"/>
              <w:ind w:left="1080" w:hanging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i w:val="false"/>
                <w:i w:val="false"/>
                <w:iCs/>
                <w:sz w:val="28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Conclusions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4"/>
              </w:rPr>
              <w:t>Practice, practice, practice!</w:t>
            </w:r>
          </w:p>
        </w:tc>
      </w:tr>
      <w:tr>
        <w:trPr/>
        <w:tc>
          <w:tcPr>
            <w:tcW w:w="26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Autospacing="0" w:before="20" w:afterAutospacing="0" w:after="120"/>
              <w:jc w:val="right"/>
              <w:rPr>
                <w:b w:val="false"/>
                <w:b w:val="false"/>
                <w:i/>
                <w:i/>
                <w:color w:val="306785" w:themeColor="accent1" w:themeShade="bf"/>
              </w:rPr>
            </w:pPr>
            <w:r>
              <w:rPr>
                <w:b w:val="false"/>
                <w:i/>
                <w:iCs/>
                <w:color w:val="306785" w:themeColor="accent1" w:themeShade="bf"/>
                <w:sz w:val="28"/>
              </w:rPr>
              <w:t>Extra credit</w:t>
            </w:r>
          </w:p>
        </w:tc>
        <w:tc>
          <w:tcPr>
            <w:tcW w:w="6685" w:type="dxa"/>
            <w:tcBorders>
              <w:left w:val="single" w:sz="4" w:space="0" w:color="7B881D"/>
              <w:right w:val="single" w:sz="4" w:space="0" w:color="7B881D"/>
              <w:insideV w:val="single" w:sz="4" w:space="0" w:color="7B881D"/>
            </w:tcBorders>
            <w:shd w:fill="auto" w:val="clear"/>
          </w:tcPr>
          <w:p>
            <w:pPr>
              <w:pStyle w:val="Normal"/>
              <w:spacing w:lineRule="auto" w:line="240" w:before="6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before="60" w:after="120"/>
        <w:rPr/>
      </w:pPr>
      <w:r>
        <w:rPr/>
      </w:r>
    </w:p>
    <w:sectPr>
      <w:headerReference w:type="default" r:id="rId17"/>
      <w:headerReference w:type="first" r:id="rId18"/>
      <w:footerReference w:type="default" r:id="rId19"/>
      <w:type w:val="nextPage"/>
      <w:pgSz w:w="12240" w:h="15840"/>
      <w:pgMar w:left="1440" w:right="1440" w:header="1440" w:top="2160" w:footer="1440" w:bottom="216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180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" wp14:anchorId="1AECE98E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6140" cy="7491730"/>
              <wp:effectExtent l="0" t="0" r="39370" b="27940"/>
              <wp:wrapNone/>
              <wp:docPr id="1" name="Group 13" descr="Top and bottom page borders - continuation page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400" cy="749124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5945400" cy="74160"/>
                        </a:xfrm>
                      </wpg:grpSpPr>
                      <wps:wsp>
                        <wps:cNvSpPr/>
                        <wps:spPr>
                          <a:xfrm>
                            <a:off x="0" y="74160"/>
                            <a:ext cx="59454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720"/>
                            <a:ext cx="5945400" cy="72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54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0" y="7416000"/>
                          <a:ext cx="5945400" cy="74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54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800"/>
                            <a:ext cx="5945400" cy="72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4520"/>
                            <a:ext cx="59454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75000</wp14:pctHeight>
              </wp14:sizeRelV>
            </wp:anchor>
          </w:drawing>
        </mc:Choice>
        <mc:Fallback>
          <w:pict>
            <v:group id="shape_0" alt="Group 13" style="position:absolute;margin-left:71.9pt;margin-top:100.55pt;width:468.1pt;height:589.8pt" coordorigin="1438,2011" coordsize="9362,11796">
              <v:group id="shape_0" style="position:absolute;left:1438;top:2011;width:9362;height:115">
                <v:line id="shape_0" from="1438,2128" to="10800,2128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38,2069" to="10800,2069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38,2011" to="10800,2011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  <v:group id="shape_0" style="position:absolute;left:1438;top:13690;width:9362;height:117">
                <v:line id="shape_0" from="1438,13690" to="10800,13690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38,13749" to="10800,13749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38,13807" to="10800,13807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650A7379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6140" cy="7491730"/>
              <wp:effectExtent l="0" t="0" r="39370" b="27940"/>
              <wp:wrapNone/>
              <wp:docPr id="2" name="Group 12" descr="Top and bottom page borders - page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400" cy="749124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5945400" cy="74160"/>
                        </a:xfrm>
                      </wpg:grpSpPr>
                      <wps:wsp>
                        <wps:cNvSpPr/>
                        <wps:spPr>
                          <a:xfrm>
                            <a:off x="0" y="74160"/>
                            <a:ext cx="59454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6720"/>
                            <a:ext cx="5945400" cy="72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54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0" y="7416000"/>
                          <a:ext cx="5945400" cy="74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54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7800"/>
                            <a:ext cx="5945400" cy="720"/>
                          </a:xfrm>
                          <a:prstGeom prst="line">
                            <a:avLst/>
                          </a:prstGeom>
                          <a:ln w="63360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4520"/>
                            <a:ext cx="59454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75000</wp14:pctHeight>
              </wp14:sizeRelV>
            </wp:anchor>
          </w:drawing>
        </mc:Choice>
        <mc:Fallback>
          <w:pict>
            <v:group id="shape_0" alt="Group 12" style="position:absolute;margin-left:71.9pt;margin-top:100.55pt;width:468.1pt;height:589.8pt" coordorigin="1438,2011" coordsize="9362,11796">
              <v:group id="shape_0" style="position:absolute;left:1438;top:2011;width:9362;height:115">
                <v:line id="shape_0" from="1438,2128" to="10800,2128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38,2069" to="10800,2069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38,2011" to="10800,2011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  <v:group id="shape_0" style="position:absolute;left:1438;top:13690;width:9362;height:117">
                <v:line id="shape_0" from="1438,13690" to="10800,13690" stroked="t" style="position:absolute;mso-position-horizontal:center;mso-position-horizontal-relative:page;mso-position-vertical-relative:page">
                  <v:stroke color="#535b13" weight="25560" joinstyle="round" endcap="flat"/>
                  <v:fill o:detectmouseclick="t" on="false"/>
                </v:line>
                <v:line id="shape_0" from="1438,13749" to="10800,13749" stroked="t" style="position:absolute;mso-position-horizontal:center;mso-position-horizontal-relative:page;mso-position-vertical-relative:page">
                  <v:stroke color="#a6b727" weight="63360" joinstyle="round" endcap="flat"/>
                  <v:fill o:detectmouseclick="t" on="false"/>
                </v:line>
                <v:line id="shape_0" from="1438,13807" to="10800,13807" stroked="t" style="position:absolute;mso-position-horizontal:center;mso-position-horizontal-relative:page;mso-position-vertical-relative:page">
                  <v:stroke color="#d3e171" weight="25560" joinstyle="round" endcap="flat"/>
                  <v:fill o:detectmouseclick="t" on="false"/>
                </v:lin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" w:cs="" w:asciiTheme="minorHAnsi" w:cstheme="minorBidi" w:eastAsiaTheme="minorEastAsia" w:hAnsiTheme="minorHAnsi"/>
        <w:color w:val="306785" w:themeColor="accent1" w:themeShade="bf"/>
        <w:kern w:val="2"/>
        <w:szCs w:val="22"/>
        <w:lang w:val="en-US" w:eastAsia="ja-JP" w:bidi="ar-SA"/>
        <w14:ligatures w14:val="standard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95155"/>
    <w:pPr>
      <w:widowControl/>
      <w:bidi w:val="0"/>
      <w:spacing w:lineRule="auto" w:line="288" w:before="60" w:after="120"/>
      <w:jc w:val="left"/>
    </w:pPr>
    <w:rPr>
      <w:rFonts w:ascii="Garamond" w:hAnsi="Garamond" w:eastAsia="" w:cs="" w:asciiTheme="minorHAnsi" w:cstheme="minorBidi" w:eastAsiaTheme="minorEastAsia" w:hAnsiTheme="minorHAnsi"/>
      <w:color w:val="306785" w:themeColor="accent1" w:themeShade="bf"/>
      <w:kern w:val="2"/>
      <w:sz w:val="22"/>
      <w:szCs w:val="22"/>
      <w:lang w:val="en-US" w:eastAsia="ja-JP" w:bidi="ar-SA"/>
      <w14:ligatures w14:val="standard"/>
    </w:rPr>
  </w:style>
  <w:style w:type="paragraph" w:styleId="Heading1">
    <w:name w:val="Heading 1"/>
    <w:basedOn w:val="Normal"/>
    <w:uiPriority w:val="9"/>
    <w:qFormat/>
    <w:rsid w:val="00395155"/>
    <w:pPr>
      <w:keepNext w:val="true"/>
      <w:keepLines/>
      <w:spacing w:lineRule="auto" w:line="240" w:before="360" w:after="480"/>
      <w:contextualSpacing/>
      <w:jc w:val="right"/>
      <w:outlineLvl w:val="0"/>
    </w:pPr>
    <w:rPr>
      <w:rFonts w:ascii="Garamond" w:hAnsi="Garamond" w:eastAsia="" w:cs="" w:asciiTheme="majorHAnsi" w:cstheme="majorBidi" w:eastAsiaTheme="majorEastAsia" w:hAnsiTheme="majorHAns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 w:val="true"/>
      <w:keepLines/>
      <w:spacing w:before="40" w:after="0"/>
      <w:contextualSpacing/>
      <w:outlineLvl w:val="1"/>
    </w:pPr>
    <w:rPr>
      <w:rFonts w:ascii="Garamond" w:hAnsi="Garamond" w:eastAsia="" w:cs="" w:asciiTheme="majorHAnsi" w:cstheme="majorBidi" w:eastAsiaTheme="majorEastAsia" w:hAnsiTheme="majorHAns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155"/>
    <w:pPr>
      <w:keepNext w:val="true"/>
      <w:keepLines/>
      <w:spacing w:lineRule="auto" w:line="240" w:before="60" w:after="120"/>
      <w:contextualSpacing/>
      <w:outlineLvl w:val="2"/>
    </w:pPr>
    <w:rPr>
      <w:rFonts w:ascii="Garamond" w:hAnsi="Garamond" w:eastAsia="" w:cs="" w:asciiTheme="majorHAnsi" w:cstheme="majorBidi" w:eastAsiaTheme="majorEastAsia" w:hAnsiTheme="majorHAns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 w:val="true"/>
      <w:keepLines/>
      <w:spacing w:before="160" w:after="120"/>
      <w:contextualSpacing/>
      <w:outlineLvl w:val="3"/>
    </w:pPr>
    <w:rPr>
      <w:rFonts w:ascii="Garamond" w:hAnsi="Garamond" w:eastAsia="" w:cs="" w:asciiTheme="majorHAnsi" w:cstheme="majorBidi" w:eastAsiaTheme="majorEastAsia" w:hAnsiTheme="majorHAns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 w:val="true"/>
      <w:keepLines/>
      <w:spacing w:before="160" w:after="120"/>
      <w:contextualSpacing/>
      <w:outlineLvl w:val="4"/>
    </w:pPr>
    <w:rPr>
      <w:rFonts w:ascii="Garamond" w:hAnsi="Garamond" w:eastAsia="" w:cs="" w:asciiTheme="majorHAnsi" w:cstheme="majorBidi" w:eastAsiaTheme="majorEastAsia" w:hAnsiTheme="majorHAns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 w:val="true"/>
      <w:keepLines/>
      <w:spacing w:before="160" w:after="120"/>
      <w:contextualSpacing/>
      <w:outlineLvl w:val="5"/>
    </w:pPr>
    <w:rPr>
      <w:rFonts w:ascii="Garamond" w:hAnsi="Garamond" w:eastAsia="" w:cs="" w:asciiTheme="majorHAnsi" w:cstheme="majorBidi" w:eastAsiaTheme="majorEastAsia" w:hAnsiTheme="majorHAns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 w:val="true"/>
      <w:keepLines/>
      <w:spacing w:before="60" w:after="120"/>
      <w:contextualSpacing/>
      <w:outlineLvl w:val="6"/>
    </w:pPr>
    <w:rPr>
      <w:rFonts w:ascii="Garamond" w:hAnsi="Garamond" w:eastAsia="" w:cs="" w:asciiTheme="majorHAnsi" w:cstheme="majorBidi" w:eastAsiaTheme="majorEastAsia" w:hAnsiTheme="majorHAns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 w:val="true"/>
      <w:keepLines/>
      <w:spacing w:before="60" w:after="120"/>
      <w:contextualSpacing/>
      <w:outlineLvl w:val="7"/>
    </w:pPr>
    <w:rPr>
      <w:rFonts w:ascii="Garamond" w:hAnsi="Garamond" w:eastAsia="" w:cs="" w:asciiTheme="majorHAnsi" w:cstheme="majorBidi" w:eastAsiaTheme="majorEastAsia" w:hAnsiTheme="majorHAnsi"/>
      <w:b/>
      <w:bCs/>
      <w:iCs/>
      <w:color w:val="00000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 w:val="true"/>
      <w:keepLines/>
      <w:spacing w:before="60" w:after="120"/>
      <w:contextualSpacing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00000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i/>
      <w:sz w:val="5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i/>
      <w:iCs/>
      <w:sz w:val="3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color w:val="525B13" w:themeColor="accent2" w:themeShade="80"/>
      <w:sz w:val="28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Cs/>
      <w:i/>
      <w:color w:val="525B13" w:themeColor="accent2" w:themeShade="80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bCs/>
      <w:iCs/>
      <w:color w:val="00000A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i/>
      <w:iCs/>
      <w:color w:val="00000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7095b"/>
    <w:rPr>
      <w:sz w:val="40"/>
      <w:szCs w:val="4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7095b"/>
    <w:rPr/>
  </w:style>
  <w:style w:type="character" w:styleId="PlaceholderText">
    <w:name w:val="Placeholder Text"/>
    <w:basedOn w:val="DefaultParagraphFont"/>
    <w:uiPriority w:val="99"/>
    <w:semiHidden/>
    <w:qFormat/>
    <w:rsid w:val="00a7193c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05c13"/>
    <w:rPr>
      <w:rFonts w:ascii="Segoe UI" w:hAnsi="Segoe UI" w:cs="Segoe UI"/>
      <w:sz w:val="18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e05c1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e05c13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e05c13"/>
    <w:rPr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e05c1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e05c1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e05c1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e05c13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e4ed3"/>
    <w:rPr>
      <w:b/>
      <w:bCs/>
      <w:i/>
      <w:iCs/>
      <w:spacing w:val="0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e05c1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05c1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e05c13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e05c13"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e05c13"/>
    <w:rPr/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05c13"/>
    <w:rPr>
      <w:rFonts w:ascii="Segoe UI" w:hAnsi="Segoe UI" w:cs="Segoe UI"/>
      <w:sz w:val="16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e05c13"/>
    <w:rPr/>
  </w:style>
  <w:style w:type="character" w:styleId="Emphasis">
    <w:name w:val="Emphasis"/>
    <w:basedOn w:val="DefaultParagraphFont"/>
    <w:uiPriority w:val="20"/>
    <w:semiHidden/>
    <w:unhideWhenUsed/>
    <w:qFormat/>
    <w:rsid w:val="00e05c13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e05c1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05c1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05c13"/>
    <w:rPr>
      <w:color w:val="B2B2B2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05c1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e05c13"/>
    <w:rPr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e05c1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e05c13"/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e05c13"/>
    <w:rPr>
      <w:i/>
      <w:iCs/>
    </w:rPr>
  </w:style>
  <w:style w:type="character" w:styleId="InternetLink">
    <w:name w:val="Internet Link"/>
    <w:basedOn w:val="DefaultParagraphFont"/>
    <w:uiPriority w:val="99"/>
    <w:unhideWhenUsed/>
    <w:rsid w:val="00e05c13"/>
    <w:rPr>
      <w:color w:val="F59E00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e4ed3"/>
    <w:rPr>
      <w:i/>
      <w:iCs/>
      <w:color w:val="30678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e4ed3"/>
    <w:rPr>
      <w:b/>
      <w:bCs/>
      <w:smallCaps/>
      <w:color w:val="306785" w:themeColor="accent1" w:themeShade="bf"/>
      <w:spacing w:val="0"/>
    </w:rPr>
  </w:style>
  <w:style w:type="character" w:styleId="Linenumber">
    <w:name w:val="line number"/>
    <w:basedOn w:val="DefaultParagraphFont"/>
    <w:uiPriority w:val="99"/>
    <w:semiHidden/>
    <w:unhideWhenUsed/>
    <w:qFormat/>
    <w:rsid w:val="00e05c13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e05c13"/>
    <w:rPr>
      <w:rFonts w:ascii="Consolas" w:hAnsi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e05c13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e05c13"/>
    <w:rPr/>
  </w:style>
  <w:style w:type="character" w:styleId="Pagenumber">
    <w:name w:val="page number"/>
    <w:basedOn w:val="DefaultParagraphFont"/>
    <w:uiPriority w:val="99"/>
    <w:semiHidden/>
    <w:unhideWhenUsed/>
    <w:qFormat/>
    <w:rsid w:val="00e05c13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e05c13"/>
    <w:rPr>
      <w:rFonts w:ascii="Consolas" w:hAnsi="Consolas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2e4ed3"/>
    <w:rPr>
      <w:i/>
      <w:iCs/>
      <w:color w:val="404040" w:themeColor="text1" w:themeTint="bf"/>
    </w:rPr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e05c1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e05c13"/>
    <w:rPr/>
  </w:style>
  <w:style w:type="character" w:styleId="Strong">
    <w:name w:val="Strong"/>
    <w:basedOn w:val="DefaultParagraphFont"/>
    <w:uiPriority w:val="22"/>
    <w:semiHidden/>
    <w:unhideWhenUsed/>
    <w:qFormat/>
    <w:rsid w:val="00e05c13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05c13"/>
    <w:rPr>
      <w:smallCaps/>
      <w:color w:val="5A5A5A" w:themeColor="text1" w:themeTint="a5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sid w:val="006f21fc"/>
    <w:rPr>
      <w:rFonts w:ascii="Garamond" w:hAnsi="Garamond" w:eastAsia="" w:cs="" w:asciiTheme="majorHAnsi" w:cstheme="majorBidi" w:eastAsiaTheme="majorEastAsia" w:hAnsiTheme="majorHAnsi"/>
      <w:color w:val="00000A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95155"/>
    <w:rPr>
      <w:rFonts w:ascii="Garamond" w:hAnsi="Garamond" w:eastAsia="" w:cs="" w:asciiTheme="majorHAnsi" w:cstheme="majorBidi" w:eastAsiaTheme="majorEastAsia" w:hAnsiTheme="majorHAnsi"/>
      <w:b/>
      <w:sz w:val="52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78c7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" w:cs=""/>
      <w:sz w:val="24"/>
    </w:rPr>
  </w:style>
  <w:style w:type="character" w:styleId="ListLabel9">
    <w:name w:val="ListLabel 9"/>
    <w:qFormat/>
    <w:rPr>
      <w:rFonts w:cs="Courier New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" w:cs="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sz w:val="24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"/>
      <w:sz w:val="24"/>
    </w:rPr>
  </w:style>
  <w:style w:type="character" w:styleId="ListLabel31">
    <w:name w:val="ListLabel 31"/>
    <w:qFormat/>
    <w:rPr>
      <w:rFonts w:cs="Courier New"/>
      <w:sz w:val="24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"/>
      <w:sz w:val="24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"/>
      <w:sz w:val="24"/>
    </w:rPr>
  </w:style>
  <w:style w:type="character" w:styleId="ListLabel58">
    <w:name w:val="ListLabel 58"/>
    <w:qFormat/>
    <w:rPr>
      <w:rFonts w:cs="Courier New"/>
      <w:sz w:val="24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e05c13"/>
    <w:pPr/>
    <w:rPr/>
  </w:style>
  <w:style w:type="paragraph" w:styleId="List">
    <w:name w:val="List"/>
    <w:basedOn w:val="Normal"/>
    <w:uiPriority w:val="99"/>
    <w:semiHidden/>
    <w:unhideWhenUsed/>
    <w:rsid w:val="00e05c13"/>
    <w:pPr>
      <w:spacing w:before="60" w:after="12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Footer">
    <w:name w:val="Footer"/>
    <w:basedOn w:val="Normal"/>
    <w:link w:val="FooterChar"/>
    <w:uiPriority w:val="99"/>
    <w:unhideWhenUsed/>
    <w:rsid w:val="00a7095b"/>
    <w:pPr>
      <w:spacing w:lineRule="auto" w:line="240" w:before="180" w:after="0"/>
      <w:jc w:val="right"/>
    </w:pPr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05c1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e05c13"/>
    <w:pPr/>
    <w:rPr/>
  </w:style>
  <w:style w:type="paragraph" w:styleId="BlockText">
    <w:name w:val="Block Text"/>
    <w:basedOn w:val="Normal"/>
    <w:uiPriority w:val="99"/>
    <w:semiHidden/>
    <w:unhideWhenUsed/>
    <w:qFormat/>
    <w:rsid w:val="009c4c28"/>
    <w:pPr>
      <w:pBdr>
        <w:top w:val="single" w:sz="2" w:space="10" w:color="306785"/>
        <w:left w:val="single" w:sz="2" w:space="10" w:color="306785"/>
        <w:bottom w:val="single" w:sz="2" w:space="10" w:color="306785"/>
        <w:right w:val="single" w:sz="2" w:space="10" w:color="306785"/>
      </w:pBdr>
      <w:ind w:left="1152" w:right="1152" w:hanging="0"/>
    </w:pPr>
    <w:rPr>
      <w:i/>
      <w:iCs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e05c13"/>
    <w:pPr>
      <w:spacing w:lineRule="auto" w:line="48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05c13"/>
    <w:pPr/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e05c13"/>
    <w:pPr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e05c13"/>
    <w:pPr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e05c13"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05c13"/>
    <w:pPr>
      <w:ind w:left="360" w:hanging="0"/>
    </w:pPr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e05c13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05c1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e05c13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e05c13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05c13"/>
    <w:pPr>
      <w:spacing w:lineRule="auto" w:line="240" w:before="0" w:after="0"/>
    </w:pPr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e05c13"/>
    <w:pPr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e05c13"/>
    <w:pPr>
      <w:spacing w:lineRule="auto" w:line="240" w:before="0" w:after="0"/>
    </w:pPr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e05c13"/>
    <w:pPr>
      <w:spacing w:lineRule="auto" w:line="240"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e05c13"/>
    <w:pPr>
      <w:spacing w:lineRule="auto" w:line="240" w:before="0" w:after="0"/>
    </w:pPr>
    <w:rPr>
      <w:rFonts w:ascii="Garamond" w:hAnsi="Garamond" w:eastAsia="" w:cs="" w:asciiTheme="majorHAnsi" w:cstheme="majorBidi" w:eastAsiaTheme="majorEastAsia" w:hAnsiTheme="majorHAnsi"/>
      <w:sz w:val="20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e05c13"/>
    <w:pPr>
      <w:spacing w:lineRule="auto" w:line="240" w:before="0" w:after="0"/>
    </w:pPr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e05c13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05c13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210" w:hanging="21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420" w:hanging="21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630" w:hanging="21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840" w:hanging="21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050" w:hanging="21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260" w:hanging="21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470" w:hanging="21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680" w:hanging="21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e05c13"/>
    <w:pPr>
      <w:spacing w:lineRule="auto" w:line="240" w:before="0" w:after="0"/>
      <w:ind w:left="1890" w:hanging="21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e05c13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e4ed3"/>
    <w:pPr>
      <w:pBdr>
        <w:top w:val="single" w:sz="4" w:space="10" w:color="306785"/>
        <w:bottom w:val="single" w:sz="4" w:space="10" w:color="306785"/>
      </w:pBdr>
      <w:spacing w:before="360" w:after="360"/>
      <w:jc w:val="center"/>
    </w:pPr>
    <w:rPr>
      <w:i/>
      <w:iCs/>
    </w:rPr>
  </w:style>
  <w:style w:type="paragraph" w:styleId="ListBullet3">
    <w:name w:val="List Bullet 3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e05c13"/>
    <w:pPr>
      <w:spacing w:before="6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e05c13"/>
    <w:pPr>
      <w:spacing w:before="6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e05c13"/>
    <w:pPr>
      <w:spacing w:before="6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e05c13"/>
    <w:pPr>
      <w:spacing w:before="6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e05c13"/>
    <w:pPr>
      <w:spacing w:before="6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e05c13"/>
    <w:pPr>
      <w:spacing w:before="60" w:after="12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e05c13"/>
    <w:pPr>
      <w:spacing w:before="60" w:after="12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e05c13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306785" w:themeColor="accent1" w:themeShade="bf"/>
      <w:kern w:val="2"/>
      <w:sz w:val="20"/>
      <w:szCs w:val="20"/>
      <w:lang w:val="en-US" w:eastAsia="ja-JP" w:bidi="ar-SA"/>
      <w14:ligatures w14:val="standard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e05c1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e05c13"/>
    <w:pPr>
      <w:widowControl/>
      <w:bidi w:val="0"/>
      <w:spacing w:lineRule="auto" w:line="240" w:before="0" w:after="0"/>
      <w:jc w:val="left"/>
    </w:pPr>
    <w:rPr>
      <w:rFonts w:ascii="Garamond" w:hAnsi="Garamond" w:eastAsia="" w:cs="" w:asciiTheme="minorHAnsi" w:cstheme="minorBidi" w:eastAsiaTheme="minorEastAsia" w:hAnsiTheme="minorHAnsi"/>
      <w:color w:val="306785" w:themeColor="accent1" w:themeShade="bf"/>
      <w:kern w:val="2"/>
      <w:sz w:val="22"/>
      <w:szCs w:val="22"/>
      <w:lang w:val="en-US" w:eastAsia="ja-JP" w:bidi="ar-SA"/>
      <w14:ligatures w14:val="standard"/>
    </w:rPr>
  </w:style>
  <w:style w:type="paragraph" w:styleId="NormalWeb">
    <w:name w:val="Normal (Web)"/>
    <w:basedOn w:val="Normal"/>
    <w:uiPriority w:val="99"/>
    <w:semiHidden/>
    <w:unhideWhenUsed/>
    <w:qFormat/>
    <w:rsid w:val="00e05c13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e05c1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e05c13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e05c13"/>
    <w:pPr>
      <w:spacing w:lineRule="auto" w:line="240" w:before="0" w:after="0"/>
    </w:pPr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e05c1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lineRule="auto" w:line="240" w:before="0" w:after="0"/>
      <w:ind w:left="4320" w:hanging="0"/>
    </w:pPr>
    <w:rPr/>
  </w:style>
  <w:style w:type="paragraph" w:styleId="Subtitle">
    <w:name w:val="Subtitle"/>
    <w:basedOn w:val="Normal"/>
    <w:link w:val="SubtitleChar"/>
    <w:uiPriority w:val="11"/>
    <w:semiHidden/>
    <w:unhideWhenUsed/>
    <w:qFormat/>
    <w:rsid w:val="00395155"/>
    <w:pPr>
      <w:spacing w:before="60" w:after="160"/>
      <w:ind w:left="144" w:hanging="0"/>
      <w:contextualSpacing/>
    </w:pPr>
    <w:rPr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e05c13"/>
    <w:pPr>
      <w:spacing w:before="60" w:after="0"/>
      <w:ind w:left="210" w:hanging="21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e05c13"/>
    <w:pPr>
      <w:spacing w:before="60" w:after="0"/>
    </w:pPr>
    <w:rPr/>
  </w:style>
  <w:style w:type="paragraph" w:styleId="Title">
    <w:name w:val="Title"/>
    <w:basedOn w:val="Normal"/>
    <w:link w:val="TitleChar"/>
    <w:uiPriority w:val="10"/>
    <w:semiHidden/>
    <w:unhideWhenUsed/>
    <w:qFormat/>
    <w:rsid w:val="006f21fc"/>
    <w:pPr>
      <w:spacing w:lineRule="auto" w:line="240" w:before="0" w:after="0"/>
      <w:contextualSpacing/>
    </w:pPr>
    <w:rPr>
      <w:rFonts w:ascii="Garamond" w:hAnsi="Garamond" w:eastAsia="" w:cs="" w:asciiTheme="majorHAnsi" w:cstheme="majorBidi" w:eastAsiaTheme="majorEastAsia" w:hAnsiTheme="majorHAnsi"/>
      <w:color w:val="00000A"/>
      <w:kern w:val="2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e05c13"/>
    <w:pPr>
      <w:spacing w:before="120" w:after="12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e05c13"/>
    <w:pPr>
      <w:spacing w:before="6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e05c13"/>
    <w:pPr>
      <w:spacing w:before="60" w:after="100"/>
      <w:ind w:left="21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e05c13"/>
    <w:pPr>
      <w:spacing w:before="60" w:after="100"/>
      <w:ind w:left="42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e05c13"/>
    <w:pPr>
      <w:spacing w:before="60" w:after="100"/>
      <w:ind w:left="63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e05c13"/>
    <w:pPr>
      <w:spacing w:before="60" w:after="100"/>
      <w:ind w:left="84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e05c13"/>
    <w:pPr>
      <w:spacing w:before="60" w:after="100"/>
      <w:ind w:left="105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e05c13"/>
    <w:pPr>
      <w:spacing w:before="60" w:after="100"/>
      <w:ind w:left="126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e05c13"/>
    <w:pPr>
      <w:spacing w:before="60" w:after="100"/>
      <w:ind w:left="147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e05c13"/>
    <w:pPr>
      <w:spacing w:before="60" w:after="100"/>
      <w:ind w:left="16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color="418AB3" w:themeColor="accent1" w:sz="4" w:space="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color="418AB3" w:themeColor="accent1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color="89B9D4" w:themeColor="accent1" w:sz="2" w:space="0"/>
        </w:tcBorders>
      </w:tcPr>
    </w:tblStylePr>
    <w:tblStylePr w:type="firstCol">
      <w:rPr>
        <w:b w:val="0"/>
        <w:bCs/>
      </w:rPr>
      <w:tblPr/>
    </w:tblStylePr>
    <w:tblStylePr w:type="lastCol">
      <w:rPr>
        <w:b w:val="0"/>
        <w:bCs/>
      </w:rPr>
      <w:tblPr/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18AB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18AB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18AB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18AB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6B72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6B72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6B72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6B72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color="7B881D" w:themeColor="accent2" w:sz="4" w:space="0"/>
      </w:tblBorders>
      <w:tblCellMar>
        <w:left w:w="144" w:type="dxa"/>
        <w:right w:w="144" w:type="dxa"/>
      </w:tblCellMar>
    </w:tblPr>
    <w:tblStylePr w:type="firstCol">
      <w:pPr>
        <w:wordWrap/>
        <w:spacing w:before="20" w:beforeLines="0" w:after="120" w:afterLines="0" w:line="240" w:lineRule="auto"/>
        <w:jc w:val="right"/>
      </w:pPr>
      <w:rPr>
        <w:b w:val="0"/>
        <w:i/>
        <w:color w:val="306785" w:themeColor="accent1" w:themeShade="bf"/>
        <w:sz w:val="26"/>
      </w:rPr>
      <w:tblPr/>
    </w:tblStylePr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24" w:space="0"/>
        <w:left w:val="single" w:color="418AB3" w:themeColor="accent1" w:sz="4" w:space="0"/>
        <w:bottom w:val="single" w:color="418AB3" w:themeColor="accent1" w:sz="4" w:space="0"/>
        <w:right w:val="single" w:color="418AB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526B" w:themeColor="accent1" w:sz="4" w:space="0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24" w:space="0"/>
        <w:left w:val="single" w:color="A6B727" w:themeColor="accent2" w:sz="4" w:space="0"/>
        <w:bottom w:val="single" w:color="A6B727" w:themeColor="accent2" w:sz="4" w:space="0"/>
        <w:right w:val="single" w:color="A6B72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D17" w:themeColor="accent2" w:sz="4" w:space="0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38383" w:themeColor="accent4" w:sz="24" w:space="0"/>
        <w:left w:val="single" w:color="F69200" w:themeColor="accent3" w:sz="4" w:space="0"/>
        <w:bottom w:val="single" w:color="F69200" w:themeColor="accent3" w:sz="4" w:space="0"/>
        <w:right w:val="single" w:color="F692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3838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35700" w:themeColor="accent3" w:sz="4" w:space="0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69200" w:themeColor="accent3" w:sz="24" w:space="0"/>
        <w:left w:val="single" w:color="838383" w:themeColor="accent4" w:sz="4" w:space="0"/>
        <w:bottom w:val="single" w:color="838383" w:themeColor="accent4" w:sz="4" w:space="0"/>
        <w:right w:val="single" w:color="83838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692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E4E4E" w:themeColor="accent4" w:sz="4" w:space="0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5327" w:themeColor="accent6" w:sz="24" w:space="0"/>
        <w:left w:val="single" w:color="FEC306" w:themeColor="accent5" w:sz="4" w:space="0"/>
        <w:bottom w:val="single" w:color="FEC306" w:themeColor="accent5" w:sz="4" w:space="0"/>
        <w:right w:val="single" w:color="FEC30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F532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B7600" w:themeColor="accent5" w:sz="4" w:space="0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EC306" w:themeColor="accent5" w:sz="24" w:space="0"/>
        <w:left w:val="single" w:color="DF5327" w:themeColor="accent6" w:sz="4" w:space="0"/>
        <w:bottom w:val="single" w:color="DF5327" w:themeColor="accent6" w:sz="4" w:space="0"/>
        <w:right w:val="single" w:color="DF532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EC30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2F14" w:themeColor="accent6" w:sz="4" w:space="0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E1EA9F" w:themeColor="accent2" w:themeTint="66" w:sz="4" w:space="0"/>
        <w:left w:val="single" w:color="E1EA9F" w:themeColor="accent2" w:themeTint="66" w:sz="4" w:space="0"/>
        <w:bottom w:val="single" w:color="E1EA9F" w:themeColor="accent2" w:themeTint="66" w:sz="4" w:space="0"/>
        <w:right w:val="single" w:color="E1EA9F" w:themeColor="accent2" w:themeTint="66" w:sz="4" w:space="0"/>
        <w:insideH w:val="single" w:color="E1EA9F" w:themeColor="accent2" w:themeTint="66" w:sz="4" w:space="0"/>
        <w:insideV w:val="single" w:color="E1EA9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3E07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3E070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D395" w:themeColor="accent3" w:themeTint="66" w:sz="4" w:space="0"/>
        <w:left w:val="single" w:color="FFD395" w:themeColor="accent3" w:themeTint="66" w:sz="4" w:space="0"/>
        <w:bottom w:val="single" w:color="FFD395" w:themeColor="accent3" w:themeTint="66" w:sz="4" w:space="0"/>
        <w:right w:val="single" w:color="FFD395" w:themeColor="accent3" w:themeTint="66" w:sz="4" w:space="0"/>
        <w:insideH w:val="single" w:color="FFD395" w:themeColor="accent3" w:themeTint="66" w:sz="4" w:space="0"/>
        <w:insideV w:val="single" w:color="FFD39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BE6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E60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CDCDCD" w:themeColor="accent4" w:themeTint="66" w:sz="4" w:space="0"/>
        <w:left w:val="single" w:color="CDCDCD" w:themeColor="accent4" w:themeTint="66" w:sz="4" w:space="0"/>
        <w:bottom w:val="single" w:color="CDCDCD" w:themeColor="accent4" w:themeTint="66" w:sz="4" w:space="0"/>
        <w:right w:val="single" w:color="CDCDCD" w:themeColor="accent4" w:themeTint="66" w:sz="4" w:space="0"/>
        <w:insideH w:val="single" w:color="CDCDCD" w:themeColor="accent4" w:themeTint="66" w:sz="4" w:space="0"/>
        <w:insideV w:val="single" w:color="CDCDCD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4B4B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4B4B4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E69B" w:themeColor="accent5" w:themeTint="66" w:sz="4" w:space="0"/>
        <w:left w:val="single" w:color="FEE69B" w:themeColor="accent5" w:themeTint="66" w:sz="4" w:space="0"/>
        <w:bottom w:val="single" w:color="FEE69B" w:themeColor="accent5" w:themeTint="66" w:sz="4" w:space="0"/>
        <w:right w:val="single" w:color="FEE69B" w:themeColor="accent5" w:themeTint="66" w:sz="4" w:space="0"/>
        <w:insideH w:val="single" w:color="FEE69B" w:themeColor="accent5" w:themeTint="66" w:sz="4" w:space="0"/>
        <w:insideV w:val="single" w:color="FEE69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EDA69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EDA69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color="F2B9A8" w:themeColor="accent6" w:themeTint="66" w:sz="4" w:space="0"/>
        <w:left w:val="single" w:color="F2B9A8" w:themeColor="accent6" w:themeTint="66" w:sz="4" w:space="0"/>
        <w:bottom w:val="single" w:color="F2B9A8" w:themeColor="accent6" w:themeTint="66" w:sz="4" w:space="0"/>
        <w:right w:val="single" w:color="F2B9A8" w:themeColor="accent6" w:themeTint="66" w:sz="4" w:space="0"/>
        <w:insideH w:val="single" w:color="F2B9A8" w:themeColor="accent6" w:themeTint="66" w:sz="4" w:space="0"/>
        <w:insideV w:val="single" w:color="F2B9A8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977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77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2" w:space="0"/>
        <w:bottom w:val="single" w:color="89B9D4" w:themeColor="accent1" w:themeTint="99" w:sz="2" w:space="0"/>
        <w:insideH w:val="single" w:color="89B9D4" w:themeColor="accent1" w:themeTint="99" w:sz="2" w:space="0"/>
        <w:insideV w:val="single" w:color="89B9D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9B9D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9B9D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2" w:space="0"/>
        <w:bottom w:val="single" w:color="D3E070" w:themeColor="accent2" w:themeTint="99" w:sz="2" w:space="0"/>
        <w:insideH w:val="single" w:color="D3E070" w:themeColor="accent2" w:themeTint="99" w:sz="2" w:space="0"/>
        <w:insideV w:val="single" w:color="D3E07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E070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E070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2" w:space="0"/>
        <w:bottom w:val="single" w:color="FFBE60" w:themeColor="accent3" w:themeTint="99" w:sz="2" w:space="0"/>
        <w:insideH w:val="single" w:color="FFBE60" w:themeColor="accent3" w:themeTint="99" w:sz="2" w:space="0"/>
        <w:insideV w:val="single" w:color="FFBE6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E60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E60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2" w:space="0"/>
        <w:bottom w:val="single" w:color="B4B4B4" w:themeColor="accent4" w:themeTint="99" w:sz="2" w:space="0"/>
        <w:insideH w:val="single" w:color="B4B4B4" w:themeColor="accent4" w:themeTint="99" w:sz="2" w:space="0"/>
        <w:insideV w:val="single" w:color="B4B4B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4B4B4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4B4B4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2" w:space="0"/>
        <w:bottom w:val="single" w:color="FEDA69" w:themeColor="accent5" w:themeTint="99" w:sz="2" w:space="0"/>
        <w:insideH w:val="single" w:color="FEDA69" w:themeColor="accent5" w:themeTint="99" w:sz="2" w:space="0"/>
        <w:insideV w:val="single" w:color="FEDA6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EDA69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EDA69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2" w:space="0"/>
        <w:bottom w:val="single" w:color="EB977D" w:themeColor="accent6" w:themeTint="99" w:sz="2" w:space="0"/>
        <w:insideH w:val="single" w:color="EB977D" w:themeColor="accent6" w:themeTint="99" w:sz="2" w:space="0"/>
        <w:insideV w:val="single" w:color="EB977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77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77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color="89B9D4" w:themeColor="accent1" w:sz="4" w:space="0"/>
        </w:tcBorders>
      </w:tcPr>
    </w:tblStylePr>
    <w:tblStylePr w:type="nwCell">
      <w:tblPr/>
      <w:tcPr>
        <w:tcBorders>
          <w:bottom w:val="single" w:color="89B9D4" w:themeColor="accent1" w:sz="4" w:space="0"/>
        </w:tcBorders>
      </w:tcPr>
    </w:tblStylePr>
    <w:tblStylePr w:type="seCell">
      <w:tblPr/>
      <w:tcPr>
        <w:tcBorders>
          <w:top w:val="single" w:color="89B9D4" w:themeColor="accent1" w:sz="4" w:space="0"/>
        </w:tcBorders>
      </w:tcPr>
    </w:tblStylePr>
    <w:tblStylePr w:type="swCell">
      <w:tblPr/>
      <w:tcPr>
        <w:tcBorders>
          <w:top w:val="single" w:color="89B9D4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color="D3E070" w:themeColor="accent2" w:sz="4" w:space="0"/>
        </w:tcBorders>
      </w:tcPr>
    </w:tblStylePr>
    <w:tblStylePr w:type="nwCell">
      <w:tblPr/>
      <w:tcPr>
        <w:tcBorders>
          <w:bottom w:val="single" w:color="D3E070" w:themeColor="accent2" w:sz="4" w:space="0"/>
        </w:tcBorders>
      </w:tcPr>
    </w:tblStylePr>
    <w:tblStylePr w:type="seCell">
      <w:tblPr/>
      <w:tcPr>
        <w:tcBorders>
          <w:top w:val="single" w:color="D3E070" w:themeColor="accent2" w:sz="4" w:space="0"/>
        </w:tcBorders>
      </w:tcPr>
    </w:tblStylePr>
    <w:tblStylePr w:type="swCell">
      <w:tblPr/>
      <w:tcPr>
        <w:tcBorders>
          <w:top w:val="single" w:color="D3E070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color="FFBE60" w:themeColor="accent3" w:sz="4" w:space="0"/>
        </w:tcBorders>
      </w:tcPr>
    </w:tblStylePr>
    <w:tblStylePr w:type="nwCell">
      <w:tblPr/>
      <w:tcPr>
        <w:tcBorders>
          <w:bottom w:val="single" w:color="FFBE60" w:themeColor="accent3" w:sz="4" w:space="0"/>
        </w:tcBorders>
      </w:tcPr>
    </w:tblStylePr>
    <w:tblStylePr w:type="seCell">
      <w:tblPr/>
      <w:tcPr>
        <w:tcBorders>
          <w:top w:val="single" w:color="FFBE60" w:themeColor="accent3" w:sz="4" w:space="0"/>
        </w:tcBorders>
      </w:tcPr>
    </w:tblStylePr>
    <w:tblStylePr w:type="swCell">
      <w:tblPr/>
      <w:tcPr>
        <w:tcBorders>
          <w:top w:val="single" w:color="FFBE60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color="B4B4B4" w:themeColor="accent4" w:sz="4" w:space="0"/>
        </w:tcBorders>
      </w:tcPr>
    </w:tblStylePr>
    <w:tblStylePr w:type="nwCell">
      <w:tblPr/>
      <w:tcPr>
        <w:tcBorders>
          <w:bottom w:val="single" w:color="B4B4B4" w:themeColor="accent4" w:sz="4" w:space="0"/>
        </w:tcBorders>
      </w:tcPr>
    </w:tblStylePr>
    <w:tblStylePr w:type="seCell">
      <w:tblPr/>
      <w:tcPr>
        <w:tcBorders>
          <w:top w:val="single" w:color="B4B4B4" w:themeColor="accent4" w:sz="4" w:space="0"/>
        </w:tcBorders>
      </w:tcPr>
    </w:tblStylePr>
    <w:tblStylePr w:type="swCell">
      <w:tblPr/>
      <w:tcPr>
        <w:tcBorders>
          <w:top w:val="single" w:color="B4B4B4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color="FEDA69" w:themeColor="accent5" w:sz="4" w:space="0"/>
        </w:tcBorders>
      </w:tcPr>
    </w:tblStylePr>
    <w:tblStylePr w:type="nwCell">
      <w:tblPr/>
      <w:tcPr>
        <w:tcBorders>
          <w:bottom w:val="single" w:color="FEDA69" w:themeColor="accent5" w:sz="4" w:space="0"/>
        </w:tcBorders>
      </w:tcPr>
    </w:tblStylePr>
    <w:tblStylePr w:type="seCell">
      <w:tblPr/>
      <w:tcPr>
        <w:tcBorders>
          <w:top w:val="single" w:color="FEDA69" w:themeColor="accent5" w:sz="4" w:space="0"/>
        </w:tcBorders>
      </w:tcPr>
    </w:tblStylePr>
    <w:tblStylePr w:type="swCell">
      <w:tblPr/>
      <w:tcPr>
        <w:tcBorders>
          <w:top w:val="single" w:color="FEDA69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color="EB977D" w:themeColor="accent6" w:sz="4" w:space="0"/>
        </w:tcBorders>
      </w:tcPr>
    </w:tblStylePr>
    <w:tblStylePr w:type="nwCell">
      <w:tblPr/>
      <w:tcPr>
        <w:tcBorders>
          <w:bottom w:val="single" w:color="EB977D" w:themeColor="accent6" w:sz="4" w:space="0"/>
        </w:tcBorders>
      </w:tcPr>
    </w:tblStylePr>
    <w:tblStylePr w:type="seCell">
      <w:tblPr/>
      <w:tcPr>
        <w:tcBorders>
          <w:top w:val="single" w:color="EB977D" w:themeColor="accent6" w:sz="4" w:space="0"/>
        </w:tcBorders>
      </w:tcPr>
    </w:tblStylePr>
    <w:tblStylePr w:type="swCell">
      <w:tblPr/>
      <w:tcPr>
        <w:tcBorders>
          <w:top w:val="single" w:color="EB977D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18AB3" w:themeColor="accent1" w:sz="4" w:space="0"/>
          <w:left w:val="single" w:color="418AB3" w:themeColor="accent1" w:sz="4" w:space="0"/>
          <w:bottom w:val="single" w:color="418AB3" w:themeColor="accent1" w:sz="4" w:space="0"/>
          <w:right w:val="single" w:color="418AB3" w:themeColor="accent1" w:sz="4" w:space="0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color="418AB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6B727" w:themeColor="accent2" w:sz="4" w:space="0"/>
          <w:left w:val="single" w:color="A6B727" w:themeColor="accent2" w:sz="4" w:space="0"/>
          <w:bottom w:val="single" w:color="A6B727" w:themeColor="accent2" w:sz="4" w:space="0"/>
          <w:right w:val="single" w:color="A6B727" w:themeColor="accent2" w:sz="4" w:space="0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color="A6B72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9200" w:themeColor="accent3" w:sz="4" w:space="0"/>
          <w:left w:val="single" w:color="F69200" w:themeColor="accent3" w:sz="4" w:space="0"/>
          <w:bottom w:val="single" w:color="F69200" w:themeColor="accent3" w:sz="4" w:space="0"/>
          <w:right w:val="single" w:color="F69200" w:themeColor="accent3" w:sz="4" w:space="0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color="F6920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38383" w:themeColor="accent4" w:sz="4" w:space="0"/>
          <w:left w:val="single" w:color="838383" w:themeColor="accent4" w:sz="4" w:space="0"/>
          <w:bottom w:val="single" w:color="838383" w:themeColor="accent4" w:sz="4" w:space="0"/>
          <w:right w:val="single" w:color="838383" w:themeColor="accent4" w:sz="4" w:space="0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color="8383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EC306" w:themeColor="accent5" w:sz="4" w:space="0"/>
          <w:left w:val="single" w:color="FEC306" w:themeColor="accent5" w:sz="4" w:space="0"/>
          <w:bottom w:val="single" w:color="FEC306" w:themeColor="accent5" w:sz="4" w:space="0"/>
          <w:right w:val="single" w:color="FEC306" w:themeColor="accent5" w:sz="4" w:space="0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color="FEC30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5327" w:themeColor="accent6" w:sz="4" w:space="0"/>
          <w:left w:val="single" w:color="DF5327" w:themeColor="accent6" w:sz="4" w:space="0"/>
          <w:bottom w:val="single" w:color="DF5327" w:themeColor="accent6" w:sz="4" w:space="0"/>
          <w:right w:val="single" w:color="DF5327" w:themeColor="accent6" w:sz="4" w:space="0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color="DF532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9B9D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9B9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3E070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3E07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BE6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E6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4B4B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B4B4B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EDA69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EDA6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977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77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  <w:insideV w:val="single" w:color="89B9D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color="89B9D4" w:themeColor="accent1" w:sz="4" w:space="0"/>
        </w:tcBorders>
      </w:tcPr>
    </w:tblStylePr>
    <w:tblStylePr w:type="nwCell">
      <w:tblPr/>
      <w:tcPr>
        <w:tcBorders>
          <w:bottom w:val="single" w:color="89B9D4" w:themeColor="accent1" w:sz="4" w:space="0"/>
        </w:tcBorders>
      </w:tcPr>
    </w:tblStylePr>
    <w:tblStylePr w:type="seCell">
      <w:tblPr/>
      <w:tcPr>
        <w:tcBorders>
          <w:top w:val="single" w:color="89B9D4" w:themeColor="accent1" w:sz="4" w:space="0"/>
        </w:tcBorders>
      </w:tcPr>
    </w:tblStylePr>
    <w:tblStylePr w:type="swCell">
      <w:tblPr/>
      <w:tcPr>
        <w:tcBorders>
          <w:top w:val="single" w:color="89B9D4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  <w:insideV w:val="single" w:color="D3E07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color="D3E070" w:themeColor="accent2" w:sz="4" w:space="0"/>
        </w:tcBorders>
      </w:tcPr>
    </w:tblStylePr>
    <w:tblStylePr w:type="nwCell">
      <w:tblPr/>
      <w:tcPr>
        <w:tcBorders>
          <w:bottom w:val="single" w:color="D3E070" w:themeColor="accent2" w:sz="4" w:space="0"/>
        </w:tcBorders>
      </w:tcPr>
    </w:tblStylePr>
    <w:tblStylePr w:type="seCell">
      <w:tblPr/>
      <w:tcPr>
        <w:tcBorders>
          <w:top w:val="single" w:color="D3E070" w:themeColor="accent2" w:sz="4" w:space="0"/>
        </w:tcBorders>
      </w:tcPr>
    </w:tblStylePr>
    <w:tblStylePr w:type="swCell">
      <w:tblPr/>
      <w:tcPr>
        <w:tcBorders>
          <w:top w:val="single" w:color="D3E070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  <w:insideV w:val="single" w:color="FFBE6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color="FFBE60" w:themeColor="accent3" w:sz="4" w:space="0"/>
        </w:tcBorders>
      </w:tcPr>
    </w:tblStylePr>
    <w:tblStylePr w:type="nwCell">
      <w:tblPr/>
      <w:tcPr>
        <w:tcBorders>
          <w:bottom w:val="single" w:color="FFBE60" w:themeColor="accent3" w:sz="4" w:space="0"/>
        </w:tcBorders>
      </w:tcPr>
    </w:tblStylePr>
    <w:tblStylePr w:type="seCell">
      <w:tblPr/>
      <w:tcPr>
        <w:tcBorders>
          <w:top w:val="single" w:color="FFBE60" w:themeColor="accent3" w:sz="4" w:space="0"/>
        </w:tcBorders>
      </w:tcPr>
    </w:tblStylePr>
    <w:tblStylePr w:type="swCell">
      <w:tblPr/>
      <w:tcPr>
        <w:tcBorders>
          <w:top w:val="single" w:color="FFBE60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  <w:insideV w:val="single" w:color="B4B4B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color="B4B4B4" w:themeColor="accent4" w:sz="4" w:space="0"/>
        </w:tcBorders>
      </w:tcPr>
    </w:tblStylePr>
    <w:tblStylePr w:type="nwCell">
      <w:tblPr/>
      <w:tcPr>
        <w:tcBorders>
          <w:bottom w:val="single" w:color="B4B4B4" w:themeColor="accent4" w:sz="4" w:space="0"/>
        </w:tcBorders>
      </w:tcPr>
    </w:tblStylePr>
    <w:tblStylePr w:type="seCell">
      <w:tblPr/>
      <w:tcPr>
        <w:tcBorders>
          <w:top w:val="single" w:color="B4B4B4" w:themeColor="accent4" w:sz="4" w:space="0"/>
        </w:tcBorders>
      </w:tcPr>
    </w:tblStylePr>
    <w:tblStylePr w:type="swCell">
      <w:tblPr/>
      <w:tcPr>
        <w:tcBorders>
          <w:top w:val="single" w:color="B4B4B4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  <w:insideV w:val="single" w:color="FEDA6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color="FEDA69" w:themeColor="accent5" w:sz="4" w:space="0"/>
        </w:tcBorders>
      </w:tcPr>
    </w:tblStylePr>
    <w:tblStylePr w:type="nwCell">
      <w:tblPr/>
      <w:tcPr>
        <w:tcBorders>
          <w:bottom w:val="single" w:color="FEDA69" w:themeColor="accent5" w:sz="4" w:space="0"/>
        </w:tcBorders>
      </w:tcPr>
    </w:tblStylePr>
    <w:tblStylePr w:type="seCell">
      <w:tblPr/>
      <w:tcPr>
        <w:tcBorders>
          <w:top w:val="single" w:color="FEDA69" w:themeColor="accent5" w:sz="4" w:space="0"/>
        </w:tcBorders>
      </w:tcPr>
    </w:tblStylePr>
    <w:tblStylePr w:type="swCell">
      <w:tblPr/>
      <w:tcPr>
        <w:tcBorders>
          <w:top w:val="single" w:color="FEDA69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  <w:insideV w:val="single" w:color="EB977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color="EB977D" w:themeColor="accent6" w:sz="4" w:space="0"/>
        </w:tcBorders>
      </w:tcPr>
    </w:tblStylePr>
    <w:tblStylePr w:type="nwCell">
      <w:tblPr/>
      <w:tcPr>
        <w:tcBorders>
          <w:bottom w:val="single" w:color="EB977D" w:themeColor="accent6" w:sz="4" w:space="0"/>
        </w:tcBorders>
      </w:tcPr>
    </w:tblStylePr>
    <w:tblStylePr w:type="seCell">
      <w:tblPr/>
      <w:tcPr>
        <w:tcBorders>
          <w:top w:val="single" w:color="EB977D" w:themeColor="accent6" w:sz="4" w:space="0"/>
        </w:tcBorders>
      </w:tcPr>
    </w:tblStylePr>
    <w:tblStylePr w:type="swCell">
      <w:tblPr/>
      <w:tcPr>
        <w:tcBorders>
          <w:top w:val="single" w:color="EB977D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  <w:insideH w:val="single" w:color="418AB3" w:themeColor="accent1" w:sz="8" w:space="0"/>
        <w:insideV w:val="single" w:color="418AB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18" w:space="0"/>
          <w:right w:val="single" w:color="418AB3" w:themeColor="accent1" w:sz="8" w:space="0"/>
          <w:insideH w:val="nil"/>
          <w:insideV w:val="single" w:color="418AB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18AB3" w:themeColor="accent1" w:sz="6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  <w:insideH w:val="nil"/>
          <w:insideV w:val="single" w:color="418AB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  <w:tblStylePr w:type="band1Vert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  <w:insideV w:val="single" w:color="418AB3" w:themeColor="accent1" w:sz="8" w:space="0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  <w:insideV w:val="single" w:color="418AB3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  <w:insideH w:val="single" w:color="A6B727" w:themeColor="accent2" w:sz="8" w:space="0"/>
        <w:insideV w:val="single" w:color="A6B72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18" w:space="0"/>
          <w:right w:val="single" w:color="A6B727" w:themeColor="accent2" w:sz="8" w:space="0"/>
          <w:insideH w:val="nil"/>
          <w:insideV w:val="single" w:color="A6B72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6B727" w:themeColor="accent2" w:sz="6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  <w:insideH w:val="nil"/>
          <w:insideV w:val="single" w:color="A6B72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  <w:tblStylePr w:type="band1Vert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  <w:insideV w:val="single" w:color="A6B727" w:themeColor="accent2" w:sz="8" w:space="0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  <w:insideV w:val="single" w:color="A6B72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  <w:insideH w:val="single" w:color="F69200" w:themeColor="accent3" w:sz="8" w:space="0"/>
        <w:insideV w:val="single" w:color="F692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18" w:space="0"/>
          <w:right w:val="single" w:color="F69200" w:themeColor="accent3" w:sz="8" w:space="0"/>
          <w:insideH w:val="nil"/>
          <w:insideV w:val="single" w:color="F692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69200" w:themeColor="accent3" w:sz="6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  <w:insideH w:val="nil"/>
          <w:insideV w:val="single" w:color="F692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  <w:tblStylePr w:type="band1Vert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  <w:insideV w:val="single" w:color="F69200" w:themeColor="accent3" w:sz="8" w:space="0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  <w:insideV w:val="single" w:color="F6920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  <w:insideH w:val="single" w:color="838383" w:themeColor="accent4" w:sz="8" w:space="0"/>
        <w:insideV w:val="single" w:color="83838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18" w:space="0"/>
          <w:right w:val="single" w:color="838383" w:themeColor="accent4" w:sz="8" w:space="0"/>
          <w:insideH w:val="nil"/>
          <w:insideV w:val="single" w:color="83838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38383" w:themeColor="accent4" w:sz="6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  <w:insideH w:val="nil"/>
          <w:insideV w:val="single" w:color="83838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  <w:tblStylePr w:type="band1Vert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  <w:insideV w:val="single" w:color="838383" w:themeColor="accent4" w:sz="8" w:space="0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  <w:insideV w:val="single" w:color="83838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  <w:insideH w:val="single" w:color="FEC306" w:themeColor="accent5" w:sz="8" w:space="0"/>
        <w:insideV w:val="single" w:color="FEC30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18" w:space="0"/>
          <w:right w:val="single" w:color="FEC306" w:themeColor="accent5" w:sz="8" w:space="0"/>
          <w:insideH w:val="nil"/>
          <w:insideV w:val="single" w:color="FEC30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EC306" w:themeColor="accent5" w:sz="6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  <w:insideH w:val="nil"/>
          <w:insideV w:val="single" w:color="FEC30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  <w:tblStylePr w:type="band1Vert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  <w:insideV w:val="single" w:color="FEC306" w:themeColor="accent5" w:sz="8" w:space="0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  <w:insideV w:val="single" w:color="FEC30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  <w:insideH w:val="single" w:color="DF5327" w:themeColor="accent6" w:sz="8" w:space="0"/>
        <w:insideV w:val="single" w:color="DF532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18" w:space="0"/>
          <w:right w:val="single" w:color="DF5327" w:themeColor="accent6" w:sz="8" w:space="0"/>
          <w:insideH w:val="nil"/>
          <w:insideV w:val="single" w:color="DF532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F5327" w:themeColor="accent6" w:sz="6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  <w:insideH w:val="nil"/>
          <w:insideV w:val="single" w:color="DF532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  <w:tblStylePr w:type="band1Vert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  <w:insideV w:val="single" w:color="DF5327" w:themeColor="accent6" w:sz="8" w:space="0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  <w:insideV w:val="single" w:color="DF532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18AB3" w:themeColor="accent1" w:sz="6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  <w:tblStylePr w:type="band1Horz">
      <w:tblPr/>
      <w:tcPr>
        <w:tcBorders>
          <w:top w:val="single" w:color="418AB3" w:themeColor="accent1" w:sz="8" w:space="0"/>
          <w:left w:val="single" w:color="418AB3" w:themeColor="accent1" w:sz="8" w:space="0"/>
          <w:bottom w:val="single" w:color="418AB3" w:themeColor="accent1" w:sz="8" w:space="0"/>
          <w:right w:val="single" w:color="418AB3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6B727" w:themeColor="accent2" w:sz="6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  <w:tblStylePr w:type="band1Horz">
      <w:tblPr/>
      <w:tcPr>
        <w:tcBorders>
          <w:top w:val="single" w:color="A6B727" w:themeColor="accent2" w:sz="8" w:space="0"/>
          <w:left w:val="single" w:color="A6B727" w:themeColor="accent2" w:sz="8" w:space="0"/>
          <w:bottom w:val="single" w:color="A6B727" w:themeColor="accent2" w:sz="8" w:space="0"/>
          <w:right w:val="single" w:color="A6B72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9200" w:themeColor="accent3" w:sz="6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  <w:tblStylePr w:type="band1Horz">
      <w:tblPr/>
      <w:tcPr>
        <w:tcBorders>
          <w:top w:val="single" w:color="F69200" w:themeColor="accent3" w:sz="8" w:space="0"/>
          <w:left w:val="single" w:color="F69200" w:themeColor="accent3" w:sz="8" w:space="0"/>
          <w:bottom w:val="single" w:color="F69200" w:themeColor="accent3" w:sz="8" w:space="0"/>
          <w:right w:val="single" w:color="F6920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38383" w:themeColor="accent4" w:sz="6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  <w:tblStylePr w:type="band1Horz">
      <w:tblPr/>
      <w:tcPr>
        <w:tcBorders>
          <w:top w:val="single" w:color="838383" w:themeColor="accent4" w:sz="8" w:space="0"/>
          <w:left w:val="single" w:color="838383" w:themeColor="accent4" w:sz="8" w:space="0"/>
          <w:bottom w:val="single" w:color="838383" w:themeColor="accent4" w:sz="8" w:space="0"/>
          <w:right w:val="single" w:color="83838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C306" w:themeColor="accent5" w:sz="6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  <w:tblStylePr w:type="band1Horz">
      <w:tblPr/>
      <w:tcPr>
        <w:tcBorders>
          <w:top w:val="single" w:color="FEC306" w:themeColor="accent5" w:sz="8" w:space="0"/>
          <w:left w:val="single" w:color="FEC306" w:themeColor="accent5" w:sz="8" w:space="0"/>
          <w:bottom w:val="single" w:color="FEC306" w:themeColor="accent5" w:sz="8" w:space="0"/>
          <w:right w:val="single" w:color="FEC30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5327" w:themeColor="accent6" w:sz="6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  <w:tblStylePr w:type="band1Horz">
      <w:tblPr/>
      <w:tcPr>
        <w:tcBorders>
          <w:top w:val="single" w:color="DF5327" w:themeColor="accent6" w:sz="8" w:space="0"/>
          <w:left w:val="single" w:color="DF5327" w:themeColor="accent6" w:sz="8" w:space="0"/>
          <w:bottom w:val="single" w:color="DF5327" w:themeColor="accent6" w:sz="8" w:space="0"/>
          <w:right w:val="single" w:color="DF532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18AB3" w:themeColor="accent1" w:sz="8" w:space="0"/>
        <w:bottom w:val="single" w:color="418AB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18AB3" w:themeColor="accent1" w:sz="8" w:space="0"/>
          <w:left w:val="nil"/>
          <w:bottom w:val="single" w:color="418AB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18AB3" w:themeColor="accent1" w:sz="8" w:space="0"/>
          <w:left w:val="nil"/>
          <w:bottom w:val="single" w:color="418AB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A6B727" w:themeColor="accent2" w:sz="8" w:space="0"/>
        <w:bottom w:val="single" w:color="A6B72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6B727" w:themeColor="accent2" w:sz="8" w:space="0"/>
          <w:left w:val="nil"/>
          <w:bottom w:val="single" w:color="A6B72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6B727" w:themeColor="accent2" w:sz="8" w:space="0"/>
          <w:left w:val="nil"/>
          <w:bottom w:val="single" w:color="A6B72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69200" w:themeColor="accent3" w:sz="8" w:space="0"/>
        <w:bottom w:val="single" w:color="F692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9200" w:themeColor="accent3" w:sz="8" w:space="0"/>
          <w:left w:val="nil"/>
          <w:bottom w:val="single" w:color="F692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69200" w:themeColor="accent3" w:sz="8" w:space="0"/>
          <w:left w:val="nil"/>
          <w:bottom w:val="single" w:color="F692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838383" w:themeColor="accent4" w:sz="8" w:space="0"/>
        <w:bottom w:val="single" w:color="83838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38383" w:themeColor="accent4" w:sz="8" w:space="0"/>
          <w:left w:val="nil"/>
          <w:bottom w:val="single" w:color="83838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38383" w:themeColor="accent4" w:sz="8" w:space="0"/>
          <w:left w:val="nil"/>
          <w:bottom w:val="single" w:color="83838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C306" w:themeColor="accent5" w:sz="8" w:space="0"/>
        <w:bottom w:val="single" w:color="FEC30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EC306" w:themeColor="accent5" w:sz="8" w:space="0"/>
          <w:left w:val="nil"/>
          <w:bottom w:val="single" w:color="FEC30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EC306" w:themeColor="accent5" w:sz="8" w:space="0"/>
          <w:left w:val="nil"/>
          <w:bottom w:val="single" w:color="FEC30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DF5327" w:themeColor="accent6" w:sz="8" w:space="0"/>
        <w:bottom w:val="single" w:color="DF532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F5327" w:themeColor="accent6" w:sz="8" w:space="0"/>
          <w:left w:val="nil"/>
          <w:bottom w:val="single" w:color="DF532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F5327" w:themeColor="accent6" w:sz="8" w:space="0"/>
          <w:left w:val="nil"/>
          <w:bottom w:val="single" w:color="DF532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9B9D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9B9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E070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3E07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E6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FFBE6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4B4B4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B4B4B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EDA69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EDA6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77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EB977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bottom w:val="single" w:color="89B9D4" w:themeColor="accent1" w:themeTint="99" w:sz="4" w:space="0"/>
        <w:insideH w:val="single" w:color="89B9D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bottom w:val="single" w:color="D3E070" w:themeColor="accent2" w:themeTint="99" w:sz="4" w:space="0"/>
        <w:insideH w:val="single" w:color="D3E070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bottom w:val="single" w:color="FFBE60" w:themeColor="accent3" w:themeTint="99" w:sz="4" w:space="0"/>
        <w:insideH w:val="single" w:color="FFBE60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bottom w:val="single" w:color="B4B4B4" w:themeColor="accent4" w:themeTint="99" w:sz="4" w:space="0"/>
        <w:insideH w:val="single" w:color="B4B4B4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bottom w:val="single" w:color="FEDA69" w:themeColor="accent5" w:themeTint="99" w:sz="4" w:space="0"/>
        <w:insideH w:val="single" w:color="FEDA69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bottom w:val="single" w:color="EB977D" w:themeColor="accent6" w:themeTint="99" w:sz="4" w:space="0"/>
        <w:insideH w:val="single" w:color="EB977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418AB3" w:themeColor="accent1" w:sz="4" w:space="0"/>
        <w:left w:val="single" w:color="418AB3" w:themeColor="accent1" w:sz="4" w:space="0"/>
        <w:bottom w:val="single" w:color="418AB3" w:themeColor="accent1" w:sz="4" w:space="0"/>
        <w:right w:val="single" w:color="418AB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color="418AB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18AB3" w:themeColor="accent1" w:sz="4" w:space="0"/>
          <w:right w:val="single" w:color="418AB3" w:themeColor="accent1" w:sz="4" w:space="0"/>
        </w:tcBorders>
      </w:tcPr>
    </w:tblStylePr>
    <w:tblStylePr w:type="band1Horz">
      <w:tblPr/>
      <w:tcPr>
        <w:tcBorders>
          <w:top w:val="single" w:color="418AB3" w:themeColor="accent1" w:sz="4" w:space="0"/>
          <w:bottom w:val="single" w:color="418AB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18AB3" w:themeColor="accent1" w:sz="4" w:space="0"/>
          <w:left w:val="nil"/>
        </w:tcBorders>
      </w:tcPr>
    </w:tblStylePr>
    <w:tblStylePr w:type="swCell">
      <w:tblPr/>
      <w:tcPr>
        <w:tcBorders>
          <w:top w:val="double" w:color="418AB3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A6B727" w:themeColor="accent2" w:sz="4" w:space="0"/>
        <w:left w:val="single" w:color="A6B727" w:themeColor="accent2" w:sz="4" w:space="0"/>
        <w:bottom w:val="single" w:color="A6B727" w:themeColor="accent2" w:sz="4" w:space="0"/>
        <w:right w:val="single" w:color="A6B72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color="A6B72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6B727" w:themeColor="accent2" w:sz="4" w:space="0"/>
          <w:right w:val="single" w:color="A6B727" w:themeColor="accent2" w:sz="4" w:space="0"/>
        </w:tcBorders>
      </w:tcPr>
    </w:tblStylePr>
    <w:tblStylePr w:type="band1Horz">
      <w:tblPr/>
      <w:tcPr>
        <w:tcBorders>
          <w:top w:val="single" w:color="A6B727" w:themeColor="accent2" w:sz="4" w:space="0"/>
          <w:bottom w:val="single" w:color="A6B72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6B727" w:themeColor="accent2" w:sz="4" w:space="0"/>
          <w:left w:val="nil"/>
        </w:tcBorders>
      </w:tcPr>
    </w:tblStylePr>
    <w:tblStylePr w:type="swCell">
      <w:tblPr/>
      <w:tcPr>
        <w:tcBorders>
          <w:top w:val="double" w:color="A6B72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69200" w:themeColor="accent3" w:sz="4" w:space="0"/>
        <w:left w:val="single" w:color="F69200" w:themeColor="accent3" w:sz="4" w:space="0"/>
        <w:bottom w:val="single" w:color="F69200" w:themeColor="accent3" w:sz="4" w:space="0"/>
        <w:right w:val="single" w:color="F692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color="F692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69200" w:themeColor="accent3" w:sz="4" w:space="0"/>
          <w:right w:val="single" w:color="F69200" w:themeColor="accent3" w:sz="4" w:space="0"/>
        </w:tcBorders>
      </w:tcPr>
    </w:tblStylePr>
    <w:tblStylePr w:type="band1Horz">
      <w:tblPr/>
      <w:tcPr>
        <w:tcBorders>
          <w:top w:val="single" w:color="F69200" w:themeColor="accent3" w:sz="4" w:space="0"/>
          <w:bottom w:val="single" w:color="F692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69200" w:themeColor="accent3" w:sz="4" w:space="0"/>
          <w:left w:val="nil"/>
        </w:tcBorders>
      </w:tcPr>
    </w:tblStylePr>
    <w:tblStylePr w:type="swCell">
      <w:tblPr/>
      <w:tcPr>
        <w:tcBorders>
          <w:top w:val="double" w:color="F6920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838383" w:themeColor="accent4" w:sz="4" w:space="0"/>
        <w:left w:val="single" w:color="838383" w:themeColor="accent4" w:sz="4" w:space="0"/>
        <w:bottom w:val="single" w:color="838383" w:themeColor="accent4" w:sz="4" w:space="0"/>
        <w:right w:val="single" w:color="83838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color="83838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38383" w:themeColor="accent4" w:sz="4" w:space="0"/>
          <w:right w:val="single" w:color="838383" w:themeColor="accent4" w:sz="4" w:space="0"/>
        </w:tcBorders>
      </w:tcPr>
    </w:tblStylePr>
    <w:tblStylePr w:type="band1Horz">
      <w:tblPr/>
      <w:tcPr>
        <w:tcBorders>
          <w:top w:val="single" w:color="838383" w:themeColor="accent4" w:sz="4" w:space="0"/>
          <w:bottom w:val="single" w:color="83838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38383" w:themeColor="accent4" w:sz="4" w:space="0"/>
          <w:left w:val="nil"/>
        </w:tcBorders>
      </w:tcPr>
    </w:tblStylePr>
    <w:tblStylePr w:type="swCell">
      <w:tblPr/>
      <w:tcPr>
        <w:tcBorders>
          <w:top w:val="double" w:color="83838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C306" w:themeColor="accent5" w:sz="4" w:space="0"/>
        <w:left w:val="single" w:color="FEC306" w:themeColor="accent5" w:sz="4" w:space="0"/>
        <w:bottom w:val="single" w:color="FEC306" w:themeColor="accent5" w:sz="4" w:space="0"/>
        <w:right w:val="single" w:color="FEC30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color="FEC30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EC306" w:themeColor="accent5" w:sz="4" w:space="0"/>
          <w:right w:val="single" w:color="FEC306" w:themeColor="accent5" w:sz="4" w:space="0"/>
        </w:tcBorders>
      </w:tcPr>
    </w:tblStylePr>
    <w:tblStylePr w:type="band1Horz">
      <w:tblPr/>
      <w:tcPr>
        <w:tcBorders>
          <w:top w:val="single" w:color="FEC306" w:themeColor="accent5" w:sz="4" w:space="0"/>
          <w:bottom w:val="single" w:color="FEC30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EC306" w:themeColor="accent5" w:sz="4" w:space="0"/>
          <w:left w:val="nil"/>
        </w:tcBorders>
      </w:tcPr>
    </w:tblStylePr>
    <w:tblStylePr w:type="swCell">
      <w:tblPr/>
      <w:tcPr>
        <w:tcBorders>
          <w:top w:val="double" w:color="FEC30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color="DF5327" w:themeColor="accent6" w:sz="4" w:space="0"/>
        <w:left w:val="single" w:color="DF5327" w:themeColor="accent6" w:sz="4" w:space="0"/>
        <w:bottom w:val="single" w:color="DF5327" w:themeColor="accent6" w:sz="4" w:space="0"/>
        <w:right w:val="single" w:color="DF532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color="DF532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F5327" w:themeColor="accent6" w:sz="4" w:space="0"/>
          <w:right w:val="single" w:color="DF5327" w:themeColor="accent6" w:sz="4" w:space="0"/>
        </w:tcBorders>
      </w:tcPr>
    </w:tblStylePr>
    <w:tblStylePr w:type="band1Horz">
      <w:tblPr/>
      <w:tcPr>
        <w:tcBorders>
          <w:top w:val="single" w:color="DF5327" w:themeColor="accent6" w:sz="4" w:space="0"/>
          <w:bottom w:val="single" w:color="DF532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F5327" w:themeColor="accent6" w:sz="4" w:space="0"/>
          <w:left w:val="nil"/>
        </w:tcBorders>
      </w:tcPr>
    </w:tblStylePr>
    <w:tblStylePr w:type="swCell">
      <w:tblPr/>
      <w:tcPr>
        <w:tcBorders>
          <w:top w:val="double" w:color="DF532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89B9D4" w:themeColor="accent1" w:themeTint="99" w:sz="4" w:space="0"/>
        <w:left w:val="single" w:color="89B9D4" w:themeColor="accent1" w:themeTint="99" w:sz="4" w:space="0"/>
        <w:bottom w:val="single" w:color="89B9D4" w:themeColor="accent1" w:themeTint="99" w:sz="4" w:space="0"/>
        <w:right w:val="single" w:color="89B9D4" w:themeColor="accent1" w:themeTint="99" w:sz="4" w:space="0"/>
        <w:insideH w:val="single" w:color="89B9D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18AB3" w:themeColor="accent1" w:sz="4" w:space="0"/>
          <w:left w:val="single" w:color="418AB3" w:themeColor="accent1" w:sz="4" w:space="0"/>
          <w:bottom w:val="single" w:color="418AB3" w:themeColor="accent1" w:sz="4" w:space="0"/>
          <w:right w:val="single" w:color="418AB3" w:themeColor="accent1" w:sz="4" w:space="0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color="89B9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D3E070" w:themeColor="accent2" w:themeTint="99" w:sz="4" w:space="0"/>
        <w:left w:val="single" w:color="D3E070" w:themeColor="accent2" w:themeTint="99" w:sz="4" w:space="0"/>
        <w:bottom w:val="single" w:color="D3E070" w:themeColor="accent2" w:themeTint="99" w:sz="4" w:space="0"/>
        <w:right w:val="single" w:color="D3E070" w:themeColor="accent2" w:themeTint="99" w:sz="4" w:space="0"/>
        <w:insideH w:val="single" w:color="D3E07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6B727" w:themeColor="accent2" w:sz="4" w:space="0"/>
          <w:left w:val="single" w:color="A6B727" w:themeColor="accent2" w:sz="4" w:space="0"/>
          <w:bottom w:val="single" w:color="A6B727" w:themeColor="accent2" w:sz="4" w:space="0"/>
          <w:right w:val="single" w:color="A6B727" w:themeColor="accent2" w:sz="4" w:space="0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color="D3E070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FBE60" w:themeColor="accent3" w:themeTint="99" w:sz="4" w:space="0"/>
        <w:left w:val="single" w:color="FFBE60" w:themeColor="accent3" w:themeTint="99" w:sz="4" w:space="0"/>
        <w:bottom w:val="single" w:color="FFBE60" w:themeColor="accent3" w:themeTint="99" w:sz="4" w:space="0"/>
        <w:right w:val="single" w:color="FFBE60" w:themeColor="accent3" w:themeTint="99" w:sz="4" w:space="0"/>
        <w:insideH w:val="single" w:color="FFBE6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69200" w:themeColor="accent3" w:sz="4" w:space="0"/>
          <w:left w:val="single" w:color="F69200" w:themeColor="accent3" w:sz="4" w:space="0"/>
          <w:bottom w:val="single" w:color="F69200" w:themeColor="accent3" w:sz="4" w:space="0"/>
          <w:right w:val="single" w:color="F69200" w:themeColor="accent3" w:sz="4" w:space="0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color="FFBE6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B4B4B4" w:themeColor="accent4" w:themeTint="99" w:sz="4" w:space="0"/>
        <w:left w:val="single" w:color="B4B4B4" w:themeColor="accent4" w:themeTint="99" w:sz="4" w:space="0"/>
        <w:bottom w:val="single" w:color="B4B4B4" w:themeColor="accent4" w:themeTint="99" w:sz="4" w:space="0"/>
        <w:right w:val="single" w:color="B4B4B4" w:themeColor="accent4" w:themeTint="99" w:sz="4" w:space="0"/>
        <w:insideH w:val="single" w:color="B4B4B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38383" w:themeColor="accent4" w:sz="4" w:space="0"/>
          <w:left w:val="single" w:color="838383" w:themeColor="accent4" w:sz="4" w:space="0"/>
          <w:bottom w:val="single" w:color="838383" w:themeColor="accent4" w:sz="4" w:space="0"/>
          <w:right w:val="single" w:color="838383" w:themeColor="accent4" w:sz="4" w:space="0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color="B4B4B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FEDA69" w:themeColor="accent5" w:themeTint="99" w:sz="4" w:space="0"/>
        <w:left w:val="single" w:color="FEDA69" w:themeColor="accent5" w:themeTint="99" w:sz="4" w:space="0"/>
        <w:bottom w:val="single" w:color="FEDA69" w:themeColor="accent5" w:themeTint="99" w:sz="4" w:space="0"/>
        <w:right w:val="single" w:color="FEDA69" w:themeColor="accent5" w:themeTint="99" w:sz="4" w:space="0"/>
        <w:insideH w:val="single" w:color="FEDA6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EC306" w:themeColor="accent5" w:sz="4" w:space="0"/>
          <w:left w:val="single" w:color="FEC306" w:themeColor="accent5" w:sz="4" w:space="0"/>
          <w:bottom w:val="single" w:color="FEC306" w:themeColor="accent5" w:sz="4" w:space="0"/>
          <w:right w:val="single" w:color="FEC306" w:themeColor="accent5" w:sz="4" w:space="0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color="FEDA69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color="EB977D" w:themeColor="accent6" w:themeTint="99" w:sz="4" w:space="0"/>
        <w:left w:val="single" w:color="EB977D" w:themeColor="accent6" w:themeTint="99" w:sz="4" w:space="0"/>
        <w:bottom w:val="single" w:color="EB977D" w:themeColor="accent6" w:themeTint="99" w:sz="4" w:space="0"/>
        <w:right w:val="single" w:color="EB977D" w:themeColor="accent6" w:themeTint="99" w:sz="4" w:space="0"/>
        <w:insideH w:val="single" w:color="EB977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5327" w:themeColor="accent6" w:sz="4" w:space="0"/>
          <w:left w:val="single" w:color="DF5327" w:themeColor="accent6" w:sz="4" w:space="0"/>
          <w:bottom w:val="single" w:color="DF5327" w:themeColor="accent6" w:sz="4" w:space="0"/>
          <w:right w:val="single" w:color="DF5327" w:themeColor="accent6" w:sz="4" w:space="0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color="EB977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18AB3" w:themeColor="accent1" w:sz="24" w:space="0"/>
        <w:left w:val="single" w:color="418AB3" w:themeColor="accent1" w:sz="24" w:space="0"/>
        <w:bottom w:val="single" w:color="418AB3" w:themeColor="accent1" w:sz="24" w:space="0"/>
        <w:right w:val="single" w:color="418AB3" w:themeColor="accent1" w:sz="24" w:space="0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6B727" w:themeColor="accent2" w:sz="24" w:space="0"/>
        <w:left w:val="single" w:color="A6B727" w:themeColor="accent2" w:sz="24" w:space="0"/>
        <w:bottom w:val="single" w:color="A6B727" w:themeColor="accent2" w:sz="24" w:space="0"/>
        <w:right w:val="single" w:color="A6B727" w:themeColor="accent2" w:sz="24" w:space="0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69200" w:themeColor="accent3" w:sz="24" w:space="0"/>
        <w:left w:val="single" w:color="F69200" w:themeColor="accent3" w:sz="24" w:space="0"/>
        <w:bottom w:val="single" w:color="F69200" w:themeColor="accent3" w:sz="24" w:space="0"/>
        <w:right w:val="single" w:color="F69200" w:themeColor="accent3" w:sz="24" w:space="0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38383" w:themeColor="accent4" w:sz="24" w:space="0"/>
        <w:left w:val="single" w:color="838383" w:themeColor="accent4" w:sz="24" w:space="0"/>
        <w:bottom w:val="single" w:color="838383" w:themeColor="accent4" w:sz="24" w:space="0"/>
        <w:right w:val="single" w:color="838383" w:themeColor="accent4" w:sz="24" w:space="0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EC306" w:themeColor="accent5" w:sz="24" w:space="0"/>
        <w:left w:val="single" w:color="FEC306" w:themeColor="accent5" w:sz="24" w:space="0"/>
        <w:bottom w:val="single" w:color="FEC306" w:themeColor="accent5" w:sz="24" w:space="0"/>
        <w:right w:val="single" w:color="FEC306" w:themeColor="accent5" w:sz="24" w:space="0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F5327" w:themeColor="accent6" w:sz="24" w:space="0"/>
        <w:left w:val="single" w:color="DF5327" w:themeColor="accent6" w:sz="24" w:space="0"/>
        <w:bottom w:val="single" w:color="DF5327" w:themeColor="accent6" w:sz="24" w:space="0"/>
        <w:right w:val="single" w:color="DF5327" w:themeColor="accent6" w:sz="24" w:space="0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color="418AB3" w:themeColor="accent1" w:sz="4" w:space="0"/>
        <w:bottom w:val="single" w:color="418AB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18AB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18AB3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color="A6B727" w:themeColor="accent2" w:sz="4" w:space="0"/>
        <w:bottom w:val="single" w:color="A6B72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A6B72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A6B727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color="F69200" w:themeColor="accent3" w:sz="4" w:space="0"/>
        <w:bottom w:val="single" w:color="F692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692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6920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color="838383" w:themeColor="accent4" w:sz="4" w:space="0"/>
        <w:bottom w:val="single" w:color="83838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3838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3838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color="FEC306" w:themeColor="accent5" w:sz="4" w:space="0"/>
        <w:bottom w:val="single" w:color="FEC30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EC30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EC30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color="DF5327" w:themeColor="accent6" w:sz="4" w:space="0"/>
        <w:bottom w:val="single" w:color="DF532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F532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F532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692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692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692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692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3838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3838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3838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3838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EC30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EC30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EC30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EC30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F532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F532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F532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F532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6CA8CA" w:themeColor="accent1" w:themeTint="bf" w:sz="8" w:space="0"/>
        <w:left w:val="single" w:color="6CA8CA" w:themeColor="accent1" w:themeTint="bf" w:sz="8" w:space="0"/>
        <w:bottom w:val="single" w:color="6CA8CA" w:themeColor="accent1" w:themeTint="bf" w:sz="8" w:space="0"/>
        <w:right w:val="single" w:color="6CA8CA" w:themeColor="accent1" w:themeTint="bf" w:sz="8" w:space="0"/>
        <w:insideH w:val="single" w:color="6CA8CA" w:themeColor="accent1" w:themeTint="bf" w:sz="8" w:space="0"/>
        <w:insideV w:val="single" w:color="6CA8CA" w:themeColor="accent1" w:themeTint="bf" w:sz="8" w:space="0"/>
      </w:tblBorders>
    </w:tblPr>
    <w:tcPr>
      <w:shd w:val="clear" w:color="auto" w:fill="CEE2ED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CA8CA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C8D94C" w:themeColor="accent2" w:themeTint="bf" w:sz="8" w:space="0"/>
        <w:left w:val="single" w:color="C8D94C" w:themeColor="accent2" w:themeTint="bf" w:sz="8" w:space="0"/>
        <w:bottom w:val="single" w:color="C8D94C" w:themeColor="accent2" w:themeTint="bf" w:sz="8" w:space="0"/>
        <w:right w:val="single" w:color="C8D94C" w:themeColor="accent2" w:themeTint="bf" w:sz="8" w:space="0"/>
        <w:insideH w:val="single" w:color="C8D94C" w:themeColor="accent2" w:themeTint="bf" w:sz="8" w:space="0"/>
        <w:insideV w:val="single" w:color="C8D94C" w:themeColor="accent2" w:themeTint="bf" w:sz="8" w:space="0"/>
      </w:tblBorders>
    </w:tblPr>
    <w:tcPr>
      <w:shd w:val="clear" w:color="auto" w:fill="ECF2C4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8D94C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AE39" w:themeColor="accent3" w:themeTint="bf" w:sz="8" w:space="0"/>
        <w:left w:val="single" w:color="FFAE39" w:themeColor="accent3" w:themeTint="bf" w:sz="8" w:space="0"/>
        <w:bottom w:val="single" w:color="FFAE39" w:themeColor="accent3" w:themeTint="bf" w:sz="8" w:space="0"/>
        <w:right w:val="single" w:color="FFAE39" w:themeColor="accent3" w:themeTint="bf" w:sz="8" w:space="0"/>
        <w:insideH w:val="single" w:color="FFAE39" w:themeColor="accent3" w:themeTint="bf" w:sz="8" w:space="0"/>
        <w:insideV w:val="single" w:color="FFAE39" w:themeColor="accent3" w:themeTint="bf" w:sz="8" w:space="0"/>
      </w:tblBorders>
    </w:tblPr>
    <w:tcPr>
      <w:shd w:val="clear" w:color="auto" w:fill="FFE4BD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AE3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2A2A2" w:themeColor="accent4" w:themeTint="bf" w:sz="8" w:space="0"/>
        <w:left w:val="single" w:color="A2A2A2" w:themeColor="accent4" w:themeTint="bf" w:sz="8" w:space="0"/>
        <w:bottom w:val="single" w:color="A2A2A2" w:themeColor="accent4" w:themeTint="bf" w:sz="8" w:space="0"/>
        <w:right w:val="single" w:color="A2A2A2" w:themeColor="accent4" w:themeTint="bf" w:sz="8" w:space="0"/>
        <w:insideH w:val="single" w:color="A2A2A2" w:themeColor="accent4" w:themeTint="bf" w:sz="8" w:space="0"/>
        <w:insideV w:val="single" w:color="A2A2A2" w:themeColor="accent4" w:themeTint="bf" w:sz="8" w:space="0"/>
      </w:tblBorders>
    </w:tblPr>
    <w:tcPr>
      <w:shd w:val="clear" w:color="auto" w:fill="E0E0E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2A2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D144" w:themeColor="accent5" w:themeTint="bf" w:sz="8" w:space="0"/>
        <w:left w:val="single" w:color="FED144" w:themeColor="accent5" w:themeTint="bf" w:sz="8" w:space="0"/>
        <w:bottom w:val="single" w:color="FED144" w:themeColor="accent5" w:themeTint="bf" w:sz="8" w:space="0"/>
        <w:right w:val="single" w:color="FED144" w:themeColor="accent5" w:themeTint="bf" w:sz="8" w:space="0"/>
        <w:insideH w:val="single" w:color="FED144" w:themeColor="accent5" w:themeTint="bf" w:sz="8" w:space="0"/>
        <w:insideV w:val="single" w:color="FED144" w:themeColor="accent5" w:themeTint="bf" w:sz="8" w:space="0"/>
      </w:tblBorders>
    </w:tblPr>
    <w:tcPr>
      <w:shd w:val="clear" w:color="auto" w:fill="FEF0C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ED14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E77D5D" w:themeColor="accent6" w:themeTint="bf" w:sz="8" w:space="0"/>
        <w:left w:val="single" w:color="E77D5D" w:themeColor="accent6" w:themeTint="bf" w:sz="8" w:space="0"/>
        <w:bottom w:val="single" w:color="E77D5D" w:themeColor="accent6" w:themeTint="bf" w:sz="8" w:space="0"/>
        <w:right w:val="single" w:color="E77D5D" w:themeColor="accent6" w:themeTint="bf" w:sz="8" w:space="0"/>
        <w:insideH w:val="single" w:color="E77D5D" w:themeColor="accent6" w:themeTint="bf" w:sz="8" w:space="0"/>
        <w:insideV w:val="single" w:color="E77D5D" w:themeColor="accent6" w:themeTint="bf" w:sz="8" w:space="0"/>
      </w:tblBorders>
    </w:tblPr>
    <w:tcPr>
      <w:shd w:val="clear" w:color="auto" w:fill="F7D4C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77D5D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  <w:insideH w:val="single" w:color="418AB3" w:themeColor="accent1" w:sz="8" w:space="0"/>
        <w:insideV w:val="single" w:color="418AB3" w:themeColor="accent1" w:sz="8" w:space="0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color="418AB3" w:themeColor="accent1" w:sz="6" w:space="0"/>
          <w:insideV w:val="single" w:color="418AB3" w:themeColor="accent1" w:sz="6" w:space="0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  <w:insideH w:val="single" w:color="A6B727" w:themeColor="accent2" w:sz="8" w:space="0"/>
        <w:insideV w:val="single" w:color="A6B727" w:themeColor="accent2" w:sz="8" w:space="0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color="A6B727" w:themeColor="accent2" w:sz="6" w:space="0"/>
          <w:insideV w:val="single" w:color="A6B727" w:themeColor="accent2" w:sz="6" w:space="0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  <w:insideH w:val="single" w:color="F69200" w:themeColor="accent3" w:sz="8" w:space="0"/>
        <w:insideV w:val="single" w:color="F69200" w:themeColor="accent3" w:sz="8" w:space="0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color="F69200" w:themeColor="accent3" w:sz="6" w:space="0"/>
          <w:insideV w:val="single" w:color="F69200" w:themeColor="accent3" w:sz="6" w:space="0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  <w:insideH w:val="single" w:color="838383" w:themeColor="accent4" w:sz="8" w:space="0"/>
        <w:insideV w:val="single" w:color="838383" w:themeColor="accent4" w:sz="8" w:space="0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color="838383" w:themeColor="accent4" w:sz="6" w:space="0"/>
          <w:insideV w:val="single" w:color="838383" w:themeColor="accent4" w:sz="6" w:space="0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  <w:insideH w:val="single" w:color="FEC306" w:themeColor="accent5" w:sz="8" w:space="0"/>
        <w:insideV w:val="single" w:color="FEC306" w:themeColor="accent5" w:sz="8" w:space="0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color="FEC306" w:themeColor="accent5" w:sz="6" w:space="0"/>
          <w:insideV w:val="single" w:color="FEC306" w:themeColor="accent5" w:sz="6" w:space="0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  <w:insideH w:val="single" w:color="DF5327" w:themeColor="accent6" w:sz="8" w:space="0"/>
        <w:insideV w:val="single" w:color="DF5327" w:themeColor="accent6" w:sz="8" w:space="0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color="DF5327" w:themeColor="accent6" w:sz="6" w:space="0"/>
          <w:insideV w:val="single" w:color="DF5327" w:themeColor="accent6" w:sz="6" w:space="0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18AB3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18AB3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6B727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6B727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69200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69200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38383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38383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EC30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EC30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532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532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18AB3" w:themeColor="accent1" w:sz="8" w:space="0"/>
        <w:bottom w:val="single" w:color="418AB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18AB3" w:themeColor="accent1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418AB3" w:themeColor="accent1" w:sz="8" w:space="0"/>
          <w:bottom w:val="single" w:color="418AB3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18AB3" w:themeColor="accent1" w:sz="8" w:space="0"/>
          <w:bottom w:val="single" w:color="418AB3" w:themeColor="accent1" w:sz="8" w:space="0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6B727" w:themeColor="accent2" w:sz="8" w:space="0"/>
        <w:bottom w:val="single" w:color="A6B72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6B727" w:themeColor="accent2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A6B727" w:themeColor="accent2" w:sz="8" w:space="0"/>
          <w:bottom w:val="single" w:color="A6B727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6B727" w:themeColor="accent2" w:sz="8" w:space="0"/>
          <w:bottom w:val="single" w:color="A6B727" w:themeColor="accent2" w:sz="8" w:space="0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69200" w:themeColor="accent3" w:sz="8" w:space="0"/>
        <w:bottom w:val="single" w:color="F692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69200" w:themeColor="accent3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F69200" w:themeColor="accent3" w:sz="8" w:space="0"/>
          <w:bottom w:val="single" w:color="F69200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69200" w:themeColor="accent3" w:sz="8" w:space="0"/>
          <w:bottom w:val="single" w:color="F69200" w:themeColor="accent3" w:sz="8" w:space="0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38383" w:themeColor="accent4" w:sz="8" w:space="0"/>
        <w:bottom w:val="single" w:color="83838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38383" w:themeColor="accent4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838383" w:themeColor="accent4" w:sz="8" w:space="0"/>
          <w:bottom w:val="single" w:color="83838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38383" w:themeColor="accent4" w:sz="8" w:space="0"/>
          <w:bottom w:val="single" w:color="838383" w:themeColor="accent4" w:sz="8" w:space="0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EC306" w:themeColor="accent5" w:sz="8" w:space="0"/>
        <w:bottom w:val="single" w:color="FEC30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EC306" w:themeColor="accent5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FEC306" w:themeColor="accent5" w:sz="8" w:space="0"/>
          <w:bottom w:val="single" w:color="FEC30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EC306" w:themeColor="accent5" w:sz="8" w:space="0"/>
          <w:bottom w:val="single" w:color="FEC306" w:themeColor="accent5" w:sz="8" w:space="0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5327" w:themeColor="accent6" w:sz="8" w:space="0"/>
        <w:bottom w:val="single" w:color="DF532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F5327" w:themeColor="accent6" w:sz="8" w:space="0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color="DF5327" w:themeColor="accent6" w:sz="8" w:space="0"/>
          <w:bottom w:val="single" w:color="DF532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F5327" w:themeColor="accent6" w:sz="8" w:space="0"/>
          <w:bottom w:val="single" w:color="DF5327" w:themeColor="accent6" w:sz="8" w:space="0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18AB3" w:themeColor="accent1" w:sz="8" w:space="0"/>
        <w:left w:val="single" w:color="418AB3" w:themeColor="accent1" w:sz="8" w:space="0"/>
        <w:bottom w:val="single" w:color="418AB3" w:themeColor="accent1" w:sz="8" w:space="0"/>
        <w:right w:val="single" w:color="418AB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18AB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18AB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18AB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6B727" w:themeColor="accent2" w:sz="8" w:space="0"/>
        <w:left w:val="single" w:color="A6B727" w:themeColor="accent2" w:sz="8" w:space="0"/>
        <w:bottom w:val="single" w:color="A6B727" w:themeColor="accent2" w:sz="8" w:space="0"/>
        <w:right w:val="single" w:color="A6B72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6B72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6B72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6B72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69200" w:themeColor="accent3" w:sz="8" w:space="0"/>
        <w:left w:val="single" w:color="F69200" w:themeColor="accent3" w:sz="8" w:space="0"/>
        <w:bottom w:val="single" w:color="F69200" w:themeColor="accent3" w:sz="8" w:space="0"/>
        <w:right w:val="single" w:color="F692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692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692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692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38383" w:themeColor="accent4" w:sz="8" w:space="0"/>
        <w:left w:val="single" w:color="838383" w:themeColor="accent4" w:sz="8" w:space="0"/>
        <w:bottom w:val="single" w:color="838383" w:themeColor="accent4" w:sz="8" w:space="0"/>
        <w:right w:val="single" w:color="83838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3838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3838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3838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EC306" w:themeColor="accent5" w:sz="8" w:space="0"/>
        <w:left w:val="single" w:color="FEC306" w:themeColor="accent5" w:sz="8" w:space="0"/>
        <w:bottom w:val="single" w:color="FEC306" w:themeColor="accent5" w:sz="8" w:space="0"/>
        <w:right w:val="single" w:color="FEC30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EC30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EC30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EC30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5327" w:themeColor="accent6" w:sz="8" w:space="0"/>
        <w:left w:val="single" w:color="DF5327" w:themeColor="accent6" w:sz="8" w:space="0"/>
        <w:bottom w:val="single" w:color="DF5327" w:themeColor="accent6" w:sz="8" w:space="0"/>
        <w:right w:val="single" w:color="DF532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F532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F532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F532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6CA8CA" w:themeColor="accent1" w:themeTint="bf" w:sz="8" w:space="0"/>
        <w:left w:val="single" w:color="6CA8CA" w:themeColor="accent1" w:themeTint="bf" w:sz="8" w:space="0"/>
        <w:bottom w:val="single" w:color="6CA8CA" w:themeColor="accent1" w:themeTint="bf" w:sz="8" w:space="0"/>
        <w:right w:val="single" w:color="6CA8CA" w:themeColor="accent1" w:themeTint="bf" w:sz="8" w:space="0"/>
        <w:insideH w:val="single" w:color="6CA8CA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CA8CA" w:themeColor="accent1" w:sz="8" w:space="0"/>
          <w:left w:val="single" w:color="6CA8CA" w:themeColor="accent1" w:sz="8" w:space="0"/>
          <w:bottom w:val="single" w:color="6CA8CA" w:themeColor="accent1" w:sz="8" w:space="0"/>
          <w:right w:val="single" w:color="6CA8CA" w:themeColor="accent1" w:sz="8" w:space="0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CA8CA" w:themeColor="accent1" w:sz="6" w:space="0"/>
          <w:left w:val="single" w:color="6CA8CA" w:themeColor="accent1" w:sz="8" w:space="0"/>
          <w:bottom w:val="single" w:color="6CA8CA" w:themeColor="accent1" w:sz="8" w:space="0"/>
          <w:right w:val="single" w:color="6CA8CA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C8D94C" w:themeColor="accent2" w:themeTint="bf" w:sz="8" w:space="0"/>
        <w:left w:val="single" w:color="C8D94C" w:themeColor="accent2" w:themeTint="bf" w:sz="8" w:space="0"/>
        <w:bottom w:val="single" w:color="C8D94C" w:themeColor="accent2" w:themeTint="bf" w:sz="8" w:space="0"/>
        <w:right w:val="single" w:color="C8D94C" w:themeColor="accent2" w:themeTint="bf" w:sz="8" w:space="0"/>
        <w:insideH w:val="single" w:color="C8D94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8D94C" w:themeColor="accent2" w:sz="8" w:space="0"/>
          <w:left w:val="single" w:color="C8D94C" w:themeColor="accent2" w:sz="8" w:space="0"/>
          <w:bottom w:val="single" w:color="C8D94C" w:themeColor="accent2" w:sz="8" w:space="0"/>
          <w:right w:val="single" w:color="C8D94C" w:themeColor="accent2" w:sz="8" w:space="0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94C" w:themeColor="accent2" w:sz="6" w:space="0"/>
          <w:left w:val="single" w:color="C8D94C" w:themeColor="accent2" w:sz="8" w:space="0"/>
          <w:bottom w:val="single" w:color="C8D94C" w:themeColor="accent2" w:sz="8" w:space="0"/>
          <w:right w:val="single" w:color="C8D94C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FAE39" w:themeColor="accent3" w:themeTint="bf" w:sz="8" w:space="0"/>
        <w:left w:val="single" w:color="FFAE39" w:themeColor="accent3" w:themeTint="bf" w:sz="8" w:space="0"/>
        <w:bottom w:val="single" w:color="FFAE39" w:themeColor="accent3" w:themeTint="bf" w:sz="8" w:space="0"/>
        <w:right w:val="single" w:color="FFAE39" w:themeColor="accent3" w:themeTint="bf" w:sz="8" w:space="0"/>
        <w:insideH w:val="single" w:color="FFAE3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E39" w:themeColor="accent3" w:sz="8" w:space="0"/>
          <w:left w:val="single" w:color="FFAE39" w:themeColor="accent3" w:sz="8" w:space="0"/>
          <w:bottom w:val="single" w:color="FFAE39" w:themeColor="accent3" w:sz="8" w:space="0"/>
          <w:right w:val="single" w:color="FFAE39" w:themeColor="accent3" w:sz="8" w:space="0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E39" w:themeColor="accent3" w:sz="6" w:space="0"/>
          <w:left w:val="single" w:color="FFAE39" w:themeColor="accent3" w:sz="8" w:space="0"/>
          <w:bottom w:val="single" w:color="FFAE39" w:themeColor="accent3" w:sz="8" w:space="0"/>
          <w:right w:val="single" w:color="FFAE3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2A2A2" w:themeColor="accent4" w:themeTint="bf" w:sz="8" w:space="0"/>
        <w:left w:val="single" w:color="A2A2A2" w:themeColor="accent4" w:themeTint="bf" w:sz="8" w:space="0"/>
        <w:bottom w:val="single" w:color="A2A2A2" w:themeColor="accent4" w:themeTint="bf" w:sz="8" w:space="0"/>
        <w:right w:val="single" w:color="A2A2A2" w:themeColor="accent4" w:themeTint="bf" w:sz="8" w:space="0"/>
        <w:insideH w:val="single" w:color="A2A2A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2A2A2" w:themeColor="accent4" w:sz="8" w:space="0"/>
          <w:left w:val="single" w:color="A2A2A2" w:themeColor="accent4" w:sz="8" w:space="0"/>
          <w:bottom w:val="single" w:color="A2A2A2" w:themeColor="accent4" w:sz="8" w:space="0"/>
          <w:right w:val="single" w:color="A2A2A2" w:themeColor="accent4" w:sz="8" w:space="0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2A2A2" w:themeColor="accent4" w:sz="6" w:space="0"/>
          <w:left w:val="single" w:color="A2A2A2" w:themeColor="accent4" w:sz="8" w:space="0"/>
          <w:bottom w:val="single" w:color="A2A2A2" w:themeColor="accent4" w:sz="8" w:space="0"/>
          <w:right w:val="single" w:color="A2A2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FED144" w:themeColor="accent5" w:themeTint="bf" w:sz="8" w:space="0"/>
        <w:left w:val="single" w:color="FED144" w:themeColor="accent5" w:themeTint="bf" w:sz="8" w:space="0"/>
        <w:bottom w:val="single" w:color="FED144" w:themeColor="accent5" w:themeTint="bf" w:sz="8" w:space="0"/>
        <w:right w:val="single" w:color="FED144" w:themeColor="accent5" w:themeTint="bf" w:sz="8" w:space="0"/>
        <w:insideH w:val="single" w:color="FED14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ED144" w:themeColor="accent5" w:sz="8" w:space="0"/>
          <w:left w:val="single" w:color="FED144" w:themeColor="accent5" w:sz="8" w:space="0"/>
          <w:bottom w:val="single" w:color="FED144" w:themeColor="accent5" w:sz="8" w:space="0"/>
          <w:right w:val="single" w:color="FED144" w:themeColor="accent5" w:sz="8" w:space="0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ED144" w:themeColor="accent5" w:sz="6" w:space="0"/>
          <w:left w:val="single" w:color="FED144" w:themeColor="accent5" w:sz="8" w:space="0"/>
          <w:bottom w:val="single" w:color="FED144" w:themeColor="accent5" w:sz="8" w:space="0"/>
          <w:right w:val="single" w:color="FED14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E77D5D" w:themeColor="accent6" w:themeTint="bf" w:sz="8" w:space="0"/>
        <w:left w:val="single" w:color="E77D5D" w:themeColor="accent6" w:themeTint="bf" w:sz="8" w:space="0"/>
        <w:bottom w:val="single" w:color="E77D5D" w:themeColor="accent6" w:themeTint="bf" w:sz="8" w:space="0"/>
        <w:right w:val="single" w:color="E77D5D" w:themeColor="accent6" w:themeTint="bf" w:sz="8" w:space="0"/>
        <w:insideH w:val="single" w:color="E77D5D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7D5D" w:themeColor="accent6" w:sz="8" w:space="0"/>
          <w:left w:val="single" w:color="E77D5D" w:themeColor="accent6" w:sz="8" w:space="0"/>
          <w:bottom w:val="single" w:color="E77D5D" w:themeColor="accent6" w:sz="8" w:space="0"/>
          <w:right w:val="single" w:color="E77D5D" w:themeColor="accent6" w:sz="8" w:space="0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7D5D" w:themeColor="accent6" w:sz="6" w:space="0"/>
          <w:left w:val="single" w:color="E77D5D" w:themeColor="accent6" w:sz="8" w:space="0"/>
          <w:bottom w:val="single" w:color="E77D5D" w:themeColor="accent6" w:sz="8" w:space="0"/>
          <w:right w:val="single" w:color="E77D5D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android.com/guide/components/activities/intro-activitie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eveloper.android.com/guide/components/activities/activity-lifecycle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developer.android.com/guide/topics/ui/declaring-layout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developer.android.com/training/constraint-layout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developer.android.com/guide/topics/ui/layout/linear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developer.android.com/guide/topics/ui/binding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developer.android.com/guide/topics/ui/layout/gridview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developer.android.com/guide/topics/ui/layout/relative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D286C5BF664AC6B014509840CD5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BEAE0-83A2-4EB7-B151-C06DBC16752C}"/>
      </w:docPartPr>
      <w:docPartBody>
        <w:p w:rsidR="00DE03D2" w:rsidRDefault="006A3FA1">
          <w:pPr>
            <w:pStyle w:val="0AD286C5BF664AC6B014509840CD5C0B"/>
          </w:pPr>
          <w:r>
            <w:rPr>
              <w:iCs/>
            </w:rPr>
            <w:t>Title</w:t>
          </w:r>
        </w:p>
      </w:docPartBody>
    </w:docPart>
    <w:docPart>
      <w:docPartPr>
        <w:name w:val="FA6456C16E4F42779C265FE28272D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78122-E1D8-4CF7-8EE3-F0E3E207A0C2}"/>
      </w:docPartPr>
      <w:docPartBody>
        <w:p w:rsidR="00DE03D2" w:rsidRDefault="006A3FA1">
          <w:pPr>
            <w:pStyle w:val="FA6456C16E4F42779C265FE28272D8EE"/>
          </w:pPr>
          <w:r>
            <w:rPr>
              <w:iCs/>
            </w:rPr>
            <w:t>Subject</w:t>
          </w:r>
        </w:p>
      </w:docPartBody>
    </w:docPart>
    <w:docPart>
      <w:docPartPr>
        <w:name w:val="C52BC82DC4524171B3EAFB3DB1D22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91AB9-CF8B-4442-9291-9C611B0632AD}"/>
      </w:docPartPr>
      <w:docPartBody>
        <w:p w:rsidR="00DE03D2" w:rsidRDefault="006A3FA1">
          <w:pPr>
            <w:pStyle w:val="C52BC82DC4524171B3EAFB3DB1D224DF"/>
          </w:pPr>
          <w:r w:rsidRPr="00160773">
            <w:t>Author</w:t>
          </w:r>
        </w:p>
      </w:docPartBody>
    </w:docPart>
    <w:docPart>
      <w:docPartPr>
        <w:name w:val="F0DFFE0E35C24B1A96A286114AE7F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95831-D54D-4DA9-9017-FB6BAE06B6C7}"/>
      </w:docPartPr>
      <w:docPartBody>
        <w:p w:rsidR="00DE03D2" w:rsidRDefault="006A3FA1">
          <w:pPr>
            <w:pStyle w:val="F0DFFE0E35C24B1A96A286114AE7F694"/>
          </w:pPr>
          <w:r>
            <w:rPr>
              <w:iCs/>
            </w:rPr>
            <w:t>Grade level</w:t>
          </w:r>
        </w:p>
      </w:docPartBody>
    </w:docPart>
    <w:docPart>
      <w:docPartPr>
        <w:name w:val="0391653690CE49D3929378B0ACF55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B6A0C-B0A8-4D9A-80E7-37562B5ED694}"/>
      </w:docPartPr>
      <w:docPartBody>
        <w:p w:rsidR="00DE03D2" w:rsidRDefault="006A3FA1">
          <w:pPr>
            <w:pStyle w:val="0391653690CE49D3929378B0ACF55A4E"/>
          </w:pPr>
          <w:r>
            <w:rPr>
              <w:iCs/>
            </w:rPr>
            <w:t>Time duration</w:t>
          </w:r>
        </w:p>
      </w:docPartBody>
    </w:docPart>
    <w:docPart>
      <w:docPartPr>
        <w:name w:val="0B5055F06B644894804D55F8811A8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920A-E714-41F4-954D-95495225698D}"/>
      </w:docPartPr>
      <w:docPartBody>
        <w:p w:rsidR="00DE03D2" w:rsidRDefault="006A3FA1">
          <w:pPr>
            <w:pStyle w:val="0B5055F06B644894804D55F8811A8630"/>
          </w:pPr>
          <w:r>
            <w:rPr>
              <w:iCs/>
            </w:rPr>
            <w:t>Overview</w:t>
          </w:r>
        </w:p>
      </w:docPartBody>
    </w:docPart>
    <w:docPart>
      <w:docPartPr>
        <w:name w:val="D83A435CD4854668A9D6C7D9A8E31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1C437-8332-46B4-A5C8-69F35AACEE9D}"/>
      </w:docPartPr>
      <w:docPartBody>
        <w:p w:rsidR="00DE03D2" w:rsidRDefault="006A3FA1">
          <w:pPr>
            <w:pStyle w:val="D83A435CD4854668A9D6C7D9A8E31076"/>
          </w:pPr>
          <w:r>
            <w:rPr>
              <w:iCs/>
            </w:rPr>
            <w:t>Objective</w:t>
          </w:r>
        </w:p>
      </w:docPartBody>
    </w:docPart>
    <w:docPart>
      <w:docPartPr>
        <w:name w:val="91D37A97170B46398A93B9C640248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391B1-47DF-4E22-981D-1D3203AE980F}"/>
      </w:docPartPr>
      <w:docPartBody>
        <w:p w:rsidR="00DE03D2" w:rsidRDefault="006A3FA1">
          <w:pPr>
            <w:pStyle w:val="91D37A97170B46398A93B9C64024807F"/>
          </w:pPr>
          <w:r>
            <w:rPr>
              <w:iCs/>
            </w:rPr>
            <w:t>Materials</w:t>
          </w:r>
        </w:p>
      </w:docPartBody>
    </w:docPart>
    <w:docPart>
      <w:docPartPr>
        <w:name w:val="E927A7224CD4469385E5B26BBE1CA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4E681-9B04-432D-AF7F-C8B6D541D958}"/>
      </w:docPartPr>
      <w:docPartBody>
        <w:p w:rsidR="00DE03D2" w:rsidRDefault="006A3FA1">
          <w:pPr>
            <w:pStyle w:val="E927A7224CD4469385E5B26BBE1CA83B"/>
          </w:pPr>
          <w:r>
            <w:rPr>
              <w:iCs/>
            </w:rPr>
            <w:t>Activities and procedures</w:t>
          </w:r>
        </w:p>
      </w:docPartBody>
    </w:docPart>
    <w:docPart>
      <w:docPartPr>
        <w:name w:val="39EE4203FF3E4BC79E272FCDAB324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058CB-505A-44FB-99A6-ABF5AD4C291E}"/>
      </w:docPartPr>
      <w:docPartBody>
        <w:p w:rsidR="00DE03D2" w:rsidRDefault="006A3FA1">
          <w:pPr>
            <w:pStyle w:val="39EE4203FF3E4BC79E272FCDAB3240BB"/>
          </w:pPr>
          <w:r>
            <w:rPr>
              <w:iCs/>
            </w:rPr>
            <w:t>Conclusions</w:t>
          </w:r>
        </w:p>
      </w:docPartBody>
    </w:docPart>
    <w:docPart>
      <w:docPartPr>
        <w:name w:val="BCA88457C65F4D5381A0E0D3F3452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BAA67-DD38-459B-9D82-D8D459C7AA46}"/>
      </w:docPartPr>
      <w:docPartBody>
        <w:p w:rsidR="00DE03D2" w:rsidRDefault="006A3FA1">
          <w:pPr>
            <w:pStyle w:val="BCA88457C65F4D5381A0E0D3F3452CC8"/>
          </w:pPr>
          <w:r>
            <w:rPr>
              <w:iCs/>
            </w:rPr>
            <w:t>Extra credit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A1"/>
    <w:rsid w:val="00277096"/>
    <w:rsid w:val="006A3FA1"/>
    <w:rsid w:val="00DE03D2"/>
    <w:rsid w:val="00FA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3DC741FE5E4C1BB611CDA18624933B">
    <w:name w:val="F63DC741FE5E4C1BB611CDA18624933B"/>
  </w:style>
  <w:style w:type="paragraph" w:customStyle="1" w:styleId="0AD286C5BF664AC6B014509840CD5C0B">
    <w:name w:val="0AD286C5BF664AC6B014509840CD5C0B"/>
  </w:style>
  <w:style w:type="paragraph" w:customStyle="1" w:styleId="36F3575269C744B8A89439BCECF7A013">
    <w:name w:val="36F3575269C744B8A89439BCECF7A013"/>
  </w:style>
  <w:style w:type="paragraph" w:customStyle="1" w:styleId="FA6456C16E4F42779C265FE28272D8EE">
    <w:name w:val="FA6456C16E4F42779C265FE28272D8EE"/>
  </w:style>
  <w:style w:type="paragraph" w:customStyle="1" w:styleId="B5388BA749304EC383B6EA6D41A503BB">
    <w:name w:val="B5388BA749304EC383B6EA6D41A503BB"/>
  </w:style>
  <w:style w:type="paragraph" w:customStyle="1" w:styleId="C52BC82DC4524171B3EAFB3DB1D224DF">
    <w:name w:val="C52BC82DC4524171B3EAFB3DB1D224DF"/>
  </w:style>
  <w:style w:type="paragraph" w:customStyle="1" w:styleId="635A5F0B3A8B425993EE2B5D4481DC48">
    <w:name w:val="635A5F0B3A8B425993EE2B5D4481DC48"/>
  </w:style>
  <w:style w:type="paragraph" w:customStyle="1" w:styleId="F0DFFE0E35C24B1A96A286114AE7F694">
    <w:name w:val="F0DFFE0E35C24B1A96A286114AE7F694"/>
  </w:style>
  <w:style w:type="paragraph" w:customStyle="1" w:styleId="A002C5F08F534E9E9D688798F2FEA2D3">
    <w:name w:val="A002C5F08F534E9E9D688798F2FEA2D3"/>
  </w:style>
  <w:style w:type="paragraph" w:customStyle="1" w:styleId="0391653690CE49D3929378B0ACF55A4E">
    <w:name w:val="0391653690CE49D3929378B0ACF55A4E"/>
  </w:style>
  <w:style w:type="paragraph" w:customStyle="1" w:styleId="D7BDAF5B633B4AFC8F3E39C677E1ED7B">
    <w:name w:val="D7BDAF5B633B4AFC8F3E39C677E1ED7B"/>
  </w:style>
  <w:style w:type="paragraph" w:customStyle="1" w:styleId="0B5055F06B644894804D55F8811A8630">
    <w:name w:val="0B5055F06B644894804D55F8811A8630"/>
  </w:style>
  <w:style w:type="paragraph" w:customStyle="1" w:styleId="1E4591003D614D9D9F78B2996BD4339C">
    <w:name w:val="1E4591003D614D9D9F78B2996BD4339C"/>
  </w:style>
  <w:style w:type="paragraph" w:customStyle="1" w:styleId="D83A435CD4854668A9D6C7D9A8E31076">
    <w:name w:val="D83A435CD4854668A9D6C7D9A8E31076"/>
  </w:style>
  <w:style w:type="paragraph" w:customStyle="1" w:styleId="E128455FFFFA49AC8B4904E372D45C69">
    <w:name w:val="E128455FFFFA49AC8B4904E372D45C69"/>
  </w:style>
  <w:style w:type="paragraph" w:customStyle="1" w:styleId="91D37A97170B46398A93B9C64024807F">
    <w:name w:val="91D37A97170B46398A93B9C64024807F"/>
  </w:style>
  <w:style w:type="paragraph" w:customStyle="1" w:styleId="7D852079CFF9485EAADC33D6ECB7360B">
    <w:name w:val="7D852079CFF9485EAADC33D6ECB7360B"/>
  </w:style>
  <w:style w:type="paragraph" w:customStyle="1" w:styleId="E927A7224CD4469385E5B26BBE1CA83B">
    <w:name w:val="E927A7224CD4469385E5B26BBE1CA83B"/>
  </w:style>
  <w:style w:type="paragraph" w:customStyle="1" w:styleId="02F8B3555EF74C498FB8C7E7CC531839">
    <w:name w:val="02F8B3555EF74C498FB8C7E7CC531839"/>
  </w:style>
  <w:style w:type="paragraph" w:customStyle="1" w:styleId="39EE4203FF3E4BC79E272FCDAB3240BB">
    <w:name w:val="39EE4203FF3E4BC79E272FCDAB3240BB"/>
  </w:style>
  <w:style w:type="paragraph" w:customStyle="1" w:styleId="37072AD8C03A44D78B4E5C0174F28BE9">
    <w:name w:val="37072AD8C03A44D78B4E5C0174F28BE9"/>
  </w:style>
  <w:style w:type="paragraph" w:customStyle="1" w:styleId="BCA88457C65F4D5381A0E0D3F3452CC8">
    <w:name w:val="BCA88457C65F4D5381A0E0D3F3452CC8"/>
  </w:style>
  <w:style w:type="paragraph" w:customStyle="1" w:styleId="8DEB6628BDE54D938E4F481ED162D6CB">
    <w:name w:val="8DEB6628BDE54D938E4F481ED162D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</Template>
  <TotalTime>383</TotalTime>
  <Application>LibreOffice/6.0.3.2$Linux_X86_64 LibreOffice_project/00m0$Build-2</Application>
  <Pages>2</Pages>
  <Words>108</Words>
  <Characters>1006</Characters>
  <CharactersWithSpaces>1054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2018-07-29T08:03:00Z</dcterms:created>
  <dc:creator>Felix Okoth</dc:creator>
  <dc:description/>
  <dc:language>en-CA</dc:language>
  <cp:lastModifiedBy/>
  <dcterms:modified xsi:type="dcterms:W3CDTF">2019-02-12T11:31:43Z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