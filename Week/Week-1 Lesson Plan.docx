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480"/>
        <w:contextualSpacing/>
        <w:rPr>
          <w:sz w:val="74"/>
        </w:rPr>
      </w:pPr>
      <w:r>
        <w:rPr>
          <w:sz w:val="74"/>
        </w:rPr>
        <w:t>Week 1 Lesson Plan</w:t>
      </w:r>
    </w:p>
    <w:tbl>
      <w:tblPr>
        <w:tblStyle w:val="Listtable"/>
        <w:tblW w:w="5000" w:type="pct"/>
        <w:jc w:val="left"/>
        <w:tblInd w:w="0" w:type="dxa"/>
        <w:tblBorders>
          <w:right w:val="single" w:sz="4" w:space="0" w:color="7B881D"/>
          <w:insideV w:val="single" w:sz="4" w:space="0" w:color="7B881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74"/>
        <w:gridCol w:w="6685"/>
      </w:tblGrid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Title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ECIE 2207/ ECSE 3108/ ECII 2206/ ECSI 2206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Subject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Advanced Visual Programming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color w:val="306785" w:themeColor="accent1" w:themeShade="bf"/>
                <w:sz w:val="28"/>
              </w:rPr>
              <w:t>Author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Felix Okoth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Grade level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Year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Time duration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hours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Overview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 </w:t>
            </w:r>
            <w:r>
              <w:rPr>
                <w:sz w:val="24"/>
              </w:rPr>
              <w:t>to AVP and setting up the environment.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Objective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Introductions to tools </w:t>
            </w:r>
            <w:r>
              <w:rPr>
                <w:sz w:val="24"/>
              </w:rPr>
              <w:t>and installation/setup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Cloud environment (bitbucket.org, gitlab.com, </w:t>
            </w:r>
            <w:r>
              <w:rPr>
                <w:sz w:val="24"/>
              </w:rPr>
              <w:t>github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Git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Maven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Java8 JDK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6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Commands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Creating a micro-service using vertx maven plugin.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Using basic git commands such as 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git clone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git add 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git commit -m “message”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git git push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git pull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60" w:after="0"/>
              <w:ind w:left="180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Materials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Read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Version Control with Git, 2nd Edition.pdf </w:t>
            </w:r>
            <w:r>
              <w:rPr>
                <w:sz w:val="24"/>
              </w:rPr>
              <w:t>Chapter-3, page 19 – 30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Master the commands in github-git-cheat-sheet.pdf 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Apache.maven.3.cookbook.pdf Chapter-1 Page 7 - 22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Activities and procedures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Install Git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Install Maven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Create a local repository f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>lder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git clone https://felixtukenya@bitbucket.org/felixtukenya/avp.git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cloud repository.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Clone the repository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Create/ clone a Vertx microservice.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Put the created microservice under source control and push to the cloud.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Conclusions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Practice, practice, practice!</w:t>
            </w: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b w:val="false"/>
                <w:b w:val="false"/>
                <w:i/>
                <w:i/>
                <w:color w:val="306785" w:themeColor="accent1" w:themeShade="bf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Extra credit</w:t>
            </w:r>
          </w:p>
        </w:tc>
        <w:tc>
          <w:tcPr>
            <w:tcW w:w="6685" w:type="dxa"/>
            <w:tcBorders>
              <w:left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/>
            </w:r>
          </w:p>
        </w:tc>
      </w:tr>
    </w:tbl>
    <w:p>
      <w:pPr>
        <w:pStyle w:val="Normal"/>
        <w:spacing w:before="6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1440" w:top="2160" w:footer="1440" w:bottom="21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Garamond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8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AECE98E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4235" cy="7489825"/>
              <wp:effectExtent l="0" t="0" r="39370" b="27940"/>
              <wp:wrapNone/>
              <wp:docPr id="1" name="Group 13" descr="Top and bottom page borders - continuation pag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908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360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36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36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4200"/>
                          <a:ext cx="594360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360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520"/>
                            <a:ext cx="59436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3" style="position:absolute;margin-left:72pt;margin-top:100.55pt;width:467.95pt;height:589.65pt" coordorigin="1440,2011" coordsize="9359,11793">
              <v:group id="shape_0" alt="Group 14" style="position:absolute;left:1440;top:2011;width:9359;height:115">
                <v:line id="shape_0" from="1440,2128" to="10799,2128" ID="Straight Connector 15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40,2069" to="10799,2069" ID="Straight Connector 16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40,2011" to="10799,2011" ID="Straight Connector 17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alt="Group 18" style="position:absolute;left:1440;top:13687;width:9359;height:117">
                <v:line id="shape_0" from="1440,13687" to="10799,13687" ID="Straight Connector 19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40,13746" to="10799,13746" ID="Straight Connector 20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40,13804" to="10799,13804" ID="Straight Connector 2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650A7379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4235" cy="7489825"/>
              <wp:effectExtent l="0" t="0" r="39370" b="27940"/>
              <wp:wrapNone/>
              <wp:docPr id="2" name="Group 12" descr="Top and bottom page borders - pag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908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360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36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36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4200"/>
                          <a:ext cx="594360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360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520"/>
                            <a:ext cx="59436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2" style="position:absolute;margin-left:72pt;margin-top:100.55pt;width:467.95pt;height:589.65pt" coordorigin="1440,2011" coordsize="9359,11793">
              <v:group id="shape_0" alt="Group 7" style="position:absolute;left:1440;top:2011;width:9359;height:115">
                <v:line id="shape_0" from="1440,2128" to="10799,2128" ID="Straight Connector 3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40,2069" to="10799,2069" ID="Straight Connector 4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40,2011" to="10799,2011" ID="Straight Connector 5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alt="Group 8" style="position:absolute;left:1440;top:13687;width:9359;height:117">
                <v:line id="shape_0" from="1440,13687" to="10799,13687" ID="Straight Connector 9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40,13746" to="10799,13746" ID="Straight Connector 10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40,13804" to="10799,13804" ID="Straight Connector 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bullet"/>
      <w:lvlText w:val="-"/>
      <w:lvlJc w:val="left"/>
      <w:pPr>
        <w:ind w:left="1080" w:hanging="360"/>
      </w:pPr>
      <w:rPr>
        <w:rFonts w:ascii="Garamond" w:hAnsi="Garamond" w:cs="Garamond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3"/>
      <w:numFmt w:val="bullet"/>
      <w:lvlText w:val="-"/>
      <w:lvlJc w:val="left"/>
      <w:pPr>
        <w:ind w:left="1080" w:hanging="360"/>
      </w:pPr>
      <w:rPr>
        <w:rFonts w:ascii="Garamond" w:hAnsi="Garamond" w:cs="Garamond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306785" w:themeColor="accent1" w:themeShade="bf"/>
        <w:kern w:val="2"/>
        <w:sz w:val="22"/>
        <w:szCs w:val="22"/>
        <w:lang w:val="en-US" w:eastAsia="ja-JP" w:bidi="ar-SA"/>
        <w14:ligatures w14:val="standard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5155"/>
    <w:pPr>
      <w:widowControl/>
      <w:bidi w:val="0"/>
      <w:spacing w:lineRule="auto" w:line="288" w:before="60" w:after="12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Heading1">
    <w:name w:val="Heading 1"/>
    <w:basedOn w:val="Normal"/>
    <w:uiPriority w:val="9"/>
    <w:qFormat/>
    <w:rsid w:val="00395155"/>
    <w:pPr>
      <w:keepNext w:val="true"/>
      <w:keepLines/>
      <w:spacing w:lineRule="auto" w:line="240" w:before="360" w:after="480"/>
      <w:contextualSpacing/>
      <w:jc w:val="right"/>
      <w:outlineLvl w:val="0"/>
    </w:pPr>
    <w:rPr>
      <w:rFonts w:ascii="Garamond" w:hAnsi="Garamond" w:eastAsia="" w:cs="" w:asciiTheme="majorHAnsi" w:cstheme="majorBidi" w:eastAsiaTheme="majorEastAsia" w:hAnsiTheme="majorHAns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 w:val="true"/>
      <w:keepLines/>
      <w:spacing w:before="40" w:after="0"/>
      <w:contextualSpacing/>
      <w:outlineLvl w:val="1"/>
    </w:pPr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55"/>
    <w:pPr>
      <w:keepNext w:val="true"/>
      <w:keepLines/>
      <w:spacing w:lineRule="auto" w:line="240" w:before="60" w:after="120"/>
      <w:contextualSpacing/>
      <w:outlineLvl w:val="2"/>
    </w:pPr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3"/>
    </w:pPr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4"/>
    </w:pPr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5"/>
    </w:pPr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6"/>
    </w:pPr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7"/>
    </w:pPr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095b"/>
    <w:rPr>
      <w:sz w:val="40"/>
      <w:szCs w:val="4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095b"/>
    <w:rPr/>
  </w:style>
  <w:style w:type="character" w:styleId="PlaceholderText">
    <w:name w:val="Placeholder Text"/>
    <w:basedOn w:val="DefaultParagraphFont"/>
    <w:uiPriority w:val="99"/>
    <w:semiHidden/>
    <w:qFormat/>
    <w:rsid w:val="00a7193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5c13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e05c1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05c1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05c13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e05c1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05c1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e05c1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e05c1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e4ed3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e05c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5c1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05c1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05c13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e05c1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05c13"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e05c13"/>
    <w:rPr/>
  </w:style>
  <w:style w:type="character" w:styleId="Emphasis">
    <w:name w:val="Emphasis"/>
    <w:basedOn w:val="DefaultParagraphFont"/>
    <w:uiPriority w:val="20"/>
    <w:semiHidden/>
    <w:unhideWhenUsed/>
    <w:qFormat/>
    <w:rsid w:val="00e05c13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05c1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05c13"/>
    <w:rPr>
      <w:color w:val="B2B2B2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05c13"/>
    <w:rPr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e05c1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e4ed3"/>
    <w:rPr>
      <w:i/>
      <w:iCs/>
      <w:color w:val="30678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e4ed3"/>
    <w:rPr>
      <w:b/>
      <w:bCs/>
      <w:smallCaps/>
      <w:color w:val="306785" w:themeColor="accent1" w:themeShade="bf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e05c1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e05c13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e05c13"/>
    <w:rPr/>
  </w:style>
  <w:style w:type="character" w:styleId="Pagenumber">
    <w:name w:val="page number"/>
    <w:basedOn w:val="DefaultParagraphFont"/>
    <w:uiPriority w:val="99"/>
    <w:semiHidden/>
    <w:unhideWhenUsed/>
    <w:qFormat/>
    <w:rsid w:val="00e05c13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05c13"/>
    <w:rPr>
      <w:rFonts w:ascii="Consolas" w:hAnsi="Consolas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2e4ed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e05c1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e05c13"/>
    <w:rPr/>
  </w:style>
  <w:style w:type="character" w:styleId="Strong">
    <w:name w:val="Strong"/>
    <w:basedOn w:val="DefaultParagraphFont"/>
    <w:uiPriority w:val="22"/>
    <w:semiHidden/>
    <w:unhideWhenUsed/>
    <w:qFormat/>
    <w:rsid w:val="00e05c13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05c13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6f21fc"/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8c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  <w:sz w:val="24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05c13"/>
    <w:pPr/>
    <w:rPr/>
  </w:style>
  <w:style w:type="paragraph" w:styleId="List">
    <w:name w:val="List"/>
    <w:basedOn w:val="Normal"/>
    <w:uiPriority w:val="99"/>
    <w:semiHidden/>
    <w:unhideWhenUsed/>
    <w:rsid w:val="00e05c13"/>
    <w:pPr>
      <w:spacing w:before="60" w:after="12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7095b"/>
    <w:pPr>
      <w:spacing w:lineRule="auto" w:line="240" w:before="180" w:after="0"/>
      <w:jc w:val="right"/>
    </w:pPr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e05c13"/>
    <w:pPr/>
    <w:rPr/>
  </w:style>
  <w:style w:type="paragraph" w:styleId="BlockText">
    <w:name w:val="Block Text"/>
    <w:basedOn w:val="Normal"/>
    <w:uiPriority w:val="99"/>
    <w:semiHidden/>
    <w:unhideWhenUsed/>
    <w:qFormat/>
    <w:rsid w:val="009c4c28"/>
    <w:pPr>
      <w:pBdr>
        <w:top w:val="single" w:sz="2" w:space="10" w:color="306785"/>
        <w:left w:val="single" w:sz="2" w:space="10" w:color="306785"/>
        <w:bottom w:val="single" w:sz="2" w:space="10" w:color="306785"/>
        <w:right w:val="single" w:sz="2" w:space="10" w:color="306785"/>
      </w:pBdr>
      <w:ind w:left="1152" w:right="1152" w:hanging="0"/>
    </w:pPr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05c13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05c13"/>
    <w:pPr/>
    <w:rPr>
      <w:sz w:val="16"/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e05c13"/>
    <w:pPr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05c13"/>
    <w:pPr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e05c13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e05c13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05c13"/>
    <w:pPr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e05c1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05c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05c1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e05c1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e05c13"/>
    <w:pPr>
      <w:spacing w:lineRule="auto" w:line="240"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e05c13"/>
    <w:pPr>
      <w:spacing w:lineRule="auto" w:line="240" w:before="0" w:after="0"/>
    </w:pPr>
    <w:rPr>
      <w:rFonts w:ascii="Garamond" w:hAnsi="Garamond" w:eastAsia="" w:cs="" w:asciiTheme="majorHAnsi" w:cstheme="majorBidi" w:eastAsiaTheme="majorEastAsia" w:hAnsiTheme="majorHAnsi"/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e05c1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210" w:hanging="21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420" w:hanging="21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630" w:hanging="21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840" w:hanging="21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050" w:hanging="21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260" w:hanging="21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470" w:hanging="21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680" w:hanging="21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890" w:hanging="21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e05c13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e4ed3"/>
    <w:pPr>
      <w:pBdr>
        <w:top w:val="single" w:sz="4" w:space="10" w:color="306785"/>
        <w:bottom w:val="single" w:sz="4" w:space="10" w:color="306785"/>
      </w:pBdr>
      <w:spacing w:before="360" w:after="360"/>
      <w:jc w:val="center"/>
    </w:pPr>
    <w:rPr>
      <w:i/>
      <w:iCs/>
    </w:rPr>
  </w:style>
  <w:style w:type="paragraph" w:styleId="List2">
    <w:name w:val="List Bullet 3"/>
    <w:basedOn w:val="Normal"/>
    <w:uiPriority w:val="99"/>
    <w:semiHidden/>
    <w:unhideWhenUsed/>
    <w:rsid w:val="00e05c13"/>
    <w:pPr>
      <w:spacing w:before="60" w:after="12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e05c13"/>
    <w:pPr>
      <w:spacing w:before="60" w:after="12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e05c13"/>
    <w:pPr>
      <w:spacing w:before="60" w:after="12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e05c13"/>
    <w:pPr>
      <w:spacing w:before="60" w:after="12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e05c13"/>
    <w:pPr>
      <w:spacing w:before="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e05c13"/>
    <w:pPr>
      <w:spacing w:before="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e05c13"/>
    <w:pPr>
      <w:spacing w:before="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e05c13"/>
    <w:pPr>
      <w:spacing w:before="6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e05c1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306785" w:themeColor="accent1" w:themeShade="bf"/>
      <w:kern w:val="2"/>
      <w:sz w:val="20"/>
      <w:szCs w:val="20"/>
      <w:lang w:val="en-US" w:eastAsia="ja-JP" w:bidi="ar-SA"/>
      <w14:ligatures w14:val="standard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e05c1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e05c13"/>
    <w:pPr>
      <w:widowControl/>
      <w:bidi w:val="0"/>
      <w:spacing w:lineRule="auto" w:line="240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rsid w:val="00e05c1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e05c1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e05c1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395155"/>
    <w:pPr>
      <w:spacing w:before="60" w:after="160"/>
      <w:ind w:left="144" w:hanging="0"/>
      <w:contextualSpacing/>
    </w:pPr>
    <w:rPr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e05c13"/>
    <w:pPr>
      <w:spacing w:before="60" w:after="0"/>
      <w:ind w:left="210" w:hanging="21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e05c13"/>
    <w:pPr>
      <w:spacing w:before="6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rsid w:val="006f21fc"/>
    <w:pPr>
      <w:spacing w:lineRule="auto" w:line="240" w:before="0" w:after="0"/>
      <w:contextualSpacing/>
    </w:pPr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e05c13"/>
    <w:pPr>
      <w:spacing w:before="120" w:after="12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e05c13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e05c13"/>
    <w:pPr>
      <w:spacing w:before="60" w:after="100"/>
      <w:ind w:left="21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e05c13"/>
    <w:pPr>
      <w:spacing w:before="60" w:after="100"/>
      <w:ind w:left="42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e05c13"/>
    <w:pPr>
      <w:spacing w:before="60" w:after="100"/>
      <w:ind w:left="63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e05c13"/>
    <w:pPr>
      <w:spacing w:before="60" w:after="100"/>
      <w:ind w:left="84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e05c13"/>
    <w:pPr>
      <w:spacing w:before="60" w:after="100"/>
      <w:ind w:left="105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e05c13"/>
    <w:pPr>
      <w:spacing w:before="60" w:after="100"/>
      <w:ind w:left="126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e05c13"/>
    <w:pPr>
      <w:spacing w:before="60" w:after="100"/>
      <w:ind w:left="147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e05c13"/>
    <w:pPr>
      <w:spacing w:before="60" w:after="100"/>
      <w:ind w:left="16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color="418AB3" w:themeColor="accent1" w:sz="4" w:space="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color="418AB3" w:themeColor="accent1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18AB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18AB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18AB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18AB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6B72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6B72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6B72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6B72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color="7B881D" w:themeColor="accent2" w:sz="4" w:space="0"/>
      </w:tblBorders>
      <w:tblCellMar>
        <w:left w:w="144" w:type="dxa"/>
        <w:right w:w="144" w:type="dxa"/>
      </w:tblCellMar>
    </w:tblPr>
    <w:tblStylePr w:type="firstCol">
      <w:pPr>
        <w:wordWrap/>
        <w:spacing w:before="20" w:beforeLines="0" w:after="120" w:afterLines="0" w:line="240" w:lineRule="auto"/>
        <w:jc w:val="right"/>
      </w:pPr>
      <w:rPr>
        <w:b w:val="0"/>
        <w:i/>
        <w:color w:val="306785" w:themeColor="accent1" w:themeShade="bf"/>
        <w:sz w:val="26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526B" w:themeColor="accent1" w:sz="4" w:space="0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D17" w:themeColor="accent2" w:sz="4" w:space="0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2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5700" w:themeColor="accent3" w:sz="4" w:space="0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2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E4E4E" w:themeColor="accent4" w:sz="4" w:space="0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2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7600" w:themeColor="accent5" w:sz="4" w:space="0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2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2F14" w:themeColor="accent6" w:sz="4" w:space="0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E1EA9F" w:themeColor="accent2" w:themeTint="66" w:sz="4" w:space="0"/>
        <w:left w:val="single" w:color="E1EA9F" w:themeColor="accent2" w:themeTint="66" w:sz="4" w:space="0"/>
        <w:bottom w:val="single" w:color="E1EA9F" w:themeColor="accent2" w:themeTint="66" w:sz="4" w:space="0"/>
        <w:right w:val="single" w:color="E1EA9F" w:themeColor="accent2" w:themeTint="66" w:sz="4" w:space="0"/>
        <w:insideH w:val="single" w:color="E1EA9F" w:themeColor="accent2" w:themeTint="66" w:sz="4" w:space="0"/>
        <w:insideV w:val="single" w:color="E1EA9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D395" w:themeColor="accent3" w:themeTint="66" w:sz="4" w:space="0"/>
        <w:left w:val="single" w:color="FFD395" w:themeColor="accent3" w:themeTint="66" w:sz="4" w:space="0"/>
        <w:bottom w:val="single" w:color="FFD395" w:themeColor="accent3" w:themeTint="66" w:sz="4" w:space="0"/>
        <w:right w:val="single" w:color="FFD395" w:themeColor="accent3" w:themeTint="66" w:sz="4" w:space="0"/>
        <w:insideH w:val="single" w:color="FFD395" w:themeColor="accent3" w:themeTint="66" w:sz="4" w:space="0"/>
        <w:insideV w:val="single" w:color="FFD39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CDCDCD" w:themeColor="accent4" w:themeTint="66" w:sz="4" w:space="0"/>
        <w:left w:val="single" w:color="CDCDCD" w:themeColor="accent4" w:themeTint="66" w:sz="4" w:space="0"/>
        <w:bottom w:val="single" w:color="CDCDCD" w:themeColor="accent4" w:themeTint="66" w:sz="4" w:space="0"/>
        <w:right w:val="single" w:color="CDCDCD" w:themeColor="accent4" w:themeTint="66" w:sz="4" w:space="0"/>
        <w:insideH w:val="single" w:color="CDCDCD" w:themeColor="accent4" w:themeTint="66" w:sz="4" w:space="0"/>
        <w:insideV w:val="single" w:color="CDCDC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E69B" w:themeColor="accent5" w:themeTint="66" w:sz="4" w:space="0"/>
        <w:left w:val="single" w:color="FEE69B" w:themeColor="accent5" w:themeTint="66" w:sz="4" w:space="0"/>
        <w:bottom w:val="single" w:color="FEE69B" w:themeColor="accent5" w:themeTint="66" w:sz="4" w:space="0"/>
        <w:right w:val="single" w:color="FEE69B" w:themeColor="accent5" w:themeTint="66" w:sz="4" w:space="0"/>
        <w:insideH w:val="single" w:color="FEE69B" w:themeColor="accent5" w:themeTint="66" w:sz="4" w:space="0"/>
        <w:insideV w:val="single" w:color="FEE69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2B9A8" w:themeColor="accent6" w:themeTint="66" w:sz="4" w:space="0"/>
        <w:left w:val="single" w:color="F2B9A8" w:themeColor="accent6" w:themeTint="66" w:sz="4" w:space="0"/>
        <w:bottom w:val="single" w:color="F2B9A8" w:themeColor="accent6" w:themeTint="66" w:sz="4" w:space="0"/>
        <w:right w:val="single" w:color="F2B9A8" w:themeColor="accent6" w:themeTint="66" w:sz="4" w:space="0"/>
        <w:insideH w:val="single" w:color="F2B9A8" w:themeColor="accent6" w:themeTint="66" w:sz="4" w:space="0"/>
        <w:insideV w:val="single" w:color="F2B9A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2" w:space="0"/>
        <w:bottom w:val="single" w:color="89B9D4" w:themeColor="accent1" w:themeTint="99" w:sz="2" w:space="0"/>
        <w:insideH w:val="single" w:color="89B9D4" w:themeColor="accent1" w:themeTint="99" w:sz="2" w:space="0"/>
        <w:insideV w:val="single" w:color="89B9D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9B9D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2" w:space="0"/>
        <w:bottom w:val="single" w:color="D3E070" w:themeColor="accent2" w:themeTint="99" w:sz="2" w:space="0"/>
        <w:insideH w:val="single" w:color="D3E070" w:themeColor="accent2" w:themeTint="99" w:sz="2" w:space="0"/>
        <w:insideV w:val="single" w:color="D3E07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E07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2" w:space="0"/>
        <w:bottom w:val="single" w:color="FFBE60" w:themeColor="accent3" w:themeTint="99" w:sz="2" w:space="0"/>
        <w:insideH w:val="single" w:color="FFBE60" w:themeColor="accent3" w:themeTint="99" w:sz="2" w:space="0"/>
        <w:insideV w:val="single" w:color="FFBE6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E6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2" w:space="0"/>
        <w:bottom w:val="single" w:color="B4B4B4" w:themeColor="accent4" w:themeTint="99" w:sz="2" w:space="0"/>
        <w:insideH w:val="single" w:color="B4B4B4" w:themeColor="accent4" w:themeTint="99" w:sz="2" w:space="0"/>
        <w:insideV w:val="single" w:color="B4B4B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B4B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2" w:space="0"/>
        <w:bottom w:val="single" w:color="FEDA69" w:themeColor="accent5" w:themeTint="99" w:sz="2" w:space="0"/>
        <w:insideH w:val="single" w:color="FEDA69" w:themeColor="accent5" w:themeTint="99" w:sz="2" w:space="0"/>
        <w:insideV w:val="single" w:color="FEDA6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EDA69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2" w:space="0"/>
        <w:bottom w:val="single" w:color="EB977D" w:themeColor="accent6" w:themeTint="99" w:sz="2" w:space="0"/>
        <w:insideH w:val="single" w:color="EB977D" w:themeColor="accent6" w:themeTint="99" w:sz="2" w:space="0"/>
        <w:insideV w:val="single" w:color="EB977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77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9B9D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1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1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1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1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1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1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9B9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E07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E6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B4B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EDA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77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bottom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bottom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bottom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bottom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bottom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bottom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18AB3" w:themeColor="accent1" w:sz="4" w:space="0"/>
          <w:right w:val="single" w:color="418AB3" w:themeColor="accent1" w:sz="4" w:space="0"/>
        </w:tcBorders>
      </w:tcPr>
    </w:tblStylePr>
    <w:tblStylePr w:type="band1Horz">
      <w:tblPr/>
      <w:tcPr>
        <w:tcBorders>
          <w:top w:val="single" w:color="418AB3" w:themeColor="accent1" w:sz="4" w:space="0"/>
          <w:bottom w:val="single" w:color="418AB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18AB3" w:themeColor="accent1" w:sz="4" w:space="0"/>
          <w:left w:val="nil"/>
        </w:tcBorders>
      </w:tcPr>
    </w:tblStylePr>
    <w:tblStylePr w:type="swCell">
      <w:tblPr/>
      <w:tcPr>
        <w:tcBorders>
          <w:top w:val="double" w:color="418AB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A6B727" w:themeColor="accent2" w:sz="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6B727" w:themeColor="accent2" w:sz="4" w:space="0"/>
          <w:right w:val="single" w:color="A6B727" w:themeColor="accent2" w:sz="4" w:space="0"/>
        </w:tcBorders>
      </w:tcPr>
    </w:tblStylePr>
    <w:tblStylePr w:type="band1Horz">
      <w:tblPr/>
      <w:tcPr>
        <w:tcBorders>
          <w:top w:val="single" w:color="A6B727" w:themeColor="accent2" w:sz="4" w:space="0"/>
          <w:bottom w:val="single" w:color="A6B72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6B727" w:themeColor="accent2" w:sz="4" w:space="0"/>
          <w:left w:val="nil"/>
        </w:tcBorders>
      </w:tcPr>
    </w:tblStylePr>
    <w:tblStylePr w:type="swCell">
      <w:tblPr/>
      <w:tcPr>
        <w:tcBorders>
          <w:top w:val="double" w:color="A6B72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69200" w:themeColor="accent3" w:sz="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9200" w:themeColor="accent3" w:sz="4" w:space="0"/>
          <w:right w:val="single" w:color="F69200" w:themeColor="accent3" w:sz="4" w:space="0"/>
        </w:tcBorders>
      </w:tcPr>
    </w:tblStylePr>
    <w:tblStylePr w:type="band1Horz">
      <w:tblPr/>
      <w:tcPr>
        <w:tcBorders>
          <w:top w:val="single" w:color="F69200" w:themeColor="accent3" w:sz="4" w:space="0"/>
          <w:bottom w:val="single" w:color="F692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9200" w:themeColor="accent3" w:sz="4" w:space="0"/>
          <w:left w:val="nil"/>
        </w:tcBorders>
      </w:tcPr>
    </w:tblStylePr>
    <w:tblStylePr w:type="swCell">
      <w:tblPr/>
      <w:tcPr>
        <w:tcBorders>
          <w:top w:val="double" w:color="F692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38383" w:themeColor="accent4" w:sz="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38383" w:themeColor="accent4" w:sz="4" w:space="0"/>
          <w:right w:val="single" w:color="838383" w:themeColor="accent4" w:sz="4" w:space="0"/>
        </w:tcBorders>
      </w:tcPr>
    </w:tblStylePr>
    <w:tblStylePr w:type="band1Horz">
      <w:tblPr/>
      <w:tcPr>
        <w:tcBorders>
          <w:top w:val="single" w:color="838383" w:themeColor="accent4" w:sz="4" w:space="0"/>
          <w:bottom w:val="single" w:color="83838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38383" w:themeColor="accent4" w:sz="4" w:space="0"/>
          <w:left w:val="nil"/>
        </w:tcBorders>
      </w:tcPr>
    </w:tblStylePr>
    <w:tblStylePr w:type="swCell">
      <w:tblPr/>
      <w:tcPr>
        <w:tcBorders>
          <w:top w:val="double" w:color="83838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C306" w:themeColor="accent5" w:sz="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EC306" w:themeColor="accent5" w:sz="4" w:space="0"/>
          <w:right w:val="single" w:color="FEC306" w:themeColor="accent5" w:sz="4" w:space="0"/>
        </w:tcBorders>
      </w:tcPr>
    </w:tblStylePr>
    <w:tblStylePr w:type="band1Horz">
      <w:tblPr/>
      <w:tcPr>
        <w:tcBorders>
          <w:top w:val="single" w:color="FEC306" w:themeColor="accent5" w:sz="4" w:space="0"/>
          <w:bottom w:val="single" w:color="FEC30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EC306" w:themeColor="accent5" w:sz="4" w:space="0"/>
          <w:left w:val="nil"/>
        </w:tcBorders>
      </w:tcPr>
    </w:tblStylePr>
    <w:tblStylePr w:type="swCell">
      <w:tblPr/>
      <w:tcPr>
        <w:tcBorders>
          <w:top w:val="double" w:color="FEC30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F5327" w:themeColor="accent6" w:sz="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5327" w:themeColor="accent6" w:sz="4" w:space="0"/>
          <w:right w:val="single" w:color="DF5327" w:themeColor="accent6" w:sz="4" w:space="0"/>
        </w:tcBorders>
      </w:tcPr>
    </w:tblStylePr>
    <w:tblStylePr w:type="band1Horz">
      <w:tblPr/>
      <w:tcPr>
        <w:tcBorders>
          <w:top w:val="single" w:color="DF5327" w:themeColor="accent6" w:sz="4" w:space="0"/>
          <w:bottom w:val="single" w:color="DF532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5327" w:themeColor="accent6" w:sz="4" w:space="0"/>
          <w:left w:val="nil"/>
        </w:tcBorders>
      </w:tcPr>
    </w:tblStylePr>
    <w:tblStylePr w:type="swCell">
      <w:tblPr/>
      <w:tcPr>
        <w:tcBorders>
          <w:top w:val="double" w:color="DF532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18AB3" w:themeColor="accent1" w:sz="24" w:space="0"/>
        <w:left w:val="single" w:color="418AB3" w:themeColor="accent1" w:sz="24" w:space="0"/>
        <w:bottom w:val="single" w:color="418AB3" w:themeColor="accent1" w:sz="24" w:space="0"/>
        <w:right w:val="single" w:color="418AB3" w:themeColor="accent1" w:sz="24" w:space="0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24" w:space="0"/>
        <w:bottom w:val="single" w:color="A6B727" w:themeColor="accent2" w:sz="24" w:space="0"/>
        <w:right w:val="single" w:color="A6B727" w:themeColor="accent2" w:sz="24" w:space="0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69200" w:themeColor="accent3" w:sz="24" w:space="0"/>
        <w:left w:val="single" w:color="F69200" w:themeColor="accent3" w:sz="24" w:space="0"/>
        <w:bottom w:val="single" w:color="F69200" w:themeColor="accent3" w:sz="24" w:space="0"/>
        <w:right w:val="single" w:color="F69200" w:themeColor="accent3" w:sz="24" w:space="0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38383" w:themeColor="accent4" w:sz="24" w:space="0"/>
        <w:left w:val="single" w:color="838383" w:themeColor="accent4" w:sz="24" w:space="0"/>
        <w:bottom w:val="single" w:color="838383" w:themeColor="accent4" w:sz="24" w:space="0"/>
        <w:right w:val="single" w:color="838383" w:themeColor="accent4" w:sz="24" w:space="0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EC306" w:themeColor="accent5" w:sz="24" w:space="0"/>
        <w:left w:val="single" w:color="FEC306" w:themeColor="accent5" w:sz="24" w:space="0"/>
        <w:bottom w:val="single" w:color="FEC306" w:themeColor="accent5" w:sz="24" w:space="0"/>
        <w:right w:val="single" w:color="FEC306" w:themeColor="accent5" w:sz="24" w:space="0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5327" w:themeColor="accent6" w:sz="24" w:space="0"/>
        <w:left w:val="single" w:color="DF5327" w:themeColor="accent6" w:sz="24" w:space="0"/>
        <w:bottom w:val="single" w:color="DF5327" w:themeColor="accent6" w:sz="24" w:space="0"/>
        <w:right w:val="single" w:color="DF5327" w:themeColor="accent6" w:sz="24" w:space="0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bottom w:val="single" w:color="418AB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18AB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4" w:space="0"/>
        <w:bottom w:val="single" w:color="A6B72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A6B72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4" w:space="0"/>
        <w:bottom w:val="single" w:color="F692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692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4" w:space="0"/>
        <w:bottom w:val="single" w:color="83838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383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4" w:space="0"/>
        <w:bottom w:val="single" w:color="FEC30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EC30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4" w:space="0"/>
        <w:bottom w:val="single" w:color="DF532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532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692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692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692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692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3838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3838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3838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3838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EC30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EC30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EC30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EC30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F532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F532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F532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F532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  <w:insideV w:val="single" w:color="6CA8CA" w:themeColor="accent1" w:themeTint="bf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CA8C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  <w:insideV w:val="single" w:color="C8D94C" w:themeColor="accent2" w:themeTint="bf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94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  <w:insideV w:val="single" w:color="FFAE39" w:themeColor="accent3" w:themeTint="bf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E3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  <w:insideV w:val="single" w:color="A2A2A2" w:themeColor="accent4" w:themeTint="bf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2A2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  <w:insideV w:val="single" w:color="FED144" w:themeColor="accent5" w:themeTint="bf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ED14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  <w:insideV w:val="single" w:color="E77D5D" w:themeColor="accent6" w:themeTint="bf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7D5D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color="418AB3" w:themeColor="accent1" w:sz="6" w:space="0"/>
          <w:insideV w:val="single" w:color="418AB3" w:themeColor="accent1" w:sz="6" w:space="0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color="A6B727" w:themeColor="accent2" w:sz="6" w:space="0"/>
          <w:insideV w:val="single" w:color="A6B727" w:themeColor="accent2" w:sz="6" w:space="0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color="F69200" w:themeColor="accent3" w:sz="6" w:space="0"/>
          <w:insideV w:val="single" w:color="F69200" w:themeColor="accent3" w:sz="6" w:space="0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color="838383" w:themeColor="accent4" w:sz="6" w:space="0"/>
          <w:insideV w:val="single" w:color="838383" w:themeColor="accent4" w:sz="6" w:space="0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color="FEC306" w:themeColor="accent5" w:sz="6" w:space="0"/>
          <w:insideV w:val="single" w:color="FEC306" w:themeColor="accent5" w:sz="6" w:space="0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color="DF5327" w:themeColor="accent6" w:sz="6" w:space="0"/>
          <w:insideV w:val="single" w:color="DF5327" w:themeColor="accent6" w:sz="6" w:space="0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8AB3" w:themeColor="accen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6B727" w:themeColor="accent2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9200" w:themeColor="accent3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38383" w:themeColor="accent4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EC306" w:themeColor="accent5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5327" w:themeColor="accent6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8AB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8AB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8AB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6B72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6B72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92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92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3838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3838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EC30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EC30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532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532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CA8CA" w:themeColor="accent1" w:sz="8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A8CA" w:themeColor="accent1" w:sz="6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94C" w:themeColor="accent2" w:sz="8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94C" w:themeColor="accent2" w:sz="6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E39" w:themeColor="accent3" w:sz="8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E39" w:themeColor="accent3" w:sz="6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A2A2" w:themeColor="accent4" w:sz="8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A2A2" w:themeColor="accent4" w:sz="6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ED144" w:themeColor="accent5" w:sz="8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D144" w:themeColor="accent5" w:sz="6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7D5D" w:themeColor="accent6" w:sz="8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7D5D" w:themeColor="accent6" w:sz="6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D286C5BF664AC6B014509840CD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BEAE0-83A2-4EB7-B151-C06DBC16752C}"/>
      </w:docPartPr>
      <w:docPartBody>
        <w:p w:rsidR="00DE03D2" w:rsidRDefault="006A3FA1">
          <w:pPr>
            <w:pStyle w:val="0AD286C5BF664AC6B014509840CD5C0B"/>
          </w:pPr>
          <w:r>
            <w:rPr>
              <w:iCs/>
            </w:rPr>
            <w:t>Title</w:t>
          </w:r>
        </w:p>
      </w:docPartBody>
    </w:docPart>
    <w:docPart>
      <w:docPartPr>
        <w:name w:val="FA6456C16E4F42779C265FE28272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8122-E1D8-4CF7-8EE3-F0E3E207A0C2}"/>
      </w:docPartPr>
      <w:docPartBody>
        <w:p w:rsidR="00DE03D2" w:rsidRDefault="006A3FA1">
          <w:pPr>
            <w:pStyle w:val="FA6456C16E4F42779C265FE28272D8EE"/>
          </w:pPr>
          <w:r>
            <w:rPr>
              <w:iCs/>
            </w:rPr>
            <w:t>Subject</w:t>
          </w:r>
        </w:p>
      </w:docPartBody>
    </w:docPart>
    <w:docPart>
      <w:docPartPr>
        <w:name w:val="C52BC82DC4524171B3EAFB3DB1D2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1AB9-CF8B-4442-9291-9C611B0632AD}"/>
      </w:docPartPr>
      <w:docPartBody>
        <w:p w:rsidR="00DE03D2" w:rsidRDefault="006A3FA1">
          <w:pPr>
            <w:pStyle w:val="C52BC82DC4524171B3EAFB3DB1D224DF"/>
          </w:pPr>
          <w:r w:rsidRPr="00160773">
            <w:t>Author</w:t>
          </w:r>
        </w:p>
      </w:docPartBody>
    </w:docPart>
    <w:docPart>
      <w:docPartPr>
        <w:name w:val="F0DFFE0E35C24B1A96A286114AE7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5831-D54D-4DA9-9017-FB6BAE06B6C7}"/>
      </w:docPartPr>
      <w:docPartBody>
        <w:p w:rsidR="00DE03D2" w:rsidRDefault="006A3FA1">
          <w:pPr>
            <w:pStyle w:val="F0DFFE0E35C24B1A96A286114AE7F694"/>
          </w:pPr>
          <w:r>
            <w:rPr>
              <w:iCs/>
            </w:rPr>
            <w:t>Grade level</w:t>
          </w:r>
        </w:p>
      </w:docPartBody>
    </w:docPart>
    <w:docPart>
      <w:docPartPr>
        <w:name w:val="0391653690CE49D3929378B0ACF5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6A0C-B0A8-4D9A-80E7-37562B5ED694}"/>
      </w:docPartPr>
      <w:docPartBody>
        <w:p w:rsidR="00DE03D2" w:rsidRDefault="006A3FA1">
          <w:pPr>
            <w:pStyle w:val="0391653690CE49D3929378B0ACF55A4E"/>
          </w:pPr>
          <w:r>
            <w:rPr>
              <w:iCs/>
            </w:rPr>
            <w:t>Time duration</w:t>
          </w:r>
        </w:p>
      </w:docPartBody>
    </w:docPart>
    <w:docPart>
      <w:docPartPr>
        <w:name w:val="0B5055F06B644894804D55F8811A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920A-E714-41F4-954D-95495225698D}"/>
      </w:docPartPr>
      <w:docPartBody>
        <w:p w:rsidR="00DE03D2" w:rsidRDefault="006A3FA1">
          <w:pPr>
            <w:pStyle w:val="0B5055F06B644894804D55F8811A8630"/>
          </w:pPr>
          <w:r>
            <w:rPr>
              <w:iCs/>
            </w:rPr>
            <w:t>Overview</w:t>
          </w:r>
        </w:p>
      </w:docPartBody>
    </w:docPart>
    <w:docPart>
      <w:docPartPr>
        <w:name w:val="D83A435CD4854668A9D6C7D9A8E31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C437-8332-46B4-A5C8-69F35AACEE9D}"/>
      </w:docPartPr>
      <w:docPartBody>
        <w:p w:rsidR="00DE03D2" w:rsidRDefault="006A3FA1">
          <w:pPr>
            <w:pStyle w:val="D83A435CD4854668A9D6C7D9A8E31076"/>
          </w:pPr>
          <w:r>
            <w:rPr>
              <w:iCs/>
            </w:rPr>
            <w:t>Objective</w:t>
          </w:r>
        </w:p>
      </w:docPartBody>
    </w:docPart>
    <w:docPart>
      <w:docPartPr>
        <w:name w:val="91D37A97170B46398A93B9C64024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91B1-47DF-4E22-981D-1D3203AE980F}"/>
      </w:docPartPr>
      <w:docPartBody>
        <w:p w:rsidR="00DE03D2" w:rsidRDefault="006A3FA1">
          <w:pPr>
            <w:pStyle w:val="91D37A97170B46398A93B9C64024807F"/>
          </w:pPr>
          <w:r>
            <w:rPr>
              <w:iCs/>
            </w:rPr>
            <w:t>Materials</w:t>
          </w:r>
        </w:p>
      </w:docPartBody>
    </w:docPart>
    <w:docPart>
      <w:docPartPr>
        <w:name w:val="E927A7224CD4469385E5B26BBE1CA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E681-9B04-432D-AF7F-C8B6D541D958}"/>
      </w:docPartPr>
      <w:docPartBody>
        <w:p w:rsidR="00DE03D2" w:rsidRDefault="006A3FA1">
          <w:pPr>
            <w:pStyle w:val="E927A7224CD4469385E5B26BBE1CA83B"/>
          </w:pPr>
          <w:r>
            <w:rPr>
              <w:iCs/>
            </w:rPr>
            <w:t>Activities and procedures</w:t>
          </w:r>
        </w:p>
      </w:docPartBody>
    </w:docPart>
    <w:docPart>
      <w:docPartPr>
        <w:name w:val="39EE4203FF3E4BC79E272FCDAB324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058CB-505A-44FB-99A6-ABF5AD4C291E}"/>
      </w:docPartPr>
      <w:docPartBody>
        <w:p w:rsidR="00DE03D2" w:rsidRDefault="006A3FA1">
          <w:pPr>
            <w:pStyle w:val="39EE4203FF3E4BC79E272FCDAB3240BB"/>
          </w:pPr>
          <w:r>
            <w:rPr>
              <w:iCs/>
            </w:rPr>
            <w:t>Conclusions</w:t>
          </w:r>
        </w:p>
      </w:docPartBody>
    </w:docPart>
    <w:docPart>
      <w:docPartPr>
        <w:name w:val="BCA88457C65F4D5381A0E0D3F3452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AA67-DD38-459B-9D82-D8D459C7AA46}"/>
      </w:docPartPr>
      <w:docPartBody>
        <w:p w:rsidR="00DE03D2" w:rsidRDefault="006A3FA1">
          <w:pPr>
            <w:pStyle w:val="BCA88457C65F4D5381A0E0D3F3452CC8"/>
          </w:pPr>
          <w:r>
            <w:rPr>
              <w:iCs/>
            </w:rPr>
            <w:t>Extra credit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A1"/>
    <w:rsid w:val="00277096"/>
    <w:rsid w:val="006A3FA1"/>
    <w:rsid w:val="00DE03D2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DC741FE5E4C1BB611CDA18624933B">
    <w:name w:val="F63DC741FE5E4C1BB611CDA18624933B"/>
  </w:style>
  <w:style w:type="paragraph" w:customStyle="1" w:styleId="0AD286C5BF664AC6B014509840CD5C0B">
    <w:name w:val="0AD286C5BF664AC6B014509840CD5C0B"/>
  </w:style>
  <w:style w:type="paragraph" w:customStyle="1" w:styleId="36F3575269C744B8A89439BCECF7A013">
    <w:name w:val="36F3575269C744B8A89439BCECF7A013"/>
  </w:style>
  <w:style w:type="paragraph" w:customStyle="1" w:styleId="FA6456C16E4F42779C265FE28272D8EE">
    <w:name w:val="FA6456C16E4F42779C265FE28272D8EE"/>
  </w:style>
  <w:style w:type="paragraph" w:customStyle="1" w:styleId="B5388BA749304EC383B6EA6D41A503BB">
    <w:name w:val="B5388BA749304EC383B6EA6D41A503BB"/>
  </w:style>
  <w:style w:type="paragraph" w:customStyle="1" w:styleId="C52BC82DC4524171B3EAFB3DB1D224DF">
    <w:name w:val="C52BC82DC4524171B3EAFB3DB1D224DF"/>
  </w:style>
  <w:style w:type="paragraph" w:customStyle="1" w:styleId="635A5F0B3A8B425993EE2B5D4481DC48">
    <w:name w:val="635A5F0B3A8B425993EE2B5D4481DC48"/>
  </w:style>
  <w:style w:type="paragraph" w:customStyle="1" w:styleId="F0DFFE0E35C24B1A96A286114AE7F694">
    <w:name w:val="F0DFFE0E35C24B1A96A286114AE7F694"/>
  </w:style>
  <w:style w:type="paragraph" w:customStyle="1" w:styleId="A002C5F08F534E9E9D688798F2FEA2D3">
    <w:name w:val="A002C5F08F534E9E9D688798F2FEA2D3"/>
  </w:style>
  <w:style w:type="paragraph" w:customStyle="1" w:styleId="0391653690CE49D3929378B0ACF55A4E">
    <w:name w:val="0391653690CE49D3929378B0ACF55A4E"/>
  </w:style>
  <w:style w:type="paragraph" w:customStyle="1" w:styleId="D7BDAF5B633B4AFC8F3E39C677E1ED7B">
    <w:name w:val="D7BDAF5B633B4AFC8F3E39C677E1ED7B"/>
  </w:style>
  <w:style w:type="paragraph" w:customStyle="1" w:styleId="0B5055F06B644894804D55F8811A8630">
    <w:name w:val="0B5055F06B644894804D55F8811A8630"/>
  </w:style>
  <w:style w:type="paragraph" w:customStyle="1" w:styleId="1E4591003D614D9D9F78B2996BD4339C">
    <w:name w:val="1E4591003D614D9D9F78B2996BD4339C"/>
  </w:style>
  <w:style w:type="paragraph" w:customStyle="1" w:styleId="D83A435CD4854668A9D6C7D9A8E31076">
    <w:name w:val="D83A435CD4854668A9D6C7D9A8E31076"/>
  </w:style>
  <w:style w:type="paragraph" w:customStyle="1" w:styleId="E128455FFFFA49AC8B4904E372D45C69">
    <w:name w:val="E128455FFFFA49AC8B4904E372D45C69"/>
  </w:style>
  <w:style w:type="paragraph" w:customStyle="1" w:styleId="91D37A97170B46398A93B9C64024807F">
    <w:name w:val="91D37A97170B46398A93B9C64024807F"/>
  </w:style>
  <w:style w:type="paragraph" w:customStyle="1" w:styleId="7D852079CFF9485EAADC33D6ECB7360B">
    <w:name w:val="7D852079CFF9485EAADC33D6ECB7360B"/>
  </w:style>
  <w:style w:type="paragraph" w:customStyle="1" w:styleId="E927A7224CD4469385E5B26BBE1CA83B">
    <w:name w:val="E927A7224CD4469385E5B26BBE1CA83B"/>
  </w:style>
  <w:style w:type="paragraph" w:customStyle="1" w:styleId="02F8B3555EF74C498FB8C7E7CC531839">
    <w:name w:val="02F8B3555EF74C498FB8C7E7CC531839"/>
  </w:style>
  <w:style w:type="paragraph" w:customStyle="1" w:styleId="39EE4203FF3E4BC79E272FCDAB3240BB">
    <w:name w:val="39EE4203FF3E4BC79E272FCDAB3240BB"/>
  </w:style>
  <w:style w:type="paragraph" w:customStyle="1" w:styleId="37072AD8C03A44D78B4E5C0174F28BE9">
    <w:name w:val="37072AD8C03A44D78B4E5C0174F28BE9"/>
  </w:style>
  <w:style w:type="paragraph" w:customStyle="1" w:styleId="BCA88457C65F4D5381A0E0D3F3452CC8">
    <w:name w:val="BCA88457C65F4D5381A0E0D3F3452CC8"/>
  </w:style>
  <w:style w:type="paragraph" w:customStyle="1" w:styleId="8DEB6628BDE54D938E4F481ED162D6CB">
    <w:name w:val="8DEB6628BDE54D938E4F481ED162D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</Template>
  <TotalTime>324</TotalTime>
  <Application>LibreOffice/6.0.3.2$Linux_X86_64 LibreOffice_project/00m0$Build-2</Application>
  <Pages>2</Pages>
  <Words>176</Words>
  <Characters>946</Characters>
  <CharactersWithSpaces>1055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2018-07-29T08:03:00Z</dcterms:created>
  <dc:creator>Felix Okoth</dc:creator>
  <dc:description/>
  <dc:language>en-CA</dc:language>
  <cp:lastModifiedBy/>
  <dcterms:modified xsi:type="dcterms:W3CDTF">2019-01-22T20:38:00Z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