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60" w:after="480"/>
        <w:contextualSpacing/>
        <w:rPr/>
      </w:pPr>
      <w:r>
        <w:rPr>
          <w:sz w:val="74"/>
        </w:rPr>
        <w:t xml:space="preserve">Week </w:t>
      </w:r>
      <w:r>
        <w:rPr>
          <w:sz w:val="74"/>
        </w:rPr>
        <w:t>3</w:t>
      </w:r>
      <w:r>
        <w:rPr>
          <w:sz w:val="74"/>
        </w:rPr>
        <w:t xml:space="preserve"> Lesson Plan</w:t>
      </w:r>
    </w:p>
    <w:tbl>
      <w:tblPr>
        <w:tblStyle w:val="Listtable"/>
        <w:tblW w:w="5000" w:type="pct"/>
        <w:jc w:val="left"/>
        <w:tblInd w:w="0" w:type="dxa"/>
        <w:tblBorders>
          <w:right w:val="single" w:sz="4" w:space="0" w:color="7B881D"/>
          <w:insideV w:val="single" w:sz="4" w:space="0" w:color="7B881D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74"/>
        <w:gridCol w:w="6685"/>
      </w:tblGrid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Title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ECIE 2207/ ECSE 3108/ ECII 2206/ ECSI 2206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Subject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Advanced Visual Programming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color w:val="306785" w:themeColor="accent1" w:themeShade="bf"/>
                <w:sz w:val="28"/>
              </w:rPr>
              <w:t>Author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Felix Okoth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Grade level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Year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Time duration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4 hours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Overview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Introduction </w:t>
            </w:r>
            <w:r>
              <w:rPr>
                <w:sz w:val="24"/>
              </w:rPr>
              <w:t>to Xml, Json, Maven dependencies, QA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Objective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Introduction to xml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pom.xml file explained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Adding dependency to pom.xml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Introduction to JSON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Software logging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Logging levels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Test levels/ categorization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Test Cases, Test Case Outline (TCO)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Filling bugs</w:t>
            </w:r>
            <w:r>
              <w:rPr>
                <w:sz w:val="24"/>
              </w:rPr>
              <w:t>.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Format 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Prioritization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Severity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Triage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Automated testing of vert.x application</w:t>
            </w:r>
            <w:r>
              <w:rPr>
                <w:sz w:val="24"/>
              </w:rPr>
              <w:t>.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@RunWith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@Before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@After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@Test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TestContext</w:t>
            </w:r>
          </w:p>
          <w:p>
            <w:pPr>
              <w:pStyle w:val="ListParagraph"/>
              <w:spacing w:lineRule="auto" w:line="240" w:before="60" w:after="0"/>
              <w:ind w:left="108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i w:val="false"/>
                <w:i w:val="false"/>
                <w:iCs/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Materials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Read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JSON.pdf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Learning XML.pdf Chapter 1 and 2.</w:t>
            </w:r>
            <w:r>
              <w:rPr>
                <w:sz w:val="24"/>
              </w:rPr>
              <w:t>1 – 2.3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Beginner-Guide-To-Software-Testing.pdf 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Apache.maven.3.cookbook.pdf Chapter 2</w:t>
            </w:r>
          </w:p>
          <w:p>
            <w:pPr>
              <w:pStyle w:val="ListParagraph"/>
              <w:spacing w:lineRule="auto" w:line="240" w:before="60" w:after="0"/>
              <w:ind w:left="108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i w:val="false"/>
                <w:i w:val="false"/>
                <w:iCs/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Activities and procedures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Add to the microservice pom.xml file slf4j, vertx-unit and junit dependencies</w:t>
            </w:r>
            <w:r>
              <w:rPr>
                <w:sz w:val="24"/>
              </w:rPr>
              <w:t>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Play with JsonObject and JsonArray objects.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D</w:t>
            </w:r>
            <w:r>
              <w:rPr>
                <w:sz w:val="24"/>
              </w:rPr>
              <w:t>evelop TC’s and TCO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Write a Bvt test case that validates “/forloop” web api.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File a bug.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Triage</w:t>
            </w:r>
          </w:p>
          <w:p>
            <w:pPr>
              <w:pStyle w:val="ListParagraph"/>
              <w:spacing w:lineRule="auto" w:line="240" w:before="60" w:after="0"/>
              <w:ind w:left="108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i w:val="false"/>
                <w:i w:val="false"/>
                <w:iCs/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Conclusions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Practice, practice, practice! Next week is C.A.T-</w:t>
            </w:r>
            <w:r>
              <w:rPr>
                <w:sz w:val="24"/>
              </w:rPr>
              <w:t>2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b w:val="false"/>
                <w:b w:val="false"/>
                <w:i/>
                <w:i/>
                <w:color w:val="306785" w:themeColor="accent1" w:themeShade="bf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Extra credit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spacing w:before="60" w:after="12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1440" w:right="1440" w:header="1440" w:top="2160" w:footer="1440" w:bottom="216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180" w:after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3" wp14:anchorId="1AECE98E">
              <wp:simplePos x="0" y="0"/>
              <wp:positionH relativeFrom="page">
                <wp:align>center</wp:align>
              </wp:positionH>
              <wp:positionV relativeFrom="page">
                <wp:posOffset>1276985</wp:posOffset>
              </wp:positionV>
              <wp:extent cx="5945505" cy="7491095"/>
              <wp:effectExtent l="0" t="0" r="39370" b="27940"/>
              <wp:wrapNone/>
              <wp:docPr id="1" name="Group 13" descr="Top and bottom page borders - continuation pages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5040" cy="749052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5945040" cy="74160"/>
                        </a:xfrm>
                      </wpg:grpSpPr>
                      <wps:wsp>
                        <wps:cNvSpPr/>
                        <wps:spPr>
                          <a:xfrm>
                            <a:off x="0" y="74160"/>
                            <a:ext cx="594504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5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720"/>
                            <a:ext cx="5945040" cy="720"/>
                          </a:xfrm>
                          <a:prstGeom prst="line">
                            <a:avLst/>
                          </a:prstGeom>
                          <a:ln w="63360">
                            <a:solidFill>
                              <a:schemeClr val="accent2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504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0" y="7415640"/>
                          <a:ext cx="5945040" cy="74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504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5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440"/>
                            <a:ext cx="5945040" cy="0"/>
                          </a:xfrm>
                          <a:prstGeom prst="line">
                            <a:avLst/>
                          </a:prstGeom>
                          <a:ln w="63360">
                            <a:solidFill>
                              <a:schemeClr val="accent2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4160"/>
                            <a:ext cx="594504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75000</wp14:pctHeight>
              </wp14:sizeRelV>
            </wp:anchor>
          </w:drawing>
        </mc:Choice>
        <mc:Fallback>
          <w:pict>
            <v:group id="shape_0" alt="Group 13" style="position:absolute;margin-left:71.95pt;margin-top:100.55pt;width:468.05pt;height:589.75pt" coordorigin="1439,2011" coordsize="9361,11795">
              <v:group id="shape_0" style="position:absolute;left:1439;top:2011;width:9361;height:115">
                <v:line id="shape_0" from="1439,2128" to="10800,2128" stroked="t" style="position:absolute;mso-position-horizontal:center;mso-position-horizontal-relative:page;mso-position-vertical-relative:page">
                  <v:stroke color="#535b13" weight="25560" joinstyle="round" endcap="flat"/>
                  <v:fill o:detectmouseclick="t" on="false"/>
                </v:line>
                <v:line id="shape_0" from="1439,2069" to="10800,2069" stroked="t" style="position:absolute;mso-position-horizontal:center;mso-position-horizontal-relative:page;mso-position-vertical-relative:page">
                  <v:stroke color="#a6b727" weight="63360" joinstyle="round" endcap="flat"/>
                  <v:fill o:detectmouseclick="t" on="false"/>
                </v:line>
                <v:line id="shape_0" from="1439,2011" to="10800,2011" stroked="t" style="position:absolute;mso-position-horizontal:center;mso-position-horizontal-relative:page;mso-position-vertical-relative:page">
                  <v:stroke color="#d3e171" weight="25560" joinstyle="round" endcap="flat"/>
                  <v:fill o:detectmouseclick="t" on="false"/>
                </v:line>
              </v:group>
              <v:group id="shape_0" style="position:absolute;left:1439;top:13689;width:9361;height:117">
                <v:line id="shape_0" from="1439,13689" to="10800,13689" stroked="t" style="position:absolute;mso-position-horizontal:center;mso-position-horizontal-relative:page;mso-position-vertical-relative:page">
                  <v:stroke color="#535b13" weight="25560" joinstyle="round" endcap="flat"/>
                  <v:fill o:detectmouseclick="t" on="false"/>
                </v:line>
                <v:line id="shape_0" from="1439,13748" to="10800,13748" stroked="t" style="position:absolute;mso-position-horizontal:center;mso-position-horizontal-relative:page;mso-position-vertical-relative:page">
                  <v:stroke color="#a6b727" weight="63360" joinstyle="round" endcap="flat"/>
                  <v:fill o:detectmouseclick="t" on="false"/>
                </v:line>
                <v:line id="shape_0" from="1439,13806" to="10800,13806" stroked="t" style="position:absolute;mso-position-horizontal:center;mso-position-horizontal-relative:page;mso-position-vertical-relative:page">
                  <v:stroke color="#d3e171" weight="25560" joinstyle="round" endcap="flat"/>
                  <v:fill o:detectmouseclick="t" on="false"/>
                </v:line>
              </v:group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 wp14:anchorId="650A7379">
              <wp:simplePos x="0" y="0"/>
              <wp:positionH relativeFrom="page">
                <wp:align>center</wp:align>
              </wp:positionH>
              <wp:positionV relativeFrom="page">
                <wp:posOffset>1276985</wp:posOffset>
              </wp:positionV>
              <wp:extent cx="5945505" cy="7491095"/>
              <wp:effectExtent l="0" t="0" r="39370" b="27940"/>
              <wp:wrapNone/>
              <wp:docPr id="2" name="Group 12" descr="Top and bottom page borders - page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5040" cy="749052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5945040" cy="74160"/>
                        </a:xfrm>
                      </wpg:grpSpPr>
                      <wps:wsp>
                        <wps:cNvSpPr/>
                        <wps:spPr>
                          <a:xfrm>
                            <a:off x="0" y="74160"/>
                            <a:ext cx="594504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5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720"/>
                            <a:ext cx="5945040" cy="720"/>
                          </a:xfrm>
                          <a:prstGeom prst="line">
                            <a:avLst/>
                          </a:prstGeom>
                          <a:ln w="63360">
                            <a:solidFill>
                              <a:schemeClr val="accent2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504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0" y="7415640"/>
                          <a:ext cx="5945040" cy="74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504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5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440"/>
                            <a:ext cx="5945040" cy="0"/>
                          </a:xfrm>
                          <a:prstGeom prst="line">
                            <a:avLst/>
                          </a:prstGeom>
                          <a:ln w="63360">
                            <a:solidFill>
                              <a:schemeClr val="accent2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4160"/>
                            <a:ext cx="594504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75000</wp14:pctHeight>
              </wp14:sizeRelV>
            </wp:anchor>
          </w:drawing>
        </mc:Choice>
        <mc:Fallback>
          <w:pict>
            <v:group id="shape_0" alt="Group 12" style="position:absolute;margin-left:71.95pt;margin-top:100.55pt;width:468.05pt;height:589.75pt" coordorigin="1439,2011" coordsize="9361,11795">
              <v:group id="shape_0" style="position:absolute;left:1439;top:2011;width:9361;height:115">
                <v:line id="shape_0" from="1439,2128" to="10800,2128" stroked="t" style="position:absolute;mso-position-horizontal:center;mso-position-horizontal-relative:page;mso-position-vertical-relative:page">
                  <v:stroke color="#535b13" weight="25560" joinstyle="round" endcap="flat"/>
                  <v:fill o:detectmouseclick="t" on="false"/>
                </v:line>
                <v:line id="shape_0" from="1439,2069" to="10800,2069" stroked="t" style="position:absolute;mso-position-horizontal:center;mso-position-horizontal-relative:page;mso-position-vertical-relative:page">
                  <v:stroke color="#a6b727" weight="63360" joinstyle="round" endcap="flat"/>
                  <v:fill o:detectmouseclick="t" on="false"/>
                </v:line>
                <v:line id="shape_0" from="1439,2011" to="10800,2011" stroked="t" style="position:absolute;mso-position-horizontal:center;mso-position-horizontal-relative:page;mso-position-vertical-relative:page">
                  <v:stroke color="#d3e171" weight="25560" joinstyle="round" endcap="flat"/>
                  <v:fill o:detectmouseclick="t" on="false"/>
                </v:line>
              </v:group>
              <v:group id="shape_0" style="position:absolute;left:1439;top:13689;width:9361;height:117">
                <v:line id="shape_0" from="1439,13689" to="10800,13689" stroked="t" style="position:absolute;mso-position-horizontal:center;mso-position-horizontal-relative:page;mso-position-vertical-relative:page">
                  <v:stroke color="#535b13" weight="25560" joinstyle="round" endcap="flat"/>
                  <v:fill o:detectmouseclick="t" on="false"/>
                </v:line>
                <v:line id="shape_0" from="1439,13748" to="10800,13748" stroked="t" style="position:absolute;mso-position-horizontal:center;mso-position-horizontal-relative:page;mso-position-vertical-relative:page">
                  <v:stroke color="#a6b727" weight="63360" joinstyle="round" endcap="flat"/>
                  <v:fill o:detectmouseclick="t" on="false"/>
                </v:line>
                <v:line id="shape_0" from="1439,13806" to="10800,13806" stroked="t" style="position:absolute;mso-position-horizontal:center;mso-position-horizontal-relative:page;mso-position-vertical-relative:page">
                  <v:stroke color="#d3e171" weight="25560" joinstyle="round" endcap="flat"/>
                  <v:fill o:detectmouseclick="t" on="false"/>
                </v:line>
              </v:group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aramond" w:hAnsi="Garamond" w:eastAsia="" w:cs="" w:asciiTheme="minorHAnsi" w:cstheme="minorBidi" w:eastAsiaTheme="minorEastAsia" w:hAnsiTheme="minorHAnsi"/>
        <w:color w:val="306785" w:themeColor="accent1" w:themeShade="bf"/>
        <w:kern w:val="2"/>
        <w:szCs w:val="22"/>
        <w:lang w:val="en-US" w:eastAsia="ja-JP" w:bidi="ar-SA"/>
        <w14:ligatures w14:val="standard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31" w:semiHidden="1" w:unhideWhenUsed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95155"/>
    <w:pPr>
      <w:widowControl/>
      <w:bidi w:val="0"/>
      <w:spacing w:lineRule="auto" w:line="288" w:before="60" w:after="120"/>
      <w:jc w:val="left"/>
    </w:pPr>
    <w:rPr>
      <w:rFonts w:ascii="Garamond" w:hAnsi="Garamond" w:eastAsia="" w:cs="" w:asciiTheme="minorHAnsi" w:cstheme="minorBidi" w:eastAsiaTheme="minorEastAsia" w:hAnsiTheme="minorHAnsi"/>
      <w:color w:val="306785" w:themeColor="accent1" w:themeShade="bf"/>
      <w:kern w:val="2"/>
      <w:sz w:val="22"/>
      <w:szCs w:val="22"/>
      <w:lang w:val="en-US" w:eastAsia="ja-JP" w:bidi="ar-SA"/>
      <w14:ligatures w14:val="standard"/>
    </w:rPr>
  </w:style>
  <w:style w:type="paragraph" w:styleId="Heading1">
    <w:name w:val="Heading 1"/>
    <w:basedOn w:val="Normal"/>
    <w:uiPriority w:val="9"/>
    <w:qFormat/>
    <w:rsid w:val="00395155"/>
    <w:pPr>
      <w:keepNext w:val="true"/>
      <w:keepLines/>
      <w:spacing w:lineRule="auto" w:line="240" w:before="360" w:after="480"/>
      <w:contextualSpacing/>
      <w:jc w:val="right"/>
      <w:outlineLvl w:val="0"/>
    </w:pPr>
    <w:rPr>
      <w:rFonts w:ascii="Garamond" w:hAnsi="Garamond" w:eastAsia="" w:cs="" w:asciiTheme="majorHAnsi" w:cstheme="majorBidi" w:eastAsiaTheme="majorEastAsia" w:hAnsiTheme="majorHAnsi"/>
      <w:b/>
      <w:bCs/>
      <w:sz w:val="72"/>
      <w:szCs w:val="72"/>
      <w14:shadow w14:blurRad="63500" w14:dist="50800" w14:dir="2700000" w14:sx="0" w14:sy="0" w14:kx="0" w14:ky="0" w14:algn="none">
        <w14:srgbClr w14:val="000000">
          <w14:alpha w14:val="5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155"/>
    <w:pPr>
      <w:keepNext w:val="true"/>
      <w:keepLines/>
      <w:spacing w:before="40" w:after="0"/>
      <w:contextualSpacing/>
      <w:outlineLvl w:val="1"/>
    </w:pPr>
    <w:rPr>
      <w:rFonts w:ascii="Garamond" w:hAnsi="Garamond" w:eastAsia="" w:cs="" w:asciiTheme="majorHAnsi" w:cstheme="majorBidi" w:eastAsiaTheme="majorEastAsia" w:hAnsiTheme="majorHAnsi"/>
      <w:b/>
      <w:sz w:val="5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155"/>
    <w:pPr>
      <w:keepNext w:val="true"/>
      <w:keepLines/>
      <w:spacing w:lineRule="auto" w:line="240" w:before="60" w:after="120"/>
      <w:contextualSpacing/>
      <w:outlineLvl w:val="2"/>
    </w:pPr>
    <w:rPr>
      <w:rFonts w:ascii="Garamond" w:hAnsi="Garamond" w:eastAsia="" w:cs="" w:asciiTheme="majorHAnsi" w:cstheme="majorBidi" w:eastAsiaTheme="majorEastAsia" w:hAnsiTheme="majorHAnsi"/>
      <w:i/>
      <w:sz w:val="5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155"/>
    <w:pPr>
      <w:keepNext w:val="true"/>
      <w:keepLines/>
      <w:spacing w:before="160" w:after="120"/>
      <w:contextualSpacing/>
      <w:outlineLvl w:val="3"/>
    </w:pPr>
    <w:rPr>
      <w:rFonts w:ascii="Garamond" w:hAnsi="Garamond" w:eastAsia="" w:cs="" w:asciiTheme="majorHAnsi" w:cstheme="majorBidi" w:eastAsiaTheme="majorEastAsia" w:hAnsiTheme="majorHAnsi"/>
      <w:b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155"/>
    <w:pPr>
      <w:keepNext w:val="true"/>
      <w:keepLines/>
      <w:spacing w:before="160" w:after="120"/>
      <w:contextualSpacing/>
      <w:outlineLvl w:val="4"/>
    </w:pPr>
    <w:rPr>
      <w:rFonts w:ascii="Garamond" w:hAnsi="Garamond" w:eastAsia="" w:cs="" w:asciiTheme="majorHAnsi" w:cstheme="majorBidi" w:eastAsiaTheme="majorEastAsia" w:hAnsiTheme="majorHAnsi"/>
      <w:i/>
      <w:iCs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155"/>
    <w:pPr>
      <w:keepNext w:val="true"/>
      <w:keepLines/>
      <w:spacing w:before="160" w:after="120"/>
      <w:contextualSpacing/>
      <w:outlineLvl w:val="5"/>
    </w:pPr>
    <w:rPr>
      <w:rFonts w:ascii="Garamond" w:hAnsi="Garamond" w:eastAsia="" w:cs="" w:asciiTheme="majorHAnsi" w:cstheme="majorBidi" w:eastAsiaTheme="majorEastAsia" w:hAnsiTheme="majorHAnsi"/>
      <w:b/>
      <w:color w:val="525B13" w:themeColor="accent2" w:themeShade="80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155"/>
    <w:pPr>
      <w:keepNext w:val="true"/>
      <w:keepLines/>
      <w:spacing w:before="60" w:after="120"/>
      <w:contextualSpacing/>
      <w:outlineLvl w:val="6"/>
    </w:pPr>
    <w:rPr>
      <w:rFonts w:ascii="Garamond" w:hAnsi="Garamond" w:eastAsia="" w:cs="" w:asciiTheme="majorHAnsi" w:cstheme="majorBidi" w:eastAsiaTheme="majorEastAsia" w:hAnsiTheme="majorHAnsi"/>
      <w:bCs/>
      <w:i/>
      <w:color w:val="525B13" w:themeColor="accent2" w:themeShade="8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155"/>
    <w:pPr>
      <w:keepNext w:val="true"/>
      <w:keepLines/>
      <w:spacing w:before="60" w:after="120"/>
      <w:contextualSpacing/>
      <w:outlineLvl w:val="7"/>
    </w:pPr>
    <w:rPr>
      <w:rFonts w:ascii="Garamond" w:hAnsi="Garamond" w:eastAsia="" w:cs="" w:asciiTheme="majorHAnsi" w:cstheme="majorBidi" w:eastAsiaTheme="majorEastAsia" w:hAnsiTheme="majorHAnsi"/>
      <w:b/>
      <w:bCs/>
      <w:iCs/>
      <w:color w:val="00000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155"/>
    <w:pPr>
      <w:keepNext w:val="true"/>
      <w:keepLines/>
      <w:spacing w:before="60" w:after="120"/>
      <w:contextualSpacing/>
      <w:outlineLvl w:val="8"/>
    </w:pPr>
    <w:rPr>
      <w:rFonts w:ascii="Garamond" w:hAnsi="Garamond" w:eastAsia="" w:cs="" w:asciiTheme="majorHAnsi" w:cstheme="majorBidi" w:eastAsiaTheme="majorEastAsia" w:hAnsiTheme="majorHAnsi"/>
      <w:i/>
      <w:iCs/>
      <w:color w:val="00000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i/>
      <w:sz w:val="52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b/>
      <w:sz w:val="32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i/>
      <w:iCs/>
      <w:sz w:val="32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b/>
      <w:color w:val="525B13" w:themeColor="accent2" w:themeShade="80"/>
      <w:sz w:val="28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bCs/>
      <w:i/>
      <w:color w:val="525B13" w:themeColor="accent2" w:themeShade="80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b/>
      <w:bCs/>
      <w:iCs/>
      <w:color w:val="00000A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i/>
      <w:iCs/>
      <w:color w:val="00000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7095b"/>
    <w:rPr>
      <w:sz w:val="40"/>
      <w:szCs w:val="4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7095b"/>
    <w:rPr/>
  </w:style>
  <w:style w:type="character" w:styleId="PlaceholderText">
    <w:name w:val="Placeholder Text"/>
    <w:basedOn w:val="DefaultParagraphFont"/>
    <w:uiPriority w:val="99"/>
    <w:semiHidden/>
    <w:qFormat/>
    <w:rsid w:val="00a7193c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05c13"/>
    <w:rPr>
      <w:rFonts w:ascii="Segoe UI" w:hAnsi="Segoe UI" w:cs="Segoe UI"/>
      <w:sz w:val="18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e05c13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e05c13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e05c13"/>
    <w:rPr>
      <w:sz w:val="16"/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e05c13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e05c13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e05c13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e05c13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e05c13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e4ed3"/>
    <w:rPr>
      <w:b/>
      <w:bCs/>
      <w:i/>
      <w:iCs/>
      <w:spacing w:val="0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e05c13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05c1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e05c13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e05c13"/>
    <w:rPr>
      <w:b/>
      <w:bCs/>
      <w:sz w:val="20"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e05c13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e05c13"/>
    <w:rPr>
      <w:rFonts w:ascii="Segoe UI" w:hAnsi="Segoe UI" w:cs="Segoe UI"/>
      <w:sz w:val="16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e05c13"/>
    <w:rPr/>
  </w:style>
  <w:style w:type="character" w:styleId="Emphasis">
    <w:name w:val="Emphasis"/>
    <w:basedOn w:val="DefaultParagraphFont"/>
    <w:uiPriority w:val="20"/>
    <w:semiHidden/>
    <w:unhideWhenUsed/>
    <w:qFormat/>
    <w:rsid w:val="00e05c13"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e05c13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e05c1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05c13"/>
    <w:rPr>
      <w:color w:val="B2B2B2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e05c1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e05c13"/>
    <w:rPr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e05c13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e05c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e05c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e05c1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e05c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e05c13"/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05c1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e05c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e05c1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e05c13"/>
    <w:rPr>
      <w:i/>
      <w:iCs/>
    </w:rPr>
  </w:style>
  <w:style w:type="character" w:styleId="InternetLink">
    <w:name w:val="Internet Link"/>
    <w:basedOn w:val="DefaultParagraphFont"/>
    <w:uiPriority w:val="99"/>
    <w:unhideWhenUsed/>
    <w:rsid w:val="00e05c13"/>
    <w:rPr>
      <w:color w:val="F59E00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e4ed3"/>
    <w:rPr>
      <w:i/>
      <w:iCs/>
      <w:color w:val="30678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2e4ed3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e4ed3"/>
    <w:rPr>
      <w:b/>
      <w:bCs/>
      <w:smallCaps/>
      <w:color w:val="306785" w:themeColor="accent1" w:themeShade="bf"/>
      <w:spacing w:val="0"/>
    </w:rPr>
  </w:style>
  <w:style w:type="character" w:styleId="Linenumber">
    <w:name w:val="line number"/>
    <w:basedOn w:val="DefaultParagraphFont"/>
    <w:uiPriority w:val="99"/>
    <w:semiHidden/>
    <w:unhideWhenUsed/>
    <w:qFormat/>
    <w:rsid w:val="00e05c13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e05c13"/>
    <w:rPr>
      <w:rFonts w:ascii="Consolas" w:hAnsi="Consolas"/>
      <w:sz w:val="20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e05c13"/>
    <w:rPr>
      <w:rFonts w:ascii="Garamond" w:hAnsi="Garamond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e05c13"/>
    <w:rPr/>
  </w:style>
  <w:style w:type="character" w:styleId="Pagenumber">
    <w:name w:val="page number"/>
    <w:basedOn w:val="DefaultParagraphFont"/>
    <w:uiPriority w:val="99"/>
    <w:semiHidden/>
    <w:unhideWhenUsed/>
    <w:qFormat/>
    <w:rsid w:val="00e05c13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e05c13"/>
    <w:rPr>
      <w:rFonts w:ascii="Consolas" w:hAnsi="Consolas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2e4ed3"/>
    <w:rPr>
      <w:i/>
      <w:iCs/>
      <w:color w:val="404040" w:themeColor="text1" w:themeTint="bf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e05c13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e05c13"/>
    <w:rPr/>
  </w:style>
  <w:style w:type="character" w:styleId="Strong">
    <w:name w:val="Strong"/>
    <w:basedOn w:val="DefaultParagraphFont"/>
    <w:uiPriority w:val="22"/>
    <w:semiHidden/>
    <w:unhideWhenUsed/>
    <w:qFormat/>
    <w:rsid w:val="00e05c13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395155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e05c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05c13"/>
    <w:rPr>
      <w:smallCaps/>
      <w:color w:val="5A5A5A" w:themeColor="text1" w:themeTint="a5"/>
    </w:rPr>
  </w:style>
  <w:style w:type="character" w:styleId="TitleChar" w:customStyle="1">
    <w:name w:val="Title Char"/>
    <w:basedOn w:val="DefaultParagraphFont"/>
    <w:link w:val="Title"/>
    <w:uiPriority w:val="10"/>
    <w:semiHidden/>
    <w:qFormat/>
    <w:rsid w:val="006f21fc"/>
    <w:rPr>
      <w:rFonts w:ascii="Garamond" w:hAnsi="Garamond" w:eastAsia="" w:cs="" w:asciiTheme="majorHAnsi" w:cstheme="majorBidi" w:eastAsiaTheme="majorEastAsia" w:hAnsiTheme="majorHAnsi"/>
      <w:color w:val="00000A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b/>
      <w:sz w:val="52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78c7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" w:cs=""/>
      <w:sz w:val="24"/>
    </w:rPr>
  </w:style>
  <w:style w:type="character" w:styleId="ListLabel9">
    <w:name w:val="ListLabel 9"/>
    <w:qFormat/>
    <w:rPr>
      <w:rFonts w:cs="Courier New"/>
      <w:sz w:val="24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" w:cs="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" w:cs=""/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sz w:val="24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"/>
      <w:sz w:val="24"/>
    </w:rPr>
  </w:style>
  <w:style w:type="character" w:styleId="ListLabel31">
    <w:name w:val="ListLabel 31"/>
    <w:qFormat/>
    <w:rPr>
      <w:rFonts w:cs="Courier New"/>
      <w:sz w:val="24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"/>
      <w:sz w:val="24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"/>
      <w:sz w:val="24"/>
    </w:rPr>
  </w:style>
  <w:style w:type="character" w:styleId="ListLabel58">
    <w:name w:val="ListLabel 58"/>
    <w:qFormat/>
    <w:rPr>
      <w:rFonts w:cs="Courier New"/>
      <w:sz w:val="24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e05c13"/>
    <w:pPr/>
    <w:rPr/>
  </w:style>
  <w:style w:type="paragraph" w:styleId="List">
    <w:name w:val="List"/>
    <w:basedOn w:val="Normal"/>
    <w:uiPriority w:val="99"/>
    <w:semiHidden/>
    <w:unhideWhenUsed/>
    <w:rsid w:val="00e05c13"/>
    <w:pPr>
      <w:spacing w:before="60" w:after="12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/>
    </w:pPr>
    <w:rPr>
      <w:b/>
      <w:bCs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Footer">
    <w:name w:val="Footer"/>
    <w:basedOn w:val="Normal"/>
    <w:link w:val="FooterChar"/>
    <w:uiPriority w:val="99"/>
    <w:unhideWhenUsed/>
    <w:rsid w:val="00a7095b"/>
    <w:pPr>
      <w:spacing w:lineRule="auto" w:line="240" w:before="180" w:after="0"/>
      <w:jc w:val="right"/>
    </w:pPr>
    <w:rPr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a7095b"/>
    <w:pPr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05c1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e05c13"/>
    <w:pPr/>
    <w:rPr/>
  </w:style>
  <w:style w:type="paragraph" w:styleId="BlockText">
    <w:name w:val="Block Text"/>
    <w:basedOn w:val="Normal"/>
    <w:uiPriority w:val="99"/>
    <w:semiHidden/>
    <w:unhideWhenUsed/>
    <w:qFormat/>
    <w:rsid w:val="009c4c28"/>
    <w:pPr>
      <w:pBdr>
        <w:top w:val="single" w:sz="2" w:space="10" w:color="306785"/>
        <w:left w:val="single" w:sz="2" w:space="10" w:color="306785"/>
        <w:bottom w:val="single" w:sz="2" w:space="10" w:color="306785"/>
        <w:right w:val="single" w:sz="2" w:space="10" w:color="306785"/>
      </w:pBdr>
      <w:ind w:left="1152" w:right="1152" w:hanging="0"/>
    </w:pPr>
    <w:rPr>
      <w:i/>
      <w:iCs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e05c13"/>
    <w:pPr>
      <w:spacing w:lineRule="auto" w:line="48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05c13"/>
    <w:pPr/>
    <w:rPr>
      <w:sz w:val="16"/>
      <w:szCs w:val="16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e05c13"/>
    <w:pPr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e05c13"/>
    <w:pPr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e05c13"/>
    <w:pPr>
      <w:spacing w:lineRule="auto" w:line="48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05c13"/>
    <w:pPr>
      <w:ind w:left="360" w:hanging="0"/>
    </w:pPr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e05c13"/>
    <w:pPr>
      <w:spacing w:lineRule="auto" w:line="240" w:before="0" w:after="0"/>
      <w:ind w:left="4320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e05c1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e05c13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e05c13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05c13"/>
    <w:pPr>
      <w:spacing w:lineRule="auto" w:line="240" w:before="0" w:after="0"/>
    </w:pPr>
    <w:rPr>
      <w:rFonts w:ascii="Segoe UI" w:hAnsi="Segoe UI" w:cs="Segoe UI"/>
      <w:sz w:val="16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e05c13"/>
    <w:pPr>
      <w:spacing w:lineRule="auto" w:line="240"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e05c13"/>
    <w:pPr>
      <w:spacing w:lineRule="auto" w:line="240" w:before="0" w:after="0"/>
    </w:pPr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e05c13"/>
    <w:pPr>
      <w:spacing w:lineRule="auto" w:line="240" w:before="0" w:after="0"/>
      <w:ind w:left="2880" w:hanging="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e05c13"/>
    <w:pPr>
      <w:spacing w:lineRule="auto" w:line="240" w:before="0" w:after="0"/>
    </w:pPr>
    <w:rPr>
      <w:rFonts w:ascii="Garamond" w:hAnsi="Garamond" w:eastAsia="" w:cs="" w:asciiTheme="majorHAnsi" w:cstheme="majorBidi" w:eastAsiaTheme="majorEastAsia" w:hAnsiTheme="majorHAnsi"/>
      <w:sz w:val="20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e05c13"/>
    <w:pPr>
      <w:spacing w:lineRule="auto" w:line="240" w:before="0" w:after="0"/>
    </w:pPr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e05c13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05c13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210" w:hanging="21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420" w:hanging="21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630" w:hanging="21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840" w:hanging="21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1050" w:hanging="21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1260" w:hanging="21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1470" w:hanging="21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1680" w:hanging="21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1890" w:hanging="210"/>
    </w:pPr>
    <w:rPr/>
  </w:style>
  <w:style w:type="paragraph" w:styleId="Indexheading">
    <w:name w:val="index heading"/>
    <w:basedOn w:val="Normal"/>
    <w:uiPriority w:val="99"/>
    <w:semiHidden/>
    <w:unhideWhenUsed/>
    <w:qFormat/>
    <w:rsid w:val="00e05c13"/>
    <w:pPr/>
    <w:rPr>
      <w:rFonts w:ascii="Garamond" w:hAnsi="Garamond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e4ed3"/>
    <w:pPr>
      <w:pBdr>
        <w:top w:val="single" w:sz="4" w:space="10" w:color="306785"/>
        <w:bottom w:val="single" w:sz="4" w:space="10" w:color="306785"/>
      </w:pBdr>
      <w:spacing w:before="360" w:after="360"/>
      <w:jc w:val="center"/>
    </w:pPr>
    <w:rPr>
      <w:i/>
      <w:iCs/>
    </w:rPr>
  </w:style>
  <w:style w:type="paragraph" w:styleId="ListBullet3">
    <w:name w:val="List Bullet 3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e05c13"/>
    <w:pPr>
      <w:spacing w:before="6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e05c13"/>
    <w:pPr>
      <w:spacing w:before="6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e05c13"/>
    <w:pPr>
      <w:spacing w:before="6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e05c13"/>
    <w:pPr>
      <w:spacing w:before="6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e05c13"/>
    <w:pPr>
      <w:spacing w:before="6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Paragraph">
    <w:name w:val="List Paragraph"/>
    <w:basedOn w:val="Normal"/>
    <w:uiPriority w:val="34"/>
    <w:unhideWhenUsed/>
    <w:qFormat/>
    <w:rsid w:val="00e05c13"/>
    <w:pPr>
      <w:spacing w:before="60" w:after="12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e05c13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" w:cs="" w:cstheme="minorBidi" w:eastAsiaTheme="minorEastAsia"/>
      <w:color w:val="306785" w:themeColor="accent1" w:themeShade="bf"/>
      <w:kern w:val="2"/>
      <w:sz w:val="20"/>
      <w:szCs w:val="20"/>
      <w:lang w:val="en-US" w:eastAsia="ja-JP" w:bidi="ar-SA"/>
      <w14:ligatures w14:val="standard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e05c13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lineRule="auto" w:line="240" w:before="0" w:after="0"/>
      <w:ind w:left="1080" w:hanging="108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e05c13"/>
    <w:pPr>
      <w:widowControl/>
      <w:bidi w:val="0"/>
      <w:spacing w:lineRule="auto" w:line="240" w:before="0" w:after="0"/>
      <w:jc w:val="left"/>
    </w:pPr>
    <w:rPr>
      <w:rFonts w:ascii="Garamond" w:hAnsi="Garamond" w:eastAsia="" w:cs="" w:asciiTheme="minorHAnsi" w:cstheme="minorBidi" w:eastAsiaTheme="minorEastAsia" w:hAnsiTheme="minorHAnsi"/>
      <w:color w:val="306785" w:themeColor="accent1" w:themeShade="bf"/>
      <w:kern w:val="2"/>
      <w:sz w:val="22"/>
      <w:szCs w:val="22"/>
      <w:lang w:val="en-US" w:eastAsia="ja-JP" w:bidi="ar-SA"/>
      <w14:ligatures w14:val="standard"/>
    </w:rPr>
  </w:style>
  <w:style w:type="paragraph" w:styleId="NormalWeb">
    <w:name w:val="Normal (Web)"/>
    <w:basedOn w:val="Normal"/>
    <w:uiPriority w:val="99"/>
    <w:semiHidden/>
    <w:unhideWhenUsed/>
    <w:qFormat/>
    <w:rsid w:val="00e05c13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e05c13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e05c13"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e05c13"/>
    <w:pPr>
      <w:spacing w:lineRule="auto" w:line="240" w:before="0" w:after="0"/>
    </w:pPr>
    <w:rPr>
      <w:rFonts w:ascii="Consolas" w:hAnsi="Consolas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e4ed3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e05c13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e05c13"/>
    <w:pPr>
      <w:spacing w:lineRule="auto" w:line="240" w:before="0" w:after="0"/>
      <w:ind w:left="4320" w:hanging="0"/>
    </w:pPr>
    <w:rPr/>
  </w:style>
  <w:style w:type="paragraph" w:styleId="Subtitle">
    <w:name w:val="Subtitle"/>
    <w:basedOn w:val="Normal"/>
    <w:link w:val="SubtitleChar"/>
    <w:uiPriority w:val="11"/>
    <w:semiHidden/>
    <w:unhideWhenUsed/>
    <w:qFormat/>
    <w:rsid w:val="00395155"/>
    <w:pPr>
      <w:spacing w:before="60" w:after="160"/>
      <w:ind w:left="144" w:hanging="0"/>
      <w:contextualSpacing/>
    </w:pPr>
    <w:rPr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e05c13"/>
    <w:pPr>
      <w:spacing w:before="60" w:after="0"/>
      <w:ind w:left="210" w:hanging="21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e05c13"/>
    <w:pPr>
      <w:spacing w:before="60" w:after="0"/>
    </w:pPr>
    <w:rPr/>
  </w:style>
  <w:style w:type="paragraph" w:styleId="Title">
    <w:name w:val="Title"/>
    <w:basedOn w:val="Normal"/>
    <w:link w:val="TitleChar"/>
    <w:uiPriority w:val="10"/>
    <w:semiHidden/>
    <w:unhideWhenUsed/>
    <w:qFormat/>
    <w:rsid w:val="006f21fc"/>
    <w:pPr>
      <w:spacing w:lineRule="auto" w:line="240" w:before="0" w:after="0"/>
      <w:contextualSpacing/>
    </w:pPr>
    <w:rPr>
      <w:rFonts w:ascii="Garamond" w:hAnsi="Garamond" w:eastAsia="" w:cs="" w:asciiTheme="majorHAnsi" w:cstheme="majorBidi" w:eastAsiaTheme="majorEastAsia" w:hAnsiTheme="majorHAnsi"/>
      <w:color w:val="00000A"/>
      <w:kern w:val="2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qFormat/>
    <w:rsid w:val="00e05c13"/>
    <w:pPr>
      <w:spacing w:before="120" w:after="120"/>
    </w:pPr>
    <w:rPr>
      <w:rFonts w:ascii="Garamond" w:hAnsi="Garamond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e05c13"/>
    <w:pPr>
      <w:spacing w:before="6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e05c13"/>
    <w:pPr>
      <w:spacing w:before="60" w:after="100"/>
      <w:ind w:left="21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e05c13"/>
    <w:pPr>
      <w:spacing w:before="60" w:after="100"/>
      <w:ind w:left="42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e05c13"/>
    <w:pPr>
      <w:spacing w:before="60" w:after="100"/>
      <w:ind w:left="63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e05c13"/>
    <w:pPr>
      <w:spacing w:before="60" w:after="100"/>
      <w:ind w:left="84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e05c13"/>
    <w:pPr>
      <w:spacing w:before="60" w:after="100"/>
      <w:ind w:left="105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e05c13"/>
    <w:pPr>
      <w:spacing w:before="60" w:after="100"/>
      <w:ind w:left="126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e05c13"/>
    <w:pPr>
      <w:spacing w:before="60" w:after="100"/>
      <w:ind w:left="147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e05c13"/>
    <w:pPr>
      <w:spacing w:before="60" w:after="100"/>
      <w:ind w:left="16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insideH w:val="single" w:color="418AB3" w:themeColor="accent1" w:sz="4" w:space="0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color="418AB3" w:themeColor="accent1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color="89B9D4" w:themeColor="accent1" w:sz="2" w:space="0"/>
        </w:tcBorders>
      </w:tcPr>
    </w:tblStylePr>
    <w:tblStylePr w:type="firstCol">
      <w:rPr>
        <w:b w:val="0"/>
        <w:bCs/>
      </w:rPr>
      <w:tblPr/>
    </w:tblStylePr>
    <w:tblStylePr w:type="lastCol">
      <w:rPr>
        <w:b w:val="0"/>
        <w:bCs/>
      </w:rPr>
      <w:tblPr/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18AB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18AB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18AB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18AB3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80199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7Colorful-Accent2">
    <w:name w:val="List Table 7 Colorful Accent 2"/>
    <w:basedOn w:val="TableNormal"/>
    <w:uiPriority w:val="52"/>
    <w:rsid w:val="0080199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6B72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6B72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6B72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6B727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">
    <w:name w:val="List table"/>
    <w:basedOn w:val="TableNormal"/>
    <w:uiPriority w:val="99"/>
    <w:rsid w:val="004f2b02"/>
    <w:pPr>
      <w:spacing w:after="0" w:line="240" w:lineRule="auto"/>
    </w:pPr>
    <w:tblPr>
      <w:tblBorders>
        <w:insideV w:val="single" w:color="7B881D" w:themeColor="accent2" w:sz="4" w:space="0"/>
      </w:tblBorders>
      <w:tblCellMar>
        <w:left w:w="144" w:type="dxa"/>
        <w:right w:w="144" w:type="dxa"/>
      </w:tblCellMar>
    </w:tblPr>
    <w:tblStylePr w:type="firstCol">
      <w:pPr>
        <w:wordWrap/>
        <w:spacing w:before="20" w:beforeLines="0" w:after="120" w:afterLines="0" w:line="240" w:lineRule="auto"/>
        <w:jc w:val="right"/>
      </w:pPr>
      <w:rPr>
        <w:b w:val="0"/>
        <w:i/>
        <w:color w:val="306785" w:themeColor="accent1" w:themeShade="bf"/>
        <w:sz w:val="26"/>
      </w:rPr>
      <w:tblPr/>
    </w:tblStylePr>
  </w:style>
  <w:style w:type="table" w:styleId="ColorfulGrid">
    <w:name w:val="Colorful Grid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6B727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6B72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6B727" w:themeColor="accent2" w:sz="24" w:space="0"/>
        <w:left w:val="single" w:color="418AB3" w:themeColor="accent1" w:sz="4" w:space="0"/>
        <w:bottom w:val="single" w:color="418AB3" w:themeColor="accent1" w:sz="4" w:space="0"/>
        <w:right w:val="single" w:color="418AB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6B72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526B" w:themeColor="accent1" w:sz="4" w:space="0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6B727" w:themeColor="accent2" w:sz="24" w:space="0"/>
        <w:left w:val="single" w:color="A6B727" w:themeColor="accent2" w:sz="4" w:space="0"/>
        <w:bottom w:val="single" w:color="A6B727" w:themeColor="accent2" w:sz="4" w:space="0"/>
        <w:right w:val="single" w:color="A6B72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6B72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D17" w:themeColor="accent2" w:sz="4" w:space="0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38383" w:themeColor="accent4" w:sz="24" w:space="0"/>
        <w:left w:val="single" w:color="F69200" w:themeColor="accent3" w:sz="4" w:space="0"/>
        <w:bottom w:val="single" w:color="F69200" w:themeColor="accent3" w:sz="4" w:space="0"/>
        <w:right w:val="single" w:color="F69200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3838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35700" w:themeColor="accent3" w:sz="4" w:space="0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69200" w:themeColor="accent3" w:sz="24" w:space="0"/>
        <w:left w:val="single" w:color="838383" w:themeColor="accent4" w:sz="4" w:space="0"/>
        <w:bottom w:val="single" w:color="838383" w:themeColor="accent4" w:sz="4" w:space="0"/>
        <w:right w:val="single" w:color="83838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692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E4E4E" w:themeColor="accent4" w:sz="4" w:space="0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F5327" w:themeColor="accent6" w:sz="24" w:space="0"/>
        <w:left w:val="single" w:color="FEC306" w:themeColor="accent5" w:sz="4" w:space="0"/>
        <w:bottom w:val="single" w:color="FEC306" w:themeColor="accent5" w:sz="4" w:space="0"/>
        <w:right w:val="single" w:color="FEC30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F532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B7600" w:themeColor="accent5" w:sz="4" w:space="0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EC306" w:themeColor="accent5" w:sz="24" w:space="0"/>
        <w:left w:val="single" w:color="DF5327" w:themeColor="accent6" w:sz="4" w:space="0"/>
        <w:bottom w:val="single" w:color="DF5327" w:themeColor="accent6" w:sz="4" w:space="0"/>
        <w:right w:val="single" w:color="DF532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EC30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82F14" w:themeColor="accent6" w:sz="4" w:space="0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color="E1EA9F" w:themeColor="accent2" w:themeTint="66" w:sz="4" w:space="0"/>
        <w:left w:val="single" w:color="E1EA9F" w:themeColor="accent2" w:themeTint="66" w:sz="4" w:space="0"/>
        <w:bottom w:val="single" w:color="E1EA9F" w:themeColor="accent2" w:themeTint="66" w:sz="4" w:space="0"/>
        <w:right w:val="single" w:color="E1EA9F" w:themeColor="accent2" w:themeTint="66" w:sz="4" w:space="0"/>
        <w:insideH w:val="single" w:color="E1EA9F" w:themeColor="accent2" w:themeTint="66" w:sz="4" w:space="0"/>
        <w:insideV w:val="single" w:color="E1EA9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3E070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3E070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D395" w:themeColor="accent3" w:themeTint="66" w:sz="4" w:space="0"/>
        <w:left w:val="single" w:color="FFD395" w:themeColor="accent3" w:themeTint="66" w:sz="4" w:space="0"/>
        <w:bottom w:val="single" w:color="FFD395" w:themeColor="accent3" w:themeTint="66" w:sz="4" w:space="0"/>
        <w:right w:val="single" w:color="FFD395" w:themeColor="accent3" w:themeTint="66" w:sz="4" w:space="0"/>
        <w:insideH w:val="single" w:color="FFD395" w:themeColor="accent3" w:themeTint="66" w:sz="4" w:space="0"/>
        <w:insideV w:val="single" w:color="FFD39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FBE60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E60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color="CDCDCD" w:themeColor="accent4" w:themeTint="66" w:sz="4" w:space="0"/>
        <w:left w:val="single" w:color="CDCDCD" w:themeColor="accent4" w:themeTint="66" w:sz="4" w:space="0"/>
        <w:bottom w:val="single" w:color="CDCDCD" w:themeColor="accent4" w:themeTint="66" w:sz="4" w:space="0"/>
        <w:right w:val="single" w:color="CDCDCD" w:themeColor="accent4" w:themeTint="66" w:sz="4" w:space="0"/>
        <w:insideH w:val="single" w:color="CDCDCD" w:themeColor="accent4" w:themeTint="66" w:sz="4" w:space="0"/>
        <w:insideV w:val="single" w:color="CDCDCD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4B4B4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4B4B4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E69B" w:themeColor="accent5" w:themeTint="66" w:sz="4" w:space="0"/>
        <w:left w:val="single" w:color="FEE69B" w:themeColor="accent5" w:themeTint="66" w:sz="4" w:space="0"/>
        <w:bottom w:val="single" w:color="FEE69B" w:themeColor="accent5" w:themeTint="66" w:sz="4" w:space="0"/>
        <w:right w:val="single" w:color="FEE69B" w:themeColor="accent5" w:themeTint="66" w:sz="4" w:space="0"/>
        <w:insideH w:val="single" w:color="FEE69B" w:themeColor="accent5" w:themeTint="66" w:sz="4" w:space="0"/>
        <w:insideV w:val="single" w:color="FEE69B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EDA69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EDA69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color="F2B9A8" w:themeColor="accent6" w:themeTint="66" w:sz="4" w:space="0"/>
        <w:left w:val="single" w:color="F2B9A8" w:themeColor="accent6" w:themeTint="66" w:sz="4" w:space="0"/>
        <w:bottom w:val="single" w:color="F2B9A8" w:themeColor="accent6" w:themeTint="66" w:sz="4" w:space="0"/>
        <w:right w:val="single" w:color="F2B9A8" w:themeColor="accent6" w:themeTint="66" w:sz="4" w:space="0"/>
        <w:insideH w:val="single" w:color="F2B9A8" w:themeColor="accent6" w:themeTint="66" w:sz="4" w:space="0"/>
        <w:insideV w:val="single" w:color="F2B9A8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977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77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2" w:space="0"/>
        <w:bottom w:val="single" w:color="89B9D4" w:themeColor="accent1" w:themeTint="99" w:sz="2" w:space="0"/>
        <w:insideH w:val="single" w:color="89B9D4" w:themeColor="accent1" w:themeTint="99" w:sz="2" w:space="0"/>
        <w:insideV w:val="single" w:color="89B9D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9B9D4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9B9D4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D3E070" w:themeColor="accent2" w:themeTint="99" w:sz="2" w:space="0"/>
        <w:bottom w:val="single" w:color="D3E070" w:themeColor="accent2" w:themeTint="99" w:sz="2" w:space="0"/>
        <w:insideH w:val="single" w:color="D3E070" w:themeColor="accent2" w:themeTint="99" w:sz="2" w:space="0"/>
        <w:insideV w:val="single" w:color="D3E07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E070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E070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BE60" w:themeColor="accent3" w:themeTint="99" w:sz="2" w:space="0"/>
        <w:bottom w:val="single" w:color="FFBE60" w:themeColor="accent3" w:themeTint="99" w:sz="2" w:space="0"/>
        <w:insideH w:val="single" w:color="FFBE60" w:themeColor="accent3" w:themeTint="99" w:sz="2" w:space="0"/>
        <w:insideV w:val="single" w:color="FFBE6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E60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E60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B4B4B4" w:themeColor="accent4" w:themeTint="99" w:sz="2" w:space="0"/>
        <w:bottom w:val="single" w:color="B4B4B4" w:themeColor="accent4" w:themeTint="99" w:sz="2" w:space="0"/>
        <w:insideH w:val="single" w:color="B4B4B4" w:themeColor="accent4" w:themeTint="99" w:sz="2" w:space="0"/>
        <w:insideV w:val="single" w:color="B4B4B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4B4B4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4B4B4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DA69" w:themeColor="accent5" w:themeTint="99" w:sz="2" w:space="0"/>
        <w:bottom w:val="single" w:color="FEDA69" w:themeColor="accent5" w:themeTint="99" w:sz="2" w:space="0"/>
        <w:insideH w:val="single" w:color="FEDA69" w:themeColor="accent5" w:themeTint="99" w:sz="2" w:space="0"/>
        <w:insideV w:val="single" w:color="FEDA69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EDA69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EDA69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EB977D" w:themeColor="accent6" w:themeTint="99" w:sz="2" w:space="0"/>
        <w:bottom w:val="single" w:color="EB977D" w:themeColor="accent6" w:themeTint="99" w:sz="2" w:space="0"/>
        <w:insideH w:val="single" w:color="EB977D" w:themeColor="accent6" w:themeTint="99" w:sz="2" w:space="0"/>
        <w:insideV w:val="single" w:color="EB977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77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77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4" w:space="0"/>
        <w:left w:val="single" w:color="89B9D4" w:themeColor="accent1" w:themeTint="99" w:sz="4" w:space="0"/>
        <w:bottom w:val="single" w:color="89B9D4" w:themeColor="accent1" w:themeTint="99" w:sz="4" w:space="0"/>
        <w:right w:val="single" w:color="89B9D4" w:themeColor="accent1" w:themeTint="99" w:sz="4" w:space="0"/>
        <w:insideH w:val="single" w:color="89B9D4" w:themeColor="accent1" w:themeTint="99" w:sz="4" w:space="0"/>
        <w:insideV w:val="single" w:color="89B9D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color="89B9D4" w:themeColor="accent1" w:sz="4" w:space="0"/>
        </w:tcBorders>
      </w:tcPr>
    </w:tblStylePr>
    <w:tblStylePr w:type="nwCell">
      <w:tblPr/>
      <w:tcPr>
        <w:tcBorders>
          <w:bottom w:val="single" w:color="89B9D4" w:themeColor="accent1" w:sz="4" w:space="0"/>
        </w:tcBorders>
      </w:tcPr>
    </w:tblStylePr>
    <w:tblStylePr w:type="seCell">
      <w:tblPr/>
      <w:tcPr>
        <w:tcBorders>
          <w:top w:val="single" w:color="89B9D4" w:themeColor="accent1" w:sz="4" w:space="0"/>
        </w:tcBorders>
      </w:tcPr>
    </w:tblStylePr>
    <w:tblStylePr w:type="swCell">
      <w:tblPr/>
      <w:tcPr>
        <w:tcBorders>
          <w:top w:val="single" w:color="89B9D4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D3E070" w:themeColor="accent2" w:themeTint="99" w:sz="4" w:space="0"/>
        <w:left w:val="single" w:color="D3E070" w:themeColor="accent2" w:themeTint="99" w:sz="4" w:space="0"/>
        <w:bottom w:val="single" w:color="D3E070" w:themeColor="accent2" w:themeTint="99" w:sz="4" w:space="0"/>
        <w:right w:val="single" w:color="D3E070" w:themeColor="accent2" w:themeTint="99" w:sz="4" w:space="0"/>
        <w:insideH w:val="single" w:color="D3E070" w:themeColor="accent2" w:themeTint="99" w:sz="4" w:space="0"/>
        <w:insideV w:val="single" w:color="D3E07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color="D3E070" w:themeColor="accent2" w:sz="4" w:space="0"/>
        </w:tcBorders>
      </w:tcPr>
    </w:tblStylePr>
    <w:tblStylePr w:type="nwCell">
      <w:tblPr/>
      <w:tcPr>
        <w:tcBorders>
          <w:bottom w:val="single" w:color="D3E070" w:themeColor="accent2" w:sz="4" w:space="0"/>
        </w:tcBorders>
      </w:tcPr>
    </w:tblStylePr>
    <w:tblStylePr w:type="seCell">
      <w:tblPr/>
      <w:tcPr>
        <w:tcBorders>
          <w:top w:val="single" w:color="D3E070" w:themeColor="accent2" w:sz="4" w:space="0"/>
        </w:tcBorders>
      </w:tcPr>
    </w:tblStylePr>
    <w:tblStylePr w:type="swCell">
      <w:tblPr/>
      <w:tcPr>
        <w:tcBorders>
          <w:top w:val="single" w:color="D3E070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BE60" w:themeColor="accent3" w:themeTint="99" w:sz="4" w:space="0"/>
        <w:left w:val="single" w:color="FFBE60" w:themeColor="accent3" w:themeTint="99" w:sz="4" w:space="0"/>
        <w:bottom w:val="single" w:color="FFBE60" w:themeColor="accent3" w:themeTint="99" w:sz="4" w:space="0"/>
        <w:right w:val="single" w:color="FFBE60" w:themeColor="accent3" w:themeTint="99" w:sz="4" w:space="0"/>
        <w:insideH w:val="single" w:color="FFBE60" w:themeColor="accent3" w:themeTint="99" w:sz="4" w:space="0"/>
        <w:insideV w:val="single" w:color="FFBE6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color="FFBE60" w:themeColor="accent3" w:sz="4" w:space="0"/>
        </w:tcBorders>
      </w:tcPr>
    </w:tblStylePr>
    <w:tblStylePr w:type="nwCell">
      <w:tblPr/>
      <w:tcPr>
        <w:tcBorders>
          <w:bottom w:val="single" w:color="FFBE60" w:themeColor="accent3" w:sz="4" w:space="0"/>
        </w:tcBorders>
      </w:tcPr>
    </w:tblStylePr>
    <w:tblStylePr w:type="seCell">
      <w:tblPr/>
      <w:tcPr>
        <w:tcBorders>
          <w:top w:val="single" w:color="FFBE60" w:themeColor="accent3" w:sz="4" w:space="0"/>
        </w:tcBorders>
      </w:tcPr>
    </w:tblStylePr>
    <w:tblStylePr w:type="swCell">
      <w:tblPr/>
      <w:tcPr>
        <w:tcBorders>
          <w:top w:val="single" w:color="FFBE60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B4B4B4" w:themeColor="accent4" w:themeTint="99" w:sz="4" w:space="0"/>
        <w:left w:val="single" w:color="B4B4B4" w:themeColor="accent4" w:themeTint="99" w:sz="4" w:space="0"/>
        <w:bottom w:val="single" w:color="B4B4B4" w:themeColor="accent4" w:themeTint="99" w:sz="4" w:space="0"/>
        <w:right w:val="single" w:color="B4B4B4" w:themeColor="accent4" w:themeTint="99" w:sz="4" w:space="0"/>
        <w:insideH w:val="single" w:color="B4B4B4" w:themeColor="accent4" w:themeTint="99" w:sz="4" w:space="0"/>
        <w:insideV w:val="single" w:color="B4B4B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color="B4B4B4" w:themeColor="accent4" w:sz="4" w:space="0"/>
        </w:tcBorders>
      </w:tcPr>
    </w:tblStylePr>
    <w:tblStylePr w:type="nwCell">
      <w:tblPr/>
      <w:tcPr>
        <w:tcBorders>
          <w:bottom w:val="single" w:color="B4B4B4" w:themeColor="accent4" w:sz="4" w:space="0"/>
        </w:tcBorders>
      </w:tcPr>
    </w:tblStylePr>
    <w:tblStylePr w:type="seCell">
      <w:tblPr/>
      <w:tcPr>
        <w:tcBorders>
          <w:top w:val="single" w:color="B4B4B4" w:themeColor="accent4" w:sz="4" w:space="0"/>
        </w:tcBorders>
      </w:tcPr>
    </w:tblStylePr>
    <w:tblStylePr w:type="swCell">
      <w:tblPr/>
      <w:tcPr>
        <w:tcBorders>
          <w:top w:val="single" w:color="B4B4B4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DA69" w:themeColor="accent5" w:themeTint="99" w:sz="4" w:space="0"/>
        <w:left w:val="single" w:color="FEDA69" w:themeColor="accent5" w:themeTint="99" w:sz="4" w:space="0"/>
        <w:bottom w:val="single" w:color="FEDA69" w:themeColor="accent5" w:themeTint="99" w:sz="4" w:space="0"/>
        <w:right w:val="single" w:color="FEDA69" w:themeColor="accent5" w:themeTint="99" w:sz="4" w:space="0"/>
        <w:insideH w:val="single" w:color="FEDA69" w:themeColor="accent5" w:themeTint="99" w:sz="4" w:space="0"/>
        <w:insideV w:val="single" w:color="FEDA6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color="FEDA69" w:themeColor="accent5" w:sz="4" w:space="0"/>
        </w:tcBorders>
      </w:tcPr>
    </w:tblStylePr>
    <w:tblStylePr w:type="nwCell">
      <w:tblPr/>
      <w:tcPr>
        <w:tcBorders>
          <w:bottom w:val="single" w:color="FEDA69" w:themeColor="accent5" w:sz="4" w:space="0"/>
        </w:tcBorders>
      </w:tcPr>
    </w:tblStylePr>
    <w:tblStylePr w:type="seCell">
      <w:tblPr/>
      <w:tcPr>
        <w:tcBorders>
          <w:top w:val="single" w:color="FEDA69" w:themeColor="accent5" w:sz="4" w:space="0"/>
        </w:tcBorders>
      </w:tcPr>
    </w:tblStylePr>
    <w:tblStylePr w:type="swCell">
      <w:tblPr/>
      <w:tcPr>
        <w:tcBorders>
          <w:top w:val="single" w:color="FEDA69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EB977D" w:themeColor="accent6" w:themeTint="99" w:sz="4" w:space="0"/>
        <w:left w:val="single" w:color="EB977D" w:themeColor="accent6" w:themeTint="99" w:sz="4" w:space="0"/>
        <w:bottom w:val="single" w:color="EB977D" w:themeColor="accent6" w:themeTint="99" w:sz="4" w:space="0"/>
        <w:right w:val="single" w:color="EB977D" w:themeColor="accent6" w:themeTint="99" w:sz="4" w:space="0"/>
        <w:insideH w:val="single" w:color="EB977D" w:themeColor="accent6" w:themeTint="99" w:sz="4" w:space="0"/>
        <w:insideV w:val="single" w:color="EB977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color="EB977D" w:themeColor="accent6" w:sz="4" w:space="0"/>
        </w:tcBorders>
      </w:tcPr>
    </w:tblStylePr>
    <w:tblStylePr w:type="nwCell">
      <w:tblPr/>
      <w:tcPr>
        <w:tcBorders>
          <w:bottom w:val="single" w:color="EB977D" w:themeColor="accent6" w:sz="4" w:space="0"/>
        </w:tcBorders>
      </w:tcPr>
    </w:tblStylePr>
    <w:tblStylePr w:type="seCell">
      <w:tblPr/>
      <w:tcPr>
        <w:tcBorders>
          <w:top w:val="single" w:color="EB977D" w:themeColor="accent6" w:sz="4" w:space="0"/>
        </w:tcBorders>
      </w:tcPr>
    </w:tblStylePr>
    <w:tblStylePr w:type="swCell">
      <w:tblPr/>
      <w:tcPr>
        <w:tcBorders>
          <w:top w:val="single" w:color="EB977D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4" w:space="0"/>
        <w:left w:val="single" w:color="89B9D4" w:themeColor="accent1" w:themeTint="99" w:sz="4" w:space="0"/>
        <w:bottom w:val="single" w:color="89B9D4" w:themeColor="accent1" w:themeTint="99" w:sz="4" w:space="0"/>
        <w:right w:val="single" w:color="89B9D4" w:themeColor="accent1" w:themeTint="99" w:sz="4" w:space="0"/>
        <w:insideH w:val="single" w:color="89B9D4" w:themeColor="accent1" w:themeTint="99" w:sz="4" w:space="0"/>
        <w:insideV w:val="single" w:color="89B9D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18AB3" w:themeColor="accent1" w:sz="4" w:space="0"/>
          <w:left w:val="single" w:color="418AB3" w:themeColor="accent1" w:sz="4" w:space="0"/>
          <w:bottom w:val="single" w:color="418AB3" w:themeColor="accent1" w:sz="4" w:space="0"/>
          <w:right w:val="single" w:color="418AB3" w:themeColor="accent1" w:sz="4" w:space="0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color="418AB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D3E070" w:themeColor="accent2" w:themeTint="99" w:sz="4" w:space="0"/>
        <w:left w:val="single" w:color="D3E070" w:themeColor="accent2" w:themeTint="99" w:sz="4" w:space="0"/>
        <w:bottom w:val="single" w:color="D3E070" w:themeColor="accent2" w:themeTint="99" w:sz="4" w:space="0"/>
        <w:right w:val="single" w:color="D3E070" w:themeColor="accent2" w:themeTint="99" w:sz="4" w:space="0"/>
        <w:insideH w:val="single" w:color="D3E070" w:themeColor="accent2" w:themeTint="99" w:sz="4" w:space="0"/>
        <w:insideV w:val="single" w:color="D3E07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6B727" w:themeColor="accent2" w:sz="4" w:space="0"/>
          <w:left w:val="single" w:color="A6B727" w:themeColor="accent2" w:sz="4" w:space="0"/>
          <w:bottom w:val="single" w:color="A6B727" w:themeColor="accent2" w:sz="4" w:space="0"/>
          <w:right w:val="single" w:color="A6B727" w:themeColor="accent2" w:sz="4" w:space="0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color="A6B727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BE60" w:themeColor="accent3" w:themeTint="99" w:sz="4" w:space="0"/>
        <w:left w:val="single" w:color="FFBE60" w:themeColor="accent3" w:themeTint="99" w:sz="4" w:space="0"/>
        <w:bottom w:val="single" w:color="FFBE60" w:themeColor="accent3" w:themeTint="99" w:sz="4" w:space="0"/>
        <w:right w:val="single" w:color="FFBE60" w:themeColor="accent3" w:themeTint="99" w:sz="4" w:space="0"/>
        <w:insideH w:val="single" w:color="FFBE60" w:themeColor="accent3" w:themeTint="99" w:sz="4" w:space="0"/>
        <w:insideV w:val="single" w:color="FFBE6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69200" w:themeColor="accent3" w:sz="4" w:space="0"/>
          <w:left w:val="single" w:color="F69200" w:themeColor="accent3" w:sz="4" w:space="0"/>
          <w:bottom w:val="single" w:color="F69200" w:themeColor="accent3" w:sz="4" w:space="0"/>
          <w:right w:val="single" w:color="F69200" w:themeColor="accent3" w:sz="4" w:space="0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color="F6920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B4B4B4" w:themeColor="accent4" w:themeTint="99" w:sz="4" w:space="0"/>
        <w:left w:val="single" w:color="B4B4B4" w:themeColor="accent4" w:themeTint="99" w:sz="4" w:space="0"/>
        <w:bottom w:val="single" w:color="B4B4B4" w:themeColor="accent4" w:themeTint="99" w:sz="4" w:space="0"/>
        <w:right w:val="single" w:color="B4B4B4" w:themeColor="accent4" w:themeTint="99" w:sz="4" w:space="0"/>
        <w:insideH w:val="single" w:color="B4B4B4" w:themeColor="accent4" w:themeTint="99" w:sz="4" w:space="0"/>
        <w:insideV w:val="single" w:color="B4B4B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38383" w:themeColor="accent4" w:sz="4" w:space="0"/>
          <w:left w:val="single" w:color="838383" w:themeColor="accent4" w:sz="4" w:space="0"/>
          <w:bottom w:val="single" w:color="838383" w:themeColor="accent4" w:sz="4" w:space="0"/>
          <w:right w:val="single" w:color="838383" w:themeColor="accent4" w:sz="4" w:space="0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color="8383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DA69" w:themeColor="accent5" w:themeTint="99" w:sz="4" w:space="0"/>
        <w:left w:val="single" w:color="FEDA69" w:themeColor="accent5" w:themeTint="99" w:sz="4" w:space="0"/>
        <w:bottom w:val="single" w:color="FEDA69" w:themeColor="accent5" w:themeTint="99" w:sz="4" w:space="0"/>
        <w:right w:val="single" w:color="FEDA69" w:themeColor="accent5" w:themeTint="99" w:sz="4" w:space="0"/>
        <w:insideH w:val="single" w:color="FEDA69" w:themeColor="accent5" w:themeTint="99" w:sz="4" w:space="0"/>
        <w:insideV w:val="single" w:color="FEDA6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EC306" w:themeColor="accent5" w:sz="4" w:space="0"/>
          <w:left w:val="single" w:color="FEC306" w:themeColor="accent5" w:sz="4" w:space="0"/>
          <w:bottom w:val="single" w:color="FEC306" w:themeColor="accent5" w:sz="4" w:space="0"/>
          <w:right w:val="single" w:color="FEC306" w:themeColor="accent5" w:sz="4" w:space="0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color="FEC30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EB977D" w:themeColor="accent6" w:themeTint="99" w:sz="4" w:space="0"/>
        <w:left w:val="single" w:color="EB977D" w:themeColor="accent6" w:themeTint="99" w:sz="4" w:space="0"/>
        <w:bottom w:val="single" w:color="EB977D" w:themeColor="accent6" w:themeTint="99" w:sz="4" w:space="0"/>
        <w:right w:val="single" w:color="EB977D" w:themeColor="accent6" w:themeTint="99" w:sz="4" w:space="0"/>
        <w:insideH w:val="single" w:color="EB977D" w:themeColor="accent6" w:themeTint="99" w:sz="4" w:space="0"/>
        <w:insideV w:val="single" w:color="EB977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F5327" w:themeColor="accent6" w:sz="4" w:space="0"/>
          <w:left w:val="single" w:color="DF5327" w:themeColor="accent6" w:sz="4" w:space="0"/>
          <w:bottom w:val="single" w:color="DF5327" w:themeColor="accent6" w:sz="4" w:space="0"/>
          <w:right w:val="single" w:color="DF5327" w:themeColor="accent6" w:sz="4" w:space="0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color="DF532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4" w:space="0"/>
        <w:left w:val="single" w:color="89B9D4" w:themeColor="accent1" w:themeTint="99" w:sz="4" w:space="0"/>
        <w:bottom w:val="single" w:color="89B9D4" w:themeColor="accent1" w:themeTint="99" w:sz="4" w:space="0"/>
        <w:right w:val="single" w:color="89B9D4" w:themeColor="accent1" w:themeTint="99" w:sz="4" w:space="0"/>
        <w:insideH w:val="single" w:color="89B9D4" w:themeColor="accent1" w:themeTint="99" w:sz="4" w:space="0"/>
        <w:insideV w:val="single" w:color="89B9D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9B9D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9B9D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color="D3E070" w:themeColor="accent2" w:themeTint="99" w:sz="4" w:space="0"/>
        <w:left w:val="single" w:color="D3E070" w:themeColor="accent2" w:themeTint="99" w:sz="4" w:space="0"/>
        <w:bottom w:val="single" w:color="D3E070" w:themeColor="accent2" w:themeTint="99" w:sz="4" w:space="0"/>
        <w:right w:val="single" w:color="D3E070" w:themeColor="accent2" w:themeTint="99" w:sz="4" w:space="0"/>
        <w:insideH w:val="single" w:color="D3E070" w:themeColor="accent2" w:themeTint="99" w:sz="4" w:space="0"/>
        <w:insideV w:val="single" w:color="D3E07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3E070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3E07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color="FFBE60" w:themeColor="accent3" w:themeTint="99" w:sz="4" w:space="0"/>
        <w:left w:val="single" w:color="FFBE60" w:themeColor="accent3" w:themeTint="99" w:sz="4" w:space="0"/>
        <w:bottom w:val="single" w:color="FFBE60" w:themeColor="accent3" w:themeTint="99" w:sz="4" w:space="0"/>
        <w:right w:val="single" w:color="FFBE60" w:themeColor="accent3" w:themeTint="99" w:sz="4" w:space="0"/>
        <w:insideH w:val="single" w:color="FFBE60" w:themeColor="accent3" w:themeTint="99" w:sz="4" w:space="0"/>
        <w:insideV w:val="single" w:color="FFBE6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FBE60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E6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color="B4B4B4" w:themeColor="accent4" w:themeTint="99" w:sz="4" w:space="0"/>
        <w:left w:val="single" w:color="B4B4B4" w:themeColor="accent4" w:themeTint="99" w:sz="4" w:space="0"/>
        <w:bottom w:val="single" w:color="B4B4B4" w:themeColor="accent4" w:themeTint="99" w:sz="4" w:space="0"/>
        <w:right w:val="single" w:color="B4B4B4" w:themeColor="accent4" w:themeTint="99" w:sz="4" w:space="0"/>
        <w:insideH w:val="single" w:color="B4B4B4" w:themeColor="accent4" w:themeTint="99" w:sz="4" w:space="0"/>
        <w:insideV w:val="single" w:color="B4B4B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4B4B4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4B4B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color="FEDA69" w:themeColor="accent5" w:themeTint="99" w:sz="4" w:space="0"/>
        <w:left w:val="single" w:color="FEDA69" w:themeColor="accent5" w:themeTint="99" w:sz="4" w:space="0"/>
        <w:bottom w:val="single" w:color="FEDA69" w:themeColor="accent5" w:themeTint="99" w:sz="4" w:space="0"/>
        <w:right w:val="single" w:color="FEDA69" w:themeColor="accent5" w:themeTint="99" w:sz="4" w:space="0"/>
        <w:insideH w:val="single" w:color="FEDA69" w:themeColor="accent5" w:themeTint="99" w:sz="4" w:space="0"/>
        <w:insideV w:val="single" w:color="FEDA69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EDA69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EDA69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color="EB977D" w:themeColor="accent6" w:themeTint="99" w:sz="4" w:space="0"/>
        <w:left w:val="single" w:color="EB977D" w:themeColor="accent6" w:themeTint="99" w:sz="4" w:space="0"/>
        <w:bottom w:val="single" w:color="EB977D" w:themeColor="accent6" w:themeTint="99" w:sz="4" w:space="0"/>
        <w:right w:val="single" w:color="EB977D" w:themeColor="accent6" w:themeTint="99" w:sz="4" w:space="0"/>
        <w:insideH w:val="single" w:color="EB977D" w:themeColor="accent6" w:themeTint="99" w:sz="4" w:space="0"/>
        <w:insideV w:val="single" w:color="EB977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977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77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4" w:space="0"/>
        <w:left w:val="single" w:color="89B9D4" w:themeColor="accent1" w:themeTint="99" w:sz="4" w:space="0"/>
        <w:bottom w:val="single" w:color="89B9D4" w:themeColor="accent1" w:themeTint="99" w:sz="4" w:space="0"/>
        <w:right w:val="single" w:color="89B9D4" w:themeColor="accent1" w:themeTint="99" w:sz="4" w:space="0"/>
        <w:insideH w:val="single" w:color="89B9D4" w:themeColor="accent1" w:themeTint="99" w:sz="4" w:space="0"/>
        <w:insideV w:val="single" w:color="89B9D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color="89B9D4" w:themeColor="accent1" w:sz="4" w:space="0"/>
        </w:tcBorders>
      </w:tcPr>
    </w:tblStylePr>
    <w:tblStylePr w:type="nwCell">
      <w:tblPr/>
      <w:tcPr>
        <w:tcBorders>
          <w:bottom w:val="single" w:color="89B9D4" w:themeColor="accent1" w:sz="4" w:space="0"/>
        </w:tcBorders>
      </w:tcPr>
    </w:tblStylePr>
    <w:tblStylePr w:type="seCell">
      <w:tblPr/>
      <w:tcPr>
        <w:tcBorders>
          <w:top w:val="single" w:color="89B9D4" w:themeColor="accent1" w:sz="4" w:space="0"/>
        </w:tcBorders>
      </w:tcPr>
    </w:tblStylePr>
    <w:tblStylePr w:type="swCell">
      <w:tblPr/>
      <w:tcPr>
        <w:tcBorders>
          <w:top w:val="single" w:color="89B9D4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color="D3E070" w:themeColor="accent2" w:themeTint="99" w:sz="4" w:space="0"/>
        <w:left w:val="single" w:color="D3E070" w:themeColor="accent2" w:themeTint="99" w:sz="4" w:space="0"/>
        <w:bottom w:val="single" w:color="D3E070" w:themeColor="accent2" w:themeTint="99" w:sz="4" w:space="0"/>
        <w:right w:val="single" w:color="D3E070" w:themeColor="accent2" w:themeTint="99" w:sz="4" w:space="0"/>
        <w:insideH w:val="single" w:color="D3E070" w:themeColor="accent2" w:themeTint="99" w:sz="4" w:space="0"/>
        <w:insideV w:val="single" w:color="D3E07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color="D3E070" w:themeColor="accent2" w:sz="4" w:space="0"/>
        </w:tcBorders>
      </w:tcPr>
    </w:tblStylePr>
    <w:tblStylePr w:type="nwCell">
      <w:tblPr/>
      <w:tcPr>
        <w:tcBorders>
          <w:bottom w:val="single" w:color="D3E070" w:themeColor="accent2" w:sz="4" w:space="0"/>
        </w:tcBorders>
      </w:tcPr>
    </w:tblStylePr>
    <w:tblStylePr w:type="seCell">
      <w:tblPr/>
      <w:tcPr>
        <w:tcBorders>
          <w:top w:val="single" w:color="D3E070" w:themeColor="accent2" w:sz="4" w:space="0"/>
        </w:tcBorders>
      </w:tcPr>
    </w:tblStylePr>
    <w:tblStylePr w:type="swCell">
      <w:tblPr/>
      <w:tcPr>
        <w:tcBorders>
          <w:top w:val="single" w:color="D3E070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color="FFBE60" w:themeColor="accent3" w:themeTint="99" w:sz="4" w:space="0"/>
        <w:left w:val="single" w:color="FFBE60" w:themeColor="accent3" w:themeTint="99" w:sz="4" w:space="0"/>
        <w:bottom w:val="single" w:color="FFBE60" w:themeColor="accent3" w:themeTint="99" w:sz="4" w:space="0"/>
        <w:right w:val="single" w:color="FFBE60" w:themeColor="accent3" w:themeTint="99" w:sz="4" w:space="0"/>
        <w:insideH w:val="single" w:color="FFBE60" w:themeColor="accent3" w:themeTint="99" w:sz="4" w:space="0"/>
        <w:insideV w:val="single" w:color="FFBE6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color="FFBE60" w:themeColor="accent3" w:sz="4" w:space="0"/>
        </w:tcBorders>
      </w:tcPr>
    </w:tblStylePr>
    <w:tblStylePr w:type="nwCell">
      <w:tblPr/>
      <w:tcPr>
        <w:tcBorders>
          <w:bottom w:val="single" w:color="FFBE60" w:themeColor="accent3" w:sz="4" w:space="0"/>
        </w:tcBorders>
      </w:tcPr>
    </w:tblStylePr>
    <w:tblStylePr w:type="seCell">
      <w:tblPr/>
      <w:tcPr>
        <w:tcBorders>
          <w:top w:val="single" w:color="FFBE60" w:themeColor="accent3" w:sz="4" w:space="0"/>
        </w:tcBorders>
      </w:tcPr>
    </w:tblStylePr>
    <w:tblStylePr w:type="swCell">
      <w:tblPr/>
      <w:tcPr>
        <w:tcBorders>
          <w:top w:val="single" w:color="FFBE60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color="B4B4B4" w:themeColor="accent4" w:themeTint="99" w:sz="4" w:space="0"/>
        <w:left w:val="single" w:color="B4B4B4" w:themeColor="accent4" w:themeTint="99" w:sz="4" w:space="0"/>
        <w:bottom w:val="single" w:color="B4B4B4" w:themeColor="accent4" w:themeTint="99" w:sz="4" w:space="0"/>
        <w:right w:val="single" w:color="B4B4B4" w:themeColor="accent4" w:themeTint="99" w:sz="4" w:space="0"/>
        <w:insideH w:val="single" w:color="B4B4B4" w:themeColor="accent4" w:themeTint="99" w:sz="4" w:space="0"/>
        <w:insideV w:val="single" w:color="B4B4B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color="B4B4B4" w:themeColor="accent4" w:sz="4" w:space="0"/>
        </w:tcBorders>
      </w:tcPr>
    </w:tblStylePr>
    <w:tblStylePr w:type="nwCell">
      <w:tblPr/>
      <w:tcPr>
        <w:tcBorders>
          <w:bottom w:val="single" w:color="B4B4B4" w:themeColor="accent4" w:sz="4" w:space="0"/>
        </w:tcBorders>
      </w:tcPr>
    </w:tblStylePr>
    <w:tblStylePr w:type="seCell">
      <w:tblPr/>
      <w:tcPr>
        <w:tcBorders>
          <w:top w:val="single" w:color="B4B4B4" w:themeColor="accent4" w:sz="4" w:space="0"/>
        </w:tcBorders>
      </w:tcPr>
    </w:tblStylePr>
    <w:tblStylePr w:type="swCell">
      <w:tblPr/>
      <w:tcPr>
        <w:tcBorders>
          <w:top w:val="single" w:color="B4B4B4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color="FEDA69" w:themeColor="accent5" w:themeTint="99" w:sz="4" w:space="0"/>
        <w:left w:val="single" w:color="FEDA69" w:themeColor="accent5" w:themeTint="99" w:sz="4" w:space="0"/>
        <w:bottom w:val="single" w:color="FEDA69" w:themeColor="accent5" w:themeTint="99" w:sz="4" w:space="0"/>
        <w:right w:val="single" w:color="FEDA69" w:themeColor="accent5" w:themeTint="99" w:sz="4" w:space="0"/>
        <w:insideH w:val="single" w:color="FEDA69" w:themeColor="accent5" w:themeTint="99" w:sz="4" w:space="0"/>
        <w:insideV w:val="single" w:color="FEDA6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color="FEDA69" w:themeColor="accent5" w:sz="4" w:space="0"/>
        </w:tcBorders>
      </w:tcPr>
    </w:tblStylePr>
    <w:tblStylePr w:type="nwCell">
      <w:tblPr/>
      <w:tcPr>
        <w:tcBorders>
          <w:bottom w:val="single" w:color="FEDA69" w:themeColor="accent5" w:sz="4" w:space="0"/>
        </w:tcBorders>
      </w:tcPr>
    </w:tblStylePr>
    <w:tblStylePr w:type="seCell">
      <w:tblPr/>
      <w:tcPr>
        <w:tcBorders>
          <w:top w:val="single" w:color="FEDA69" w:themeColor="accent5" w:sz="4" w:space="0"/>
        </w:tcBorders>
      </w:tcPr>
    </w:tblStylePr>
    <w:tblStylePr w:type="swCell">
      <w:tblPr/>
      <w:tcPr>
        <w:tcBorders>
          <w:top w:val="single" w:color="FEDA69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color="EB977D" w:themeColor="accent6" w:themeTint="99" w:sz="4" w:space="0"/>
        <w:left w:val="single" w:color="EB977D" w:themeColor="accent6" w:themeTint="99" w:sz="4" w:space="0"/>
        <w:bottom w:val="single" w:color="EB977D" w:themeColor="accent6" w:themeTint="99" w:sz="4" w:space="0"/>
        <w:right w:val="single" w:color="EB977D" w:themeColor="accent6" w:themeTint="99" w:sz="4" w:space="0"/>
        <w:insideH w:val="single" w:color="EB977D" w:themeColor="accent6" w:themeTint="99" w:sz="4" w:space="0"/>
        <w:insideV w:val="single" w:color="EB977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color="EB977D" w:themeColor="accent6" w:sz="4" w:space="0"/>
        </w:tcBorders>
      </w:tcPr>
    </w:tblStylePr>
    <w:tblStylePr w:type="nwCell">
      <w:tblPr/>
      <w:tcPr>
        <w:tcBorders>
          <w:bottom w:val="single" w:color="EB977D" w:themeColor="accent6" w:sz="4" w:space="0"/>
        </w:tcBorders>
      </w:tcPr>
    </w:tblStylePr>
    <w:tblStylePr w:type="seCell">
      <w:tblPr/>
      <w:tcPr>
        <w:tcBorders>
          <w:top w:val="single" w:color="EB977D" w:themeColor="accent6" w:sz="4" w:space="0"/>
        </w:tcBorders>
      </w:tcPr>
    </w:tblStylePr>
    <w:tblStylePr w:type="swCell">
      <w:tblPr/>
      <w:tcPr>
        <w:tcBorders>
          <w:top w:val="single" w:color="EB977D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418AB3" w:themeColor="accent1" w:sz="8" w:space="0"/>
        <w:left w:val="single" w:color="418AB3" w:themeColor="accent1" w:sz="8" w:space="0"/>
        <w:bottom w:val="single" w:color="418AB3" w:themeColor="accent1" w:sz="8" w:space="0"/>
        <w:right w:val="single" w:color="418AB3" w:themeColor="accent1" w:sz="8" w:space="0"/>
        <w:insideH w:val="single" w:color="418AB3" w:themeColor="accent1" w:sz="8" w:space="0"/>
        <w:insideV w:val="single" w:color="418AB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18" w:space="0"/>
          <w:right w:val="single" w:color="418AB3" w:themeColor="accent1" w:sz="8" w:space="0"/>
          <w:insideH w:val="nil"/>
          <w:insideV w:val="single" w:color="418AB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18AB3" w:themeColor="accent1" w:sz="6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  <w:insideH w:val="nil"/>
          <w:insideV w:val="single" w:color="418AB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</w:tcBorders>
      </w:tcPr>
    </w:tblStylePr>
    <w:tblStylePr w:type="band1Vert"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  <w:insideV w:val="single" w:color="418AB3" w:themeColor="accent1" w:sz="8" w:space="0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  <w:insideV w:val="single" w:color="418AB3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6B727" w:themeColor="accent2" w:sz="8" w:space="0"/>
        <w:left w:val="single" w:color="A6B727" w:themeColor="accent2" w:sz="8" w:space="0"/>
        <w:bottom w:val="single" w:color="A6B727" w:themeColor="accent2" w:sz="8" w:space="0"/>
        <w:right w:val="single" w:color="A6B727" w:themeColor="accent2" w:sz="8" w:space="0"/>
        <w:insideH w:val="single" w:color="A6B727" w:themeColor="accent2" w:sz="8" w:space="0"/>
        <w:insideV w:val="single" w:color="A6B72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18" w:space="0"/>
          <w:right w:val="single" w:color="A6B727" w:themeColor="accent2" w:sz="8" w:space="0"/>
          <w:insideH w:val="nil"/>
          <w:insideV w:val="single" w:color="A6B727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6B727" w:themeColor="accent2" w:sz="6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  <w:insideH w:val="nil"/>
          <w:insideV w:val="single" w:color="A6B727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</w:tcBorders>
      </w:tcPr>
    </w:tblStylePr>
    <w:tblStylePr w:type="band1Vert"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  <w:insideV w:val="single" w:color="A6B727" w:themeColor="accent2" w:sz="8" w:space="0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  <w:insideV w:val="single" w:color="A6B727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69200" w:themeColor="accent3" w:sz="8" w:space="0"/>
        <w:left w:val="single" w:color="F69200" w:themeColor="accent3" w:sz="8" w:space="0"/>
        <w:bottom w:val="single" w:color="F69200" w:themeColor="accent3" w:sz="8" w:space="0"/>
        <w:right w:val="single" w:color="F69200" w:themeColor="accent3" w:sz="8" w:space="0"/>
        <w:insideH w:val="single" w:color="F69200" w:themeColor="accent3" w:sz="8" w:space="0"/>
        <w:insideV w:val="single" w:color="F69200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18" w:space="0"/>
          <w:right w:val="single" w:color="F69200" w:themeColor="accent3" w:sz="8" w:space="0"/>
          <w:insideH w:val="nil"/>
          <w:insideV w:val="single" w:color="F69200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69200" w:themeColor="accent3" w:sz="6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  <w:insideH w:val="nil"/>
          <w:insideV w:val="single" w:color="F69200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</w:tcBorders>
      </w:tcPr>
    </w:tblStylePr>
    <w:tblStylePr w:type="band1Vert"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  <w:insideV w:val="single" w:color="F69200" w:themeColor="accent3" w:sz="8" w:space="0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  <w:insideV w:val="single" w:color="F69200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838383" w:themeColor="accent4" w:sz="8" w:space="0"/>
        <w:left w:val="single" w:color="838383" w:themeColor="accent4" w:sz="8" w:space="0"/>
        <w:bottom w:val="single" w:color="838383" w:themeColor="accent4" w:sz="8" w:space="0"/>
        <w:right w:val="single" w:color="838383" w:themeColor="accent4" w:sz="8" w:space="0"/>
        <w:insideH w:val="single" w:color="838383" w:themeColor="accent4" w:sz="8" w:space="0"/>
        <w:insideV w:val="single" w:color="83838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18" w:space="0"/>
          <w:right w:val="single" w:color="838383" w:themeColor="accent4" w:sz="8" w:space="0"/>
          <w:insideH w:val="nil"/>
          <w:insideV w:val="single" w:color="83838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38383" w:themeColor="accent4" w:sz="6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  <w:insideH w:val="nil"/>
          <w:insideV w:val="single" w:color="83838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</w:tcBorders>
      </w:tcPr>
    </w:tblStylePr>
    <w:tblStylePr w:type="band1Vert"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  <w:insideV w:val="single" w:color="838383" w:themeColor="accent4" w:sz="8" w:space="0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  <w:insideV w:val="single" w:color="838383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EC306" w:themeColor="accent5" w:sz="8" w:space="0"/>
        <w:left w:val="single" w:color="FEC306" w:themeColor="accent5" w:sz="8" w:space="0"/>
        <w:bottom w:val="single" w:color="FEC306" w:themeColor="accent5" w:sz="8" w:space="0"/>
        <w:right w:val="single" w:color="FEC306" w:themeColor="accent5" w:sz="8" w:space="0"/>
        <w:insideH w:val="single" w:color="FEC306" w:themeColor="accent5" w:sz="8" w:space="0"/>
        <w:insideV w:val="single" w:color="FEC30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18" w:space="0"/>
          <w:right w:val="single" w:color="FEC306" w:themeColor="accent5" w:sz="8" w:space="0"/>
          <w:insideH w:val="nil"/>
          <w:insideV w:val="single" w:color="FEC30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EC306" w:themeColor="accent5" w:sz="6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  <w:insideH w:val="nil"/>
          <w:insideV w:val="single" w:color="FEC30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</w:tcBorders>
      </w:tcPr>
    </w:tblStylePr>
    <w:tblStylePr w:type="band1Vert"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  <w:insideV w:val="single" w:color="FEC306" w:themeColor="accent5" w:sz="8" w:space="0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  <w:insideV w:val="single" w:color="FEC30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DF5327" w:themeColor="accent6" w:sz="8" w:space="0"/>
        <w:left w:val="single" w:color="DF5327" w:themeColor="accent6" w:sz="8" w:space="0"/>
        <w:bottom w:val="single" w:color="DF5327" w:themeColor="accent6" w:sz="8" w:space="0"/>
        <w:right w:val="single" w:color="DF5327" w:themeColor="accent6" w:sz="8" w:space="0"/>
        <w:insideH w:val="single" w:color="DF5327" w:themeColor="accent6" w:sz="8" w:space="0"/>
        <w:insideV w:val="single" w:color="DF532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18" w:space="0"/>
          <w:right w:val="single" w:color="DF5327" w:themeColor="accent6" w:sz="8" w:space="0"/>
          <w:insideH w:val="nil"/>
          <w:insideV w:val="single" w:color="DF532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F5327" w:themeColor="accent6" w:sz="6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  <w:insideH w:val="nil"/>
          <w:insideV w:val="single" w:color="DF532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</w:tcBorders>
      </w:tcPr>
    </w:tblStylePr>
    <w:tblStylePr w:type="band1Vert"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  <w:insideV w:val="single" w:color="DF5327" w:themeColor="accent6" w:sz="8" w:space="0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  <w:insideV w:val="single" w:color="DF5327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418AB3" w:themeColor="accent1" w:sz="8" w:space="0"/>
        <w:left w:val="single" w:color="418AB3" w:themeColor="accent1" w:sz="8" w:space="0"/>
        <w:bottom w:val="single" w:color="418AB3" w:themeColor="accent1" w:sz="8" w:space="0"/>
        <w:right w:val="single" w:color="418AB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18AB3" w:themeColor="accent1" w:sz="6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</w:tcBorders>
      </w:tcPr>
    </w:tblStylePr>
    <w:tblStylePr w:type="band1Horz"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6B727" w:themeColor="accent2" w:sz="8" w:space="0"/>
        <w:left w:val="single" w:color="A6B727" w:themeColor="accent2" w:sz="8" w:space="0"/>
        <w:bottom w:val="single" w:color="A6B727" w:themeColor="accent2" w:sz="8" w:space="0"/>
        <w:right w:val="single" w:color="A6B72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6B727" w:themeColor="accent2" w:sz="6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</w:tcBorders>
      </w:tcPr>
    </w:tblStylePr>
    <w:tblStylePr w:type="band1Horz"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69200" w:themeColor="accent3" w:sz="8" w:space="0"/>
        <w:left w:val="single" w:color="F69200" w:themeColor="accent3" w:sz="8" w:space="0"/>
        <w:bottom w:val="single" w:color="F69200" w:themeColor="accent3" w:sz="8" w:space="0"/>
        <w:right w:val="single" w:color="F692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9200" w:themeColor="accent3" w:sz="6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</w:tcBorders>
      </w:tcPr>
    </w:tblStylePr>
    <w:tblStylePr w:type="band1Horz"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838383" w:themeColor="accent4" w:sz="8" w:space="0"/>
        <w:left w:val="single" w:color="838383" w:themeColor="accent4" w:sz="8" w:space="0"/>
        <w:bottom w:val="single" w:color="838383" w:themeColor="accent4" w:sz="8" w:space="0"/>
        <w:right w:val="single" w:color="83838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38383" w:themeColor="accent4" w:sz="6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</w:tcBorders>
      </w:tcPr>
    </w:tblStylePr>
    <w:tblStylePr w:type="band1Horz"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EC306" w:themeColor="accent5" w:sz="8" w:space="0"/>
        <w:left w:val="single" w:color="FEC306" w:themeColor="accent5" w:sz="8" w:space="0"/>
        <w:bottom w:val="single" w:color="FEC306" w:themeColor="accent5" w:sz="8" w:space="0"/>
        <w:right w:val="single" w:color="FEC30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EC306" w:themeColor="accent5" w:sz="6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</w:tcBorders>
      </w:tcPr>
    </w:tblStylePr>
    <w:tblStylePr w:type="band1Horz"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DF5327" w:themeColor="accent6" w:sz="8" w:space="0"/>
        <w:left w:val="single" w:color="DF5327" w:themeColor="accent6" w:sz="8" w:space="0"/>
        <w:bottom w:val="single" w:color="DF5327" w:themeColor="accent6" w:sz="8" w:space="0"/>
        <w:right w:val="single" w:color="DF532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F5327" w:themeColor="accent6" w:sz="6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</w:tcBorders>
      </w:tcPr>
    </w:tblStylePr>
    <w:tblStylePr w:type="band1Horz"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418AB3" w:themeColor="accent1" w:sz="8" w:space="0"/>
        <w:bottom w:val="single" w:color="418AB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18AB3" w:themeColor="accent1" w:sz="8" w:space="0"/>
          <w:left w:val="nil"/>
          <w:bottom w:val="single" w:color="418AB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18AB3" w:themeColor="accent1" w:sz="8" w:space="0"/>
          <w:left w:val="nil"/>
          <w:bottom w:val="single" w:color="418AB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color="A6B727" w:themeColor="accent2" w:sz="8" w:space="0"/>
        <w:bottom w:val="single" w:color="A6B72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6B727" w:themeColor="accent2" w:sz="8" w:space="0"/>
          <w:left w:val="nil"/>
          <w:bottom w:val="single" w:color="A6B72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6B727" w:themeColor="accent2" w:sz="8" w:space="0"/>
          <w:left w:val="nil"/>
          <w:bottom w:val="single" w:color="A6B72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color="F69200" w:themeColor="accent3" w:sz="8" w:space="0"/>
        <w:bottom w:val="single" w:color="F692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69200" w:themeColor="accent3" w:sz="8" w:space="0"/>
          <w:left w:val="nil"/>
          <w:bottom w:val="single" w:color="F69200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69200" w:themeColor="accent3" w:sz="8" w:space="0"/>
          <w:left w:val="nil"/>
          <w:bottom w:val="single" w:color="F69200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color="838383" w:themeColor="accent4" w:sz="8" w:space="0"/>
        <w:bottom w:val="single" w:color="83838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38383" w:themeColor="accent4" w:sz="8" w:space="0"/>
          <w:left w:val="nil"/>
          <w:bottom w:val="single" w:color="83838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38383" w:themeColor="accent4" w:sz="8" w:space="0"/>
          <w:left w:val="nil"/>
          <w:bottom w:val="single" w:color="83838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color="FEC306" w:themeColor="accent5" w:sz="8" w:space="0"/>
        <w:bottom w:val="single" w:color="FEC30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EC306" w:themeColor="accent5" w:sz="8" w:space="0"/>
          <w:left w:val="nil"/>
          <w:bottom w:val="single" w:color="FEC30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EC306" w:themeColor="accent5" w:sz="8" w:space="0"/>
          <w:left w:val="nil"/>
          <w:bottom w:val="single" w:color="FEC30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color="DF5327" w:themeColor="accent6" w:sz="8" w:space="0"/>
        <w:bottom w:val="single" w:color="DF532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F5327" w:themeColor="accent6" w:sz="8" w:space="0"/>
          <w:left w:val="nil"/>
          <w:bottom w:val="single" w:color="DF532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F5327" w:themeColor="accent6" w:sz="8" w:space="0"/>
          <w:left w:val="nil"/>
          <w:bottom w:val="single" w:color="DF532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9B9D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89B9D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E07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D3E07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E6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FFBE6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4B4B4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B4B4B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EDA69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EDA69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77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EB977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4" w:space="0"/>
        <w:bottom w:val="single" w:color="89B9D4" w:themeColor="accent1" w:themeTint="99" w:sz="4" w:space="0"/>
        <w:insideH w:val="single" w:color="89B9D4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D3E070" w:themeColor="accent2" w:themeTint="99" w:sz="4" w:space="0"/>
        <w:bottom w:val="single" w:color="D3E070" w:themeColor="accent2" w:themeTint="99" w:sz="4" w:space="0"/>
        <w:insideH w:val="single" w:color="D3E070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BE60" w:themeColor="accent3" w:themeTint="99" w:sz="4" w:space="0"/>
        <w:bottom w:val="single" w:color="FFBE60" w:themeColor="accent3" w:themeTint="99" w:sz="4" w:space="0"/>
        <w:insideH w:val="single" w:color="FFBE60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B4B4B4" w:themeColor="accent4" w:themeTint="99" w:sz="4" w:space="0"/>
        <w:bottom w:val="single" w:color="B4B4B4" w:themeColor="accent4" w:themeTint="99" w:sz="4" w:space="0"/>
        <w:insideH w:val="single" w:color="B4B4B4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DA69" w:themeColor="accent5" w:themeTint="99" w:sz="4" w:space="0"/>
        <w:bottom w:val="single" w:color="FEDA69" w:themeColor="accent5" w:themeTint="99" w:sz="4" w:space="0"/>
        <w:insideH w:val="single" w:color="FEDA69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EB977D" w:themeColor="accent6" w:themeTint="99" w:sz="4" w:space="0"/>
        <w:bottom w:val="single" w:color="EB977D" w:themeColor="accent6" w:themeTint="99" w:sz="4" w:space="0"/>
        <w:insideH w:val="single" w:color="EB977D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418AB3" w:themeColor="accent1" w:sz="4" w:space="0"/>
        <w:left w:val="single" w:color="418AB3" w:themeColor="accent1" w:sz="4" w:space="0"/>
        <w:bottom w:val="single" w:color="418AB3" w:themeColor="accent1" w:sz="4" w:space="0"/>
        <w:right w:val="single" w:color="418AB3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color="418AB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18AB3" w:themeColor="accent1" w:sz="4" w:space="0"/>
          <w:right w:val="single" w:color="418AB3" w:themeColor="accent1" w:sz="4" w:space="0"/>
        </w:tcBorders>
      </w:tcPr>
    </w:tblStylePr>
    <w:tblStylePr w:type="band1Horz">
      <w:tblPr/>
      <w:tcPr>
        <w:tcBorders>
          <w:top w:val="single" w:color="418AB3" w:themeColor="accent1" w:sz="4" w:space="0"/>
          <w:bottom w:val="single" w:color="418AB3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18AB3" w:themeColor="accent1" w:sz="4" w:space="0"/>
          <w:left w:val="nil"/>
        </w:tcBorders>
      </w:tcPr>
    </w:tblStylePr>
    <w:tblStylePr w:type="swCell">
      <w:tblPr/>
      <w:tcPr>
        <w:tcBorders>
          <w:top w:val="double" w:color="418AB3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A6B727" w:themeColor="accent2" w:sz="4" w:space="0"/>
        <w:left w:val="single" w:color="A6B727" w:themeColor="accent2" w:sz="4" w:space="0"/>
        <w:bottom w:val="single" w:color="A6B727" w:themeColor="accent2" w:sz="4" w:space="0"/>
        <w:right w:val="single" w:color="A6B727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color="A6B72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6B727" w:themeColor="accent2" w:sz="4" w:space="0"/>
          <w:right w:val="single" w:color="A6B727" w:themeColor="accent2" w:sz="4" w:space="0"/>
        </w:tcBorders>
      </w:tcPr>
    </w:tblStylePr>
    <w:tblStylePr w:type="band1Horz">
      <w:tblPr/>
      <w:tcPr>
        <w:tcBorders>
          <w:top w:val="single" w:color="A6B727" w:themeColor="accent2" w:sz="4" w:space="0"/>
          <w:bottom w:val="single" w:color="A6B727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6B727" w:themeColor="accent2" w:sz="4" w:space="0"/>
          <w:left w:val="nil"/>
        </w:tcBorders>
      </w:tcPr>
    </w:tblStylePr>
    <w:tblStylePr w:type="swCell">
      <w:tblPr/>
      <w:tcPr>
        <w:tcBorders>
          <w:top w:val="double" w:color="A6B727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F69200" w:themeColor="accent3" w:sz="4" w:space="0"/>
        <w:left w:val="single" w:color="F69200" w:themeColor="accent3" w:sz="4" w:space="0"/>
        <w:bottom w:val="single" w:color="F69200" w:themeColor="accent3" w:sz="4" w:space="0"/>
        <w:right w:val="single" w:color="F69200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color="F69200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69200" w:themeColor="accent3" w:sz="4" w:space="0"/>
          <w:right w:val="single" w:color="F69200" w:themeColor="accent3" w:sz="4" w:space="0"/>
        </w:tcBorders>
      </w:tcPr>
    </w:tblStylePr>
    <w:tblStylePr w:type="band1Horz">
      <w:tblPr/>
      <w:tcPr>
        <w:tcBorders>
          <w:top w:val="single" w:color="F69200" w:themeColor="accent3" w:sz="4" w:space="0"/>
          <w:bottom w:val="single" w:color="F69200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69200" w:themeColor="accent3" w:sz="4" w:space="0"/>
          <w:left w:val="nil"/>
        </w:tcBorders>
      </w:tcPr>
    </w:tblStylePr>
    <w:tblStylePr w:type="swCell">
      <w:tblPr/>
      <w:tcPr>
        <w:tcBorders>
          <w:top w:val="double" w:color="F69200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838383" w:themeColor="accent4" w:sz="4" w:space="0"/>
        <w:left w:val="single" w:color="838383" w:themeColor="accent4" w:sz="4" w:space="0"/>
        <w:bottom w:val="single" w:color="838383" w:themeColor="accent4" w:sz="4" w:space="0"/>
        <w:right w:val="single" w:color="83838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color="83838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38383" w:themeColor="accent4" w:sz="4" w:space="0"/>
          <w:right w:val="single" w:color="838383" w:themeColor="accent4" w:sz="4" w:space="0"/>
        </w:tcBorders>
      </w:tcPr>
    </w:tblStylePr>
    <w:tblStylePr w:type="band1Horz">
      <w:tblPr/>
      <w:tcPr>
        <w:tcBorders>
          <w:top w:val="single" w:color="838383" w:themeColor="accent4" w:sz="4" w:space="0"/>
          <w:bottom w:val="single" w:color="83838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38383" w:themeColor="accent4" w:sz="4" w:space="0"/>
          <w:left w:val="nil"/>
        </w:tcBorders>
      </w:tcPr>
    </w:tblStylePr>
    <w:tblStylePr w:type="swCell">
      <w:tblPr/>
      <w:tcPr>
        <w:tcBorders>
          <w:top w:val="double" w:color="838383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C306" w:themeColor="accent5" w:sz="4" w:space="0"/>
        <w:left w:val="single" w:color="FEC306" w:themeColor="accent5" w:sz="4" w:space="0"/>
        <w:bottom w:val="single" w:color="FEC306" w:themeColor="accent5" w:sz="4" w:space="0"/>
        <w:right w:val="single" w:color="FEC30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color="FEC30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EC306" w:themeColor="accent5" w:sz="4" w:space="0"/>
          <w:right w:val="single" w:color="FEC306" w:themeColor="accent5" w:sz="4" w:space="0"/>
        </w:tcBorders>
      </w:tcPr>
    </w:tblStylePr>
    <w:tblStylePr w:type="band1Horz">
      <w:tblPr/>
      <w:tcPr>
        <w:tcBorders>
          <w:top w:val="single" w:color="FEC306" w:themeColor="accent5" w:sz="4" w:space="0"/>
          <w:bottom w:val="single" w:color="FEC30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EC306" w:themeColor="accent5" w:sz="4" w:space="0"/>
          <w:left w:val="nil"/>
        </w:tcBorders>
      </w:tcPr>
    </w:tblStylePr>
    <w:tblStylePr w:type="swCell">
      <w:tblPr/>
      <w:tcPr>
        <w:tcBorders>
          <w:top w:val="double" w:color="FEC306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DF5327" w:themeColor="accent6" w:sz="4" w:space="0"/>
        <w:left w:val="single" w:color="DF5327" w:themeColor="accent6" w:sz="4" w:space="0"/>
        <w:bottom w:val="single" w:color="DF5327" w:themeColor="accent6" w:sz="4" w:space="0"/>
        <w:right w:val="single" w:color="DF532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color="DF532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F5327" w:themeColor="accent6" w:sz="4" w:space="0"/>
          <w:right w:val="single" w:color="DF5327" w:themeColor="accent6" w:sz="4" w:space="0"/>
        </w:tcBorders>
      </w:tcPr>
    </w:tblStylePr>
    <w:tblStylePr w:type="band1Horz">
      <w:tblPr/>
      <w:tcPr>
        <w:tcBorders>
          <w:top w:val="single" w:color="DF5327" w:themeColor="accent6" w:sz="4" w:space="0"/>
          <w:bottom w:val="single" w:color="DF532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F5327" w:themeColor="accent6" w:sz="4" w:space="0"/>
          <w:left w:val="nil"/>
        </w:tcBorders>
      </w:tcPr>
    </w:tblStylePr>
    <w:tblStylePr w:type="swCell">
      <w:tblPr/>
      <w:tcPr>
        <w:tcBorders>
          <w:top w:val="double" w:color="DF532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4" w:space="0"/>
        <w:left w:val="single" w:color="89B9D4" w:themeColor="accent1" w:themeTint="99" w:sz="4" w:space="0"/>
        <w:bottom w:val="single" w:color="89B9D4" w:themeColor="accent1" w:themeTint="99" w:sz="4" w:space="0"/>
        <w:right w:val="single" w:color="89B9D4" w:themeColor="accent1" w:themeTint="99" w:sz="4" w:space="0"/>
        <w:insideH w:val="single" w:color="89B9D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18AB3" w:themeColor="accent1" w:sz="4" w:space="0"/>
          <w:left w:val="single" w:color="418AB3" w:themeColor="accent1" w:sz="4" w:space="0"/>
          <w:bottom w:val="single" w:color="418AB3" w:themeColor="accent1" w:sz="4" w:space="0"/>
          <w:right w:val="single" w:color="418AB3" w:themeColor="accent1" w:sz="4" w:space="0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color="89B9D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D3E070" w:themeColor="accent2" w:themeTint="99" w:sz="4" w:space="0"/>
        <w:left w:val="single" w:color="D3E070" w:themeColor="accent2" w:themeTint="99" w:sz="4" w:space="0"/>
        <w:bottom w:val="single" w:color="D3E070" w:themeColor="accent2" w:themeTint="99" w:sz="4" w:space="0"/>
        <w:right w:val="single" w:color="D3E070" w:themeColor="accent2" w:themeTint="99" w:sz="4" w:space="0"/>
        <w:insideH w:val="single" w:color="D3E07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6B727" w:themeColor="accent2" w:sz="4" w:space="0"/>
          <w:left w:val="single" w:color="A6B727" w:themeColor="accent2" w:sz="4" w:space="0"/>
          <w:bottom w:val="single" w:color="A6B727" w:themeColor="accent2" w:sz="4" w:space="0"/>
          <w:right w:val="single" w:color="A6B727" w:themeColor="accent2" w:sz="4" w:space="0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color="D3E07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BE60" w:themeColor="accent3" w:themeTint="99" w:sz="4" w:space="0"/>
        <w:left w:val="single" w:color="FFBE60" w:themeColor="accent3" w:themeTint="99" w:sz="4" w:space="0"/>
        <w:bottom w:val="single" w:color="FFBE60" w:themeColor="accent3" w:themeTint="99" w:sz="4" w:space="0"/>
        <w:right w:val="single" w:color="FFBE60" w:themeColor="accent3" w:themeTint="99" w:sz="4" w:space="0"/>
        <w:insideH w:val="single" w:color="FFBE6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69200" w:themeColor="accent3" w:sz="4" w:space="0"/>
          <w:left w:val="single" w:color="F69200" w:themeColor="accent3" w:sz="4" w:space="0"/>
          <w:bottom w:val="single" w:color="F69200" w:themeColor="accent3" w:sz="4" w:space="0"/>
          <w:right w:val="single" w:color="F69200" w:themeColor="accent3" w:sz="4" w:space="0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color="FFBE6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B4B4B4" w:themeColor="accent4" w:themeTint="99" w:sz="4" w:space="0"/>
        <w:left w:val="single" w:color="B4B4B4" w:themeColor="accent4" w:themeTint="99" w:sz="4" w:space="0"/>
        <w:bottom w:val="single" w:color="B4B4B4" w:themeColor="accent4" w:themeTint="99" w:sz="4" w:space="0"/>
        <w:right w:val="single" w:color="B4B4B4" w:themeColor="accent4" w:themeTint="99" w:sz="4" w:space="0"/>
        <w:insideH w:val="single" w:color="B4B4B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38383" w:themeColor="accent4" w:sz="4" w:space="0"/>
          <w:left w:val="single" w:color="838383" w:themeColor="accent4" w:sz="4" w:space="0"/>
          <w:bottom w:val="single" w:color="838383" w:themeColor="accent4" w:sz="4" w:space="0"/>
          <w:right w:val="single" w:color="838383" w:themeColor="accent4" w:sz="4" w:space="0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color="B4B4B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DA69" w:themeColor="accent5" w:themeTint="99" w:sz="4" w:space="0"/>
        <w:left w:val="single" w:color="FEDA69" w:themeColor="accent5" w:themeTint="99" w:sz="4" w:space="0"/>
        <w:bottom w:val="single" w:color="FEDA69" w:themeColor="accent5" w:themeTint="99" w:sz="4" w:space="0"/>
        <w:right w:val="single" w:color="FEDA69" w:themeColor="accent5" w:themeTint="99" w:sz="4" w:space="0"/>
        <w:insideH w:val="single" w:color="FEDA6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EC306" w:themeColor="accent5" w:sz="4" w:space="0"/>
          <w:left w:val="single" w:color="FEC306" w:themeColor="accent5" w:sz="4" w:space="0"/>
          <w:bottom w:val="single" w:color="FEC306" w:themeColor="accent5" w:sz="4" w:space="0"/>
          <w:right w:val="single" w:color="FEC306" w:themeColor="accent5" w:sz="4" w:space="0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color="FEDA69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EB977D" w:themeColor="accent6" w:themeTint="99" w:sz="4" w:space="0"/>
        <w:left w:val="single" w:color="EB977D" w:themeColor="accent6" w:themeTint="99" w:sz="4" w:space="0"/>
        <w:bottom w:val="single" w:color="EB977D" w:themeColor="accent6" w:themeTint="99" w:sz="4" w:space="0"/>
        <w:right w:val="single" w:color="EB977D" w:themeColor="accent6" w:themeTint="99" w:sz="4" w:space="0"/>
        <w:insideH w:val="single" w:color="EB977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F5327" w:themeColor="accent6" w:sz="4" w:space="0"/>
          <w:left w:val="single" w:color="DF5327" w:themeColor="accent6" w:sz="4" w:space="0"/>
          <w:bottom w:val="single" w:color="DF5327" w:themeColor="accent6" w:sz="4" w:space="0"/>
          <w:right w:val="single" w:color="DF5327" w:themeColor="accent6" w:sz="4" w:space="0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color="EB977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18AB3" w:themeColor="accent1" w:sz="24" w:space="0"/>
        <w:left w:val="single" w:color="418AB3" w:themeColor="accent1" w:sz="24" w:space="0"/>
        <w:bottom w:val="single" w:color="418AB3" w:themeColor="accent1" w:sz="24" w:space="0"/>
        <w:right w:val="single" w:color="418AB3" w:themeColor="accent1" w:sz="24" w:space="0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6B727" w:themeColor="accent2" w:sz="24" w:space="0"/>
        <w:left w:val="single" w:color="A6B727" w:themeColor="accent2" w:sz="24" w:space="0"/>
        <w:bottom w:val="single" w:color="A6B727" w:themeColor="accent2" w:sz="24" w:space="0"/>
        <w:right w:val="single" w:color="A6B727" w:themeColor="accent2" w:sz="24" w:space="0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69200" w:themeColor="accent3" w:sz="24" w:space="0"/>
        <w:left w:val="single" w:color="F69200" w:themeColor="accent3" w:sz="24" w:space="0"/>
        <w:bottom w:val="single" w:color="F69200" w:themeColor="accent3" w:sz="24" w:space="0"/>
        <w:right w:val="single" w:color="F69200" w:themeColor="accent3" w:sz="24" w:space="0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38383" w:themeColor="accent4" w:sz="24" w:space="0"/>
        <w:left w:val="single" w:color="838383" w:themeColor="accent4" w:sz="24" w:space="0"/>
        <w:bottom w:val="single" w:color="838383" w:themeColor="accent4" w:sz="24" w:space="0"/>
        <w:right w:val="single" w:color="838383" w:themeColor="accent4" w:sz="24" w:space="0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EC306" w:themeColor="accent5" w:sz="24" w:space="0"/>
        <w:left w:val="single" w:color="FEC306" w:themeColor="accent5" w:sz="24" w:space="0"/>
        <w:bottom w:val="single" w:color="FEC306" w:themeColor="accent5" w:sz="24" w:space="0"/>
        <w:right w:val="single" w:color="FEC306" w:themeColor="accent5" w:sz="24" w:space="0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F5327" w:themeColor="accent6" w:sz="24" w:space="0"/>
        <w:left w:val="single" w:color="DF5327" w:themeColor="accent6" w:sz="24" w:space="0"/>
        <w:bottom w:val="single" w:color="DF5327" w:themeColor="accent6" w:sz="24" w:space="0"/>
        <w:right w:val="single" w:color="DF5327" w:themeColor="accent6" w:sz="24" w:space="0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color="418AB3" w:themeColor="accent1" w:sz="4" w:space="0"/>
        <w:bottom w:val="single" w:color="418AB3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18AB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18AB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color="A6B727" w:themeColor="accent2" w:sz="4" w:space="0"/>
        <w:bottom w:val="single" w:color="A6B727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A6B727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A6B727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color="F69200" w:themeColor="accent3" w:sz="4" w:space="0"/>
        <w:bottom w:val="single" w:color="F69200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6920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6920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color="838383" w:themeColor="accent4" w:sz="4" w:space="0"/>
        <w:bottom w:val="single" w:color="83838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3838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383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color="FEC306" w:themeColor="accent5" w:sz="4" w:space="0"/>
        <w:bottom w:val="single" w:color="FEC30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EC30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EC30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color="DF5327" w:themeColor="accent6" w:sz="4" w:space="0"/>
        <w:bottom w:val="single" w:color="DF532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F532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F532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69200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69200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69200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69200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3838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3838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3838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3838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EC30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EC30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EC30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EC30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F532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F532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F532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F532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6CA8CA" w:themeColor="accent1" w:themeTint="bf" w:sz="8" w:space="0"/>
        <w:left w:val="single" w:color="6CA8CA" w:themeColor="accent1" w:themeTint="bf" w:sz="8" w:space="0"/>
        <w:bottom w:val="single" w:color="6CA8CA" w:themeColor="accent1" w:themeTint="bf" w:sz="8" w:space="0"/>
        <w:right w:val="single" w:color="6CA8CA" w:themeColor="accent1" w:themeTint="bf" w:sz="8" w:space="0"/>
        <w:insideH w:val="single" w:color="6CA8CA" w:themeColor="accent1" w:themeTint="bf" w:sz="8" w:space="0"/>
        <w:insideV w:val="single" w:color="6CA8CA" w:themeColor="accent1" w:themeTint="bf" w:sz="8" w:space="0"/>
      </w:tblBorders>
    </w:tblPr>
    <w:tcPr>
      <w:shd w:val="clear" w:color="auto" w:fill="CEE2ED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CA8CA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C8D94C" w:themeColor="accent2" w:themeTint="bf" w:sz="8" w:space="0"/>
        <w:left w:val="single" w:color="C8D94C" w:themeColor="accent2" w:themeTint="bf" w:sz="8" w:space="0"/>
        <w:bottom w:val="single" w:color="C8D94C" w:themeColor="accent2" w:themeTint="bf" w:sz="8" w:space="0"/>
        <w:right w:val="single" w:color="C8D94C" w:themeColor="accent2" w:themeTint="bf" w:sz="8" w:space="0"/>
        <w:insideH w:val="single" w:color="C8D94C" w:themeColor="accent2" w:themeTint="bf" w:sz="8" w:space="0"/>
        <w:insideV w:val="single" w:color="C8D94C" w:themeColor="accent2" w:themeTint="bf" w:sz="8" w:space="0"/>
      </w:tblBorders>
    </w:tblPr>
    <w:tcPr>
      <w:shd w:val="clear" w:color="auto" w:fill="ECF2C4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8D94C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AE39" w:themeColor="accent3" w:themeTint="bf" w:sz="8" w:space="0"/>
        <w:left w:val="single" w:color="FFAE39" w:themeColor="accent3" w:themeTint="bf" w:sz="8" w:space="0"/>
        <w:bottom w:val="single" w:color="FFAE39" w:themeColor="accent3" w:themeTint="bf" w:sz="8" w:space="0"/>
        <w:right w:val="single" w:color="FFAE39" w:themeColor="accent3" w:themeTint="bf" w:sz="8" w:space="0"/>
        <w:insideH w:val="single" w:color="FFAE39" w:themeColor="accent3" w:themeTint="bf" w:sz="8" w:space="0"/>
        <w:insideV w:val="single" w:color="FFAE39" w:themeColor="accent3" w:themeTint="bf" w:sz="8" w:space="0"/>
      </w:tblBorders>
    </w:tblPr>
    <w:tcPr>
      <w:shd w:val="clear" w:color="auto" w:fill="FFE4BD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AE3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2A2A2" w:themeColor="accent4" w:themeTint="bf" w:sz="8" w:space="0"/>
        <w:left w:val="single" w:color="A2A2A2" w:themeColor="accent4" w:themeTint="bf" w:sz="8" w:space="0"/>
        <w:bottom w:val="single" w:color="A2A2A2" w:themeColor="accent4" w:themeTint="bf" w:sz="8" w:space="0"/>
        <w:right w:val="single" w:color="A2A2A2" w:themeColor="accent4" w:themeTint="bf" w:sz="8" w:space="0"/>
        <w:insideH w:val="single" w:color="A2A2A2" w:themeColor="accent4" w:themeTint="bf" w:sz="8" w:space="0"/>
        <w:insideV w:val="single" w:color="A2A2A2" w:themeColor="accent4" w:themeTint="bf" w:sz="8" w:space="0"/>
      </w:tblBorders>
    </w:tblPr>
    <w:tcPr>
      <w:shd w:val="clear" w:color="auto" w:fill="E0E0E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2A2A2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ED144" w:themeColor="accent5" w:themeTint="bf" w:sz="8" w:space="0"/>
        <w:left w:val="single" w:color="FED144" w:themeColor="accent5" w:themeTint="bf" w:sz="8" w:space="0"/>
        <w:bottom w:val="single" w:color="FED144" w:themeColor="accent5" w:themeTint="bf" w:sz="8" w:space="0"/>
        <w:right w:val="single" w:color="FED144" w:themeColor="accent5" w:themeTint="bf" w:sz="8" w:space="0"/>
        <w:insideH w:val="single" w:color="FED144" w:themeColor="accent5" w:themeTint="bf" w:sz="8" w:space="0"/>
        <w:insideV w:val="single" w:color="FED144" w:themeColor="accent5" w:themeTint="bf" w:sz="8" w:space="0"/>
      </w:tblBorders>
    </w:tblPr>
    <w:tcPr>
      <w:shd w:val="clear" w:color="auto" w:fill="FEF0C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ED14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E77D5D" w:themeColor="accent6" w:themeTint="bf" w:sz="8" w:space="0"/>
        <w:left w:val="single" w:color="E77D5D" w:themeColor="accent6" w:themeTint="bf" w:sz="8" w:space="0"/>
        <w:bottom w:val="single" w:color="E77D5D" w:themeColor="accent6" w:themeTint="bf" w:sz="8" w:space="0"/>
        <w:right w:val="single" w:color="E77D5D" w:themeColor="accent6" w:themeTint="bf" w:sz="8" w:space="0"/>
        <w:insideH w:val="single" w:color="E77D5D" w:themeColor="accent6" w:themeTint="bf" w:sz="8" w:space="0"/>
        <w:insideV w:val="single" w:color="E77D5D" w:themeColor="accent6" w:themeTint="bf" w:sz="8" w:space="0"/>
      </w:tblBorders>
    </w:tblPr>
    <w:tcPr>
      <w:shd w:val="clear" w:color="auto" w:fill="F7D4C9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77D5D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18AB3" w:themeColor="accent1" w:sz="8" w:space="0"/>
        <w:left w:val="single" w:color="418AB3" w:themeColor="accent1" w:sz="8" w:space="0"/>
        <w:bottom w:val="single" w:color="418AB3" w:themeColor="accent1" w:sz="8" w:space="0"/>
        <w:right w:val="single" w:color="418AB3" w:themeColor="accent1" w:sz="8" w:space="0"/>
        <w:insideH w:val="single" w:color="418AB3" w:themeColor="accent1" w:sz="8" w:space="0"/>
        <w:insideV w:val="single" w:color="418AB3" w:themeColor="accent1" w:sz="8" w:space="0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color="418AB3" w:themeColor="accent1" w:sz="6" w:space="0"/>
          <w:insideV w:val="single" w:color="418AB3" w:themeColor="accent1" w:sz="6" w:space="0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6B727" w:themeColor="accent2" w:sz="8" w:space="0"/>
        <w:left w:val="single" w:color="A6B727" w:themeColor="accent2" w:sz="8" w:space="0"/>
        <w:bottom w:val="single" w:color="A6B727" w:themeColor="accent2" w:sz="8" w:space="0"/>
        <w:right w:val="single" w:color="A6B727" w:themeColor="accent2" w:sz="8" w:space="0"/>
        <w:insideH w:val="single" w:color="A6B727" w:themeColor="accent2" w:sz="8" w:space="0"/>
        <w:insideV w:val="single" w:color="A6B727" w:themeColor="accent2" w:sz="8" w:space="0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color="A6B727" w:themeColor="accent2" w:sz="6" w:space="0"/>
          <w:insideV w:val="single" w:color="A6B727" w:themeColor="accent2" w:sz="6" w:space="0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69200" w:themeColor="accent3" w:sz="8" w:space="0"/>
        <w:left w:val="single" w:color="F69200" w:themeColor="accent3" w:sz="8" w:space="0"/>
        <w:bottom w:val="single" w:color="F69200" w:themeColor="accent3" w:sz="8" w:space="0"/>
        <w:right w:val="single" w:color="F69200" w:themeColor="accent3" w:sz="8" w:space="0"/>
        <w:insideH w:val="single" w:color="F69200" w:themeColor="accent3" w:sz="8" w:space="0"/>
        <w:insideV w:val="single" w:color="F69200" w:themeColor="accent3" w:sz="8" w:space="0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color="F69200" w:themeColor="accent3" w:sz="6" w:space="0"/>
          <w:insideV w:val="single" w:color="F69200" w:themeColor="accent3" w:sz="6" w:space="0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38383" w:themeColor="accent4" w:sz="8" w:space="0"/>
        <w:left w:val="single" w:color="838383" w:themeColor="accent4" w:sz="8" w:space="0"/>
        <w:bottom w:val="single" w:color="838383" w:themeColor="accent4" w:sz="8" w:space="0"/>
        <w:right w:val="single" w:color="838383" w:themeColor="accent4" w:sz="8" w:space="0"/>
        <w:insideH w:val="single" w:color="838383" w:themeColor="accent4" w:sz="8" w:space="0"/>
        <w:insideV w:val="single" w:color="838383" w:themeColor="accent4" w:sz="8" w:space="0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color="838383" w:themeColor="accent4" w:sz="6" w:space="0"/>
          <w:insideV w:val="single" w:color="838383" w:themeColor="accent4" w:sz="6" w:space="0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EC306" w:themeColor="accent5" w:sz="8" w:space="0"/>
        <w:left w:val="single" w:color="FEC306" w:themeColor="accent5" w:sz="8" w:space="0"/>
        <w:bottom w:val="single" w:color="FEC306" w:themeColor="accent5" w:sz="8" w:space="0"/>
        <w:right w:val="single" w:color="FEC306" w:themeColor="accent5" w:sz="8" w:space="0"/>
        <w:insideH w:val="single" w:color="FEC306" w:themeColor="accent5" w:sz="8" w:space="0"/>
        <w:insideV w:val="single" w:color="FEC306" w:themeColor="accent5" w:sz="8" w:space="0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color="FEC306" w:themeColor="accent5" w:sz="6" w:space="0"/>
          <w:insideV w:val="single" w:color="FEC306" w:themeColor="accent5" w:sz="6" w:space="0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F5327" w:themeColor="accent6" w:sz="8" w:space="0"/>
        <w:left w:val="single" w:color="DF5327" w:themeColor="accent6" w:sz="8" w:space="0"/>
        <w:bottom w:val="single" w:color="DF5327" w:themeColor="accent6" w:sz="8" w:space="0"/>
        <w:right w:val="single" w:color="DF5327" w:themeColor="accent6" w:sz="8" w:space="0"/>
        <w:insideH w:val="single" w:color="DF5327" w:themeColor="accent6" w:sz="8" w:space="0"/>
        <w:insideV w:val="single" w:color="DF5327" w:themeColor="accent6" w:sz="8" w:space="0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color="DF5327" w:themeColor="accent6" w:sz="6" w:space="0"/>
          <w:insideV w:val="single" w:color="DF5327" w:themeColor="accent6" w:sz="6" w:space="0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18AB3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18AB3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6B727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6B727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69200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69200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38383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38383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EC30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EC30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F532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F532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18AB3" w:themeColor="accent1" w:sz="8" w:space="0"/>
        <w:bottom w:val="single" w:color="418AB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18AB3" w:themeColor="accent1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418AB3" w:themeColor="accent1" w:sz="8" w:space="0"/>
          <w:bottom w:val="single" w:color="418AB3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18AB3" w:themeColor="accent1" w:sz="8" w:space="0"/>
          <w:bottom w:val="single" w:color="418AB3" w:themeColor="accent1" w:sz="8" w:space="0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6B727" w:themeColor="accent2" w:sz="8" w:space="0"/>
        <w:bottom w:val="single" w:color="A6B72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6B727" w:themeColor="accent2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A6B727" w:themeColor="accent2" w:sz="8" w:space="0"/>
          <w:bottom w:val="single" w:color="A6B727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6B727" w:themeColor="accent2" w:sz="8" w:space="0"/>
          <w:bottom w:val="single" w:color="A6B727" w:themeColor="accent2" w:sz="8" w:space="0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69200" w:themeColor="accent3" w:sz="8" w:space="0"/>
        <w:bottom w:val="single" w:color="F69200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69200" w:themeColor="accent3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F69200" w:themeColor="accent3" w:sz="8" w:space="0"/>
          <w:bottom w:val="single" w:color="F69200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69200" w:themeColor="accent3" w:sz="8" w:space="0"/>
          <w:bottom w:val="single" w:color="F69200" w:themeColor="accent3" w:sz="8" w:space="0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38383" w:themeColor="accent4" w:sz="8" w:space="0"/>
        <w:bottom w:val="single" w:color="83838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38383" w:themeColor="accent4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838383" w:themeColor="accent4" w:sz="8" w:space="0"/>
          <w:bottom w:val="single" w:color="838383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38383" w:themeColor="accent4" w:sz="8" w:space="0"/>
          <w:bottom w:val="single" w:color="838383" w:themeColor="accent4" w:sz="8" w:space="0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EC306" w:themeColor="accent5" w:sz="8" w:space="0"/>
        <w:bottom w:val="single" w:color="FEC30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EC306" w:themeColor="accent5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FEC306" w:themeColor="accent5" w:sz="8" w:space="0"/>
          <w:bottom w:val="single" w:color="FEC30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EC306" w:themeColor="accent5" w:sz="8" w:space="0"/>
          <w:bottom w:val="single" w:color="FEC306" w:themeColor="accent5" w:sz="8" w:space="0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F5327" w:themeColor="accent6" w:sz="8" w:space="0"/>
        <w:bottom w:val="single" w:color="DF532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F5327" w:themeColor="accent6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DF5327" w:themeColor="accent6" w:sz="8" w:space="0"/>
          <w:bottom w:val="single" w:color="DF532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F5327" w:themeColor="accent6" w:sz="8" w:space="0"/>
          <w:bottom w:val="single" w:color="DF5327" w:themeColor="accent6" w:sz="8" w:space="0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18AB3" w:themeColor="accent1" w:sz="8" w:space="0"/>
        <w:left w:val="single" w:color="418AB3" w:themeColor="accent1" w:sz="8" w:space="0"/>
        <w:bottom w:val="single" w:color="418AB3" w:themeColor="accent1" w:sz="8" w:space="0"/>
        <w:right w:val="single" w:color="418AB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18AB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18AB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18AB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6B727" w:themeColor="accent2" w:sz="8" w:space="0"/>
        <w:left w:val="single" w:color="A6B727" w:themeColor="accent2" w:sz="8" w:space="0"/>
        <w:bottom w:val="single" w:color="A6B727" w:themeColor="accent2" w:sz="8" w:space="0"/>
        <w:right w:val="single" w:color="A6B72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6B72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6B72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6B72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69200" w:themeColor="accent3" w:sz="8" w:space="0"/>
        <w:left w:val="single" w:color="F69200" w:themeColor="accent3" w:sz="8" w:space="0"/>
        <w:bottom w:val="single" w:color="F69200" w:themeColor="accent3" w:sz="8" w:space="0"/>
        <w:right w:val="single" w:color="F69200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692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69200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69200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38383" w:themeColor="accent4" w:sz="8" w:space="0"/>
        <w:left w:val="single" w:color="838383" w:themeColor="accent4" w:sz="8" w:space="0"/>
        <w:bottom w:val="single" w:color="838383" w:themeColor="accent4" w:sz="8" w:space="0"/>
        <w:right w:val="single" w:color="83838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3838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3838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3838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EC306" w:themeColor="accent5" w:sz="8" w:space="0"/>
        <w:left w:val="single" w:color="FEC306" w:themeColor="accent5" w:sz="8" w:space="0"/>
        <w:bottom w:val="single" w:color="FEC306" w:themeColor="accent5" w:sz="8" w:space="0"/>
        <w:right w:val="single" w:color="FEC30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EC30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EC30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EC30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F5327" w:themeColor="accent6" w:sz="8" w:space="0"/>
        <w:left w:val="single" w:color="DF5327" w:themeColor="accent6" w:sz="8" w:space="0"/>
        <w:bottom w:val="single" w:color="DF5327" w:themeColor="accent6" w:sz="8" w:space="0"/>
        <w:right w:val="single" w:color="DF532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F532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F532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F532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6CA8CA" w:themeColor="accent1" w:themeTint="bf" w:sz="8" w:space="0"/>
        <w:left w:val="single" w:color="6CA8CA" w:themeColor="accent1" w:themeTint="bf" w:sz="8" w:space="0"/>
        <w:bottom w:val="single" w:color="6CA8CA" w:themeColor="accent1" w:themeTint="bf" w:sz="8" w:space="0"/>
        <w:right w:val="single" w:color="6CA8CA" w:themeColor="accent1" w:themeTint="bf" w:sz="8" w:space="0"/>
        <w:insideH w:val="single" w:color="6CA8CA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CA8CA" w:themeColor="accent1" w:sz="8" w:space="0"/>
          <w:left w:val="single" w:color="6CA8CA" w:themeColor="accent1" w:sz="8" w:space="0"/>
          <w:bottom w:val="single" w:color="6CA8CA" w:themeColor="accent1" w:sz="8" w:space="0"/>
          <w:right w:val="single" w:color="6CA8CA" w:themeColor="accent1" w:sz="8" w:space="0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CA8CA" w:themeColor="accent1" w:sz="6" w:space="0"/>
          <w:left w:val="single" w:color="6CA8CA" w:themeColor="accent1" w:sz="8" w:space="0"/>
          <w:bottom w:val="single" w:color="6CA8CA" w:themeColor="accent1" w:sz="8" w:space="0"/>
          <w:right w:val="single" w:color="6CA8CA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C8D94C" w:themeColor="accent2" w:themeTint="bf" w:sz="8" w:space="0"/>
        <w:left w:val="single" w:color="C8D94C" w:themeColor="accent2" w:themeTint="bf" w:sz="8" w:space="0"/>
        <w:bottom w:val="single" w:color="C8D94C" w:themeColor="accent2" w:themeTint="bf" w:sz="8" w:space="0"/>
        <w:right w:val="single" w:color="C8D94C" w:themeColor="accent2" w:themeTint="bf" w:sz="8" w:space="0"/>
        <w:insideH w:val="single" w:color="C8D94C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8D94C" w:themeColor="accent2" w:sz="8" w:space="0"/>
          <w:left w:val="single" w:color="C8D94C" w:themeColor="accent2" w:sz="8" w:space="0"/>
          <w:bottom w:val="single" w:color="C8D94C" w:themeColor="accent2" w:sz="8" w:space="0"/>
          <w:right w:val="single" w:color="C8D94C" w:themeColor="accent2" w:sz="8" w:space="0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94C" w:themeColor="accent2" w:sz="6" w:space="0"/>
          <w:left w:val="single" w:color="C8D94C" w:themeColor="accent2" w:sz="8" w:space="0"/>
          <w:bottom w:val="single" w:color="C8D94C" w:themeColor="accent2" w:sz="8" w:space="0"/>
          <w:right w:val="single" w:color="C8D94C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AE39" w:themeColor="accent3" w:themeTint="bf" w:sz="8" w:space="0"/>
        <w:left w:val="single" w:color="FFAE39" w:themeColor="accent3" w:themeTint="bf" w:sz="8" w:space="0"/>
        <w:bottom w:val="single" w:color="FFAE39" w:themeColor="accent3" w:themeTint="bf" w:sz="8" w:space="0"/>
        <w:right w:val="single" w:color="FFAE39" w:themeColor="accent3" w:themeTint="bf" w:sz="8" w:space="0"/>
        <w:insideH w:val="single" w:color="FFAE3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E39" w:themeColor="accent3" w:sz="8" w:space="0"/>
          <w:left w:val="single" w:color="FFAE39" w:themeColor="accent3" w:sz="8" w:space="0"/>
          <w:bottom w:val="single" w:color="FFAE39" w:themeColor="accent3" w:sz="8" w:space="0"/>
          <w:right w:val="single" w:color="FFAE39" w:themeColor="accent3" w:sz="8" w:space="0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E39" w:themeColor="accent3" w:sz="6" w:space="0"/>
          <w:left w:val="single" w:color="FFAE39" w:themeColor="accent3" w:sz="8" w:space="0"/>
          <w:bottom w:val="single" w:color="FFAE39" w:themeColor="accent3" w:sz="8" w:space="0"/>
          <w:right w:val="single" w:color="FFAE3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2A2A2" w:themeColor="accent4" w:themeTint="bf" w:sz="8" w:space="0"/>
        <w:left w:val="single" w:color="A2A2A2" w:themeColor="accent4" w:themeTint="bf" w:sz="8" w:space="0"/>
        <w:bottom w:val="single" w:color="A2A2A2" w:themeColor="accent4" w:themeTint="bf" w:sz="8" w:space="0"/>
        <w:right w:val="single" w:color="A2A2A2" w:themeColor="accent4" w:themeTint="bf" w:sz="8" w:space="0"/>
        <w:insideH w:val="single" w:color="A2A2A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2A2A2" w:themeColor="accent4" w:sz="8" w:space="0"/>
          <w:left w:val="single" w:color="A2A2A2" w:themeColor="accent4" w:sz="8" w:space="0"/>
          <w:bottom w:val="single" w:color="A2A2A2" w:themeColor="accent4" w:sz="8" w:space="0"/>
          <w:right w:val="single" w:color="A2A2A2" w:themeColor="accent4" w:sz="8" w:space="0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2A2A2" w:themeColor="accent4" w:sz="6" w:space="0"/>
          <w:left w:val="single" w:color="A2A2A2" w:themeColor="accent4" w:sz="8" w:space="0"/>
          <w:bottom w:val="single" w:color="A2A2A2" w:themeColor="accent4" w:sz="8" w:space="0"/>
          <w:right w:val="single" w:color="A2A2A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ED144" w:themeColor="accent5" w:themeTint="bf" w:sz="8" w:space="0"/>
        <w:left w:val="single" w:color="FED144" w:themeColor="accent5" w:themeTint="bf" w:sz="8" w:space="0"/>
        <w:bottom w:val="single" w:color="FED144" w:themeColor="accent5" w:themeTint="bf" w:sz="8" w:space="0"/>
        <w:right w:val="single" w:color="FED144" w:themeColor="accent5" w:themeTint="bf" w:sz="8" w:space="0"/>
        <w:insideH w:val="single" w:color="FED14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ED144" w:themeColor="accent5" w:sz="8" w:space="0"/>
          <w:left w:val="single" w:color="FED144" w:themeColor="accent5" w:sz="8" w:space="0"/>
          <w:bottom w:val="single" w:color="FED144" w:themeColor="accent5" w:sz="8" w:space="0"/>
          <w:right w:val="single" w:color="FED144" w:themeColor="accent5" w:sz="8" w:space="0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ED144" w:themeColor="accent5" w:sz="6" w:space="0"/>
          <w:left w:val="single" w:color="FED144" w:themeColor="accent5" w:sz="8" w:space="0"/>
          <w:bottom w:val="single" w:color="FED144" w:themeColor="accent5" w:sz="8" w:space="0"/>
          <w:right w:val="single" w:color="FED14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E77D5D" w:themeColor="accent6" w:themeTint="bf" w:sz="8" w:space="0"/>
        <w:left w:val="single" w:color="E77D5D" w:themeColor="accent6" w:themeTint="bf" w:sz="8" w:space="0"/>
        <w:bottom w:val="single" w:color="E77D5D" w:themeColor="accent6" w:themeTint="bf" w:sz="8" w:space="0"/>
        <w:right w:val="single" w:color="E77D5D" w:themeColor="accent6" w:themeTint="bf" w:sz="8" w:space="0"/>
        <w:insideH w:val="single" w:color="E77D5D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77D5D" w:themeColor="accent6" w:sz="8" w:space="0"/>
          <w:left w:val="single" w:color="E77D5D" w:themeColor="accent6" w:sz="8" w:space="0"/>
          <w:bottom w:val="single" w:color="E77D5D" w:themeColor="accent6" w:sz="8" w:space="0"/>
          <w:right w:val="single" w:color="E77D5D" w:themeColor="accent6" w:sz="8" w:space="0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7D5D" w:themeColor="accent6" w:sz="6" w:space="0"/>
          <w:left w:val="single" w:color="E77D5D" w:themeColor="accent6" w:sz="8" w:space="0"/>
          <w:bottom w:val="single" w:color="E77D5D" w:themeColor="accent6" w:sz="8" w:space="0"/>
          <w:right w:val="single" w:color="E77D5D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e05c1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05c1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4">
    <w:name w:val="Plain Table 4"/>
    <w:basedOn w:val="TableNormal"/>
    <w:uiPriority w:val="44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e05c13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05c1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05c1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05c1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05c1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05c1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05c1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05c1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e05c1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05c1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05c1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05c1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05c1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e05c13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e05c1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05c1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05c1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05c1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05c1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05c1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05c13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05c1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05c1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05c1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e05c13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05c13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05c13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D286C5BF664AC6B014509840CD5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BEAE0-83A2-4EB7-B151-C06DBC16752C}"/>
      </w:docPartPr>
      <w:docPartBody>
        <w:p w:rsidR="00DE03D2" w:rsidRDefault="006A3FA1">
          <w:pPr>
            <w:pStyle w:val="0AD286C5BF664AC6B014509840CD5C0B"/>
          </w:pPr>
          <w:r>
            <w:rPr>
              <w:iCs/>
            </w:rPr>
            <w:t>Title</w:t>
          </w:r>
        </w:p>
      </w:docPartBody>
    </w:docPart>
    <w:docPart>
      <w:docPartPr>
        <w:name w:val="FA6456C16E4F42779C265FE28272D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78122-E1D8-4CF7-8EE3-F0E3E207A0C2}"/>
      </w:docPartPr>
      <w:docPartBody>
        <w:p w:rsidR="00DE03D2" w:rsidRDefault="006A3FA1">
          <w:pPr>
            <w:pStyle w:val="FA6456C16E4F42779C265FE28272D8EE"/>
          </w:pPr>
          <w:r>
            <w:rPr>
              <w:iCs/>
            </w:rPr>
            <w:t>Subject</w:t>
          </w:r>
        </w:p>
      </w:docPartBody>
    </w:docPart>
    <w:docPart>
      <w:docPartPr>
        <w:name w:val="C52BC82DC4524171B3EAFB3DB1D22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91AB9-CF8B-4442-9291-9C611B0632AD}"/>
      </w:docPartPr>
      <w:docPartBody>
        <w:p w:rsidR="00DE03D2" w:rsidRDefault="006A3FA1">
          <w:pPr>
            <w:pStyle w:val="C52BC82DC4524171B3EAFB3DB1D224DF"/>
          </w:pPr>
          <w:r w:rsidRPr="00160773">
            <w:t>Author</w:t>
          </w:r>
        </w:p>
      </w:docPartBody>
    </w:docPart>
    <w:docPart>
      <w:docPartPr>
        <w:name w:val="F0DFFE0E35C24B1A96A286114AE7F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95831-D54D-4DA9-9017-FB6BAE06B6C7}"/>
      </w:docPartPr>
      <w:docPartBody>
        <w:p w:rsidR="00DE03D2" w:rsidRDefault="006A3FA1">
          <w:pPr>
            <w:pStyle w:val="F0DFFE0E35C24B1A96A286114AE7F694"/>
          </w:pPr>
          <w:r>
            <w:rPr>
              <w:iCs/>
            </w:rPr>
            <w:t>Grade level</w:t>
          </w:r>
        </w:p>
      </w:docPartBody>
    </w:docPart>
    <w:docPart>
      <w:docPartPr>
        <w:name w:val="0391653690CE49D3929378B0ACF55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B6A0C-B0A8-4D9A-80E7-37562B5ED694}"/>
      </w:docPartPr>
      <w:docPartBody>
        <w:p w:rsidR="00DE03D2" w:rsidRDefault="006A3FA1">
          <w:pPr>
            <w:pStyle w:val="0391653690CE49D3929378B0ACF55A4E"/>
          </w:pPr>
          <w:r>
            <w:rPr>
              <w:iCs/>
            </w:rPr>
            <w:t>Time duration</w:t>
          </w:r>
        </w:p>
      </w:docPartBody>
    </w:docPart>
    <w:docPart>
      <w:docPartPr>
        <w:name w:val="0B5055F06B644894804D55F8811A8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920A-E714-41F4-954D-95495225698D}"/>
      </w:docPartPr>
      <w:docPartBody>
        <w:p w:rsidR="00DE03D2" w:rsidRDefault="006A3FA1">
          <w:pPr>
            <w:pStyle w:val="0B5055F06B644894804D55F8811A8630"/>
          </w:pPr>
          <w:r>
            <w:rPr>
              <w:iCs/>
            </w:rPr>
            <w:t>Overview</w:t>
          </w:r>
        </w:p>
      </w:docPartBody>
    </w:docPart>
    <w:docPart>
      <w:docPartPr>
        <w:name w:val="D83A435CD4854668A9D6C7D9A8E31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1C437-8332-46B4-A5C8-69F35AACEE9D}"/>
      </w:docPartPr>
      <w:docPartBody>
        <w:p w:rsidR="00DE03D2" w:rsidRDefault="006A3FA1">
          <w:pPr>
            <w:pStyle w:val="D83A435CD4854668A9D6C7D9A8E31076"/>
          </w:pPr>
          <w:r>
            <w:rPr>
              <w:iCs/>
            </w:rPr>
            <w:t>Objective</w:t>
          </w:r>
        </w:p>
      </w:docPartBody>
    </w:docPart>
    <w:docPart>
      <w:docPartPr>
        <w:name w:val="91D37A97170B46398A93B9C640248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391B1-47DF-4E22-981D-1D3203AE980F}"/>
      </w:docPartPr>
      <w:docPartBody>
        <w:p w:rsidR="00DE03D2" w:rsidRDefault="006A3FA1">
          <w:pPr>
            <w:pStyle w:val="91D37A97170B46398A93B9C64024807F"/>
          </w:pPr>
          <w:r>
            <w:rPr>
              <w:iCs/>
            </w:rPr>
            <w:t>Materials</w:t>
          </w:r>
        </w:p>
      </w:docPartBody>
    </w:docPart>
    <w:docPart>
      <w:docPartPr>
        <w:name w:val="E927A7224CD4469385E5B26BBE1CA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4E681-9B04-432D-AF7F-C8B6D541D958}"/>
      </w:docPartPr>
      <w:docPartBody>
        <w:p w:rsidR="00DE03D2" w:rsidRDefault="006A3FA1">
          <w:pPr>
            <w:pStyle w:val="E927A7224CD4469385E5B26BBE1CA83B"/>
          </w:pPr>
          <w:r>
            <w:rPr>
              <w:iCs/>
            </w:rPr>
            <w:t>Activities and procedures</w:t>
          </w:r>
        </w:p>
      </w:docPartBody>
    </w:docPart>
    <w:docPart>
      <w:docPartPr>
        <w:name w:val="39EE4203FF3E4BC79E272FCDAB324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058CB-505A-44FB-99A6-ABF5AD4C291E}"/>
      </w:docPartPr>
      <w:docPartBody>
        <w:p w:rsidR="00DE03D2" w:rsidRDefault="006A3FA1">
          <w:pPr>
            <w:pStyle w:val="39EE4203FF3E4BC79E272FCDAB3240BB"/>
          </w:pPr>
          <w:r>
            <w:rPr>
              <w:iCs/>
            </w:rPr>
            <w:t>Conclusions</w:t>
          </w:r>
        </w:p>
      </w:docPartBody>
    </w:docPart>
    <w:docPart>
      <w:docPartPr>
        <w:name w:val="BCA88457C65F4D5381A0E0D3F3452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BAA67-DD38-459B-9D82-D8D459C7AA46}"/>
      </w:docPartPr>
      <w:docPartBody>
        <w:p w:rsidR="00DE03D2" w:rsidRDefault="006A3FA1">
          <w:pPr>
            <w:pStyle w:val="BCA88457C65F4D5381A0E0D3F3452CC8"/>
          </w:pPr>
          <w:r>
            <w:rPr>
              <w:iCs/>
            </w:rPr>
            <w:t>Extra credit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A1"/>
    <w:rsid w:val="00277096"/>
    <w:rsid w:val="006A3FA1"/>
    <w:rsid w:val="00DE03D2"/>
    <w:rsid w:val="00FA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3DC741FE5E4C1BB611CDA18624933B">
    <w:name w:val="F63DC741FE5E4C1BB611CDA18624933B"/>
  </w:style>
  <w:style w:type="paragraph" w:customStyle="1" w:styleId="0AD286C5BF664AC6B014509840CD5C0B">
    <w:name w:val="0AD286C5BF664AC6B014509840CD5C0B"/>
  </w:style>
  <w:style w:type="paragraph" w:customStyle="1" w:styleId="36F3575269C744B8A89439BCECF7A013">
    <w:name w:val="36F3575269C744B8A89439BCECF7A013"/>
  </w:style>
  <w:style w:type="paragraph" w:customStyle="1" w:styleId="FA6456C16E4F42779C265FE28272D8EE">
    <w:name w:val="FA6456C16E4F42779C265FE28272D8EE"/>
  </w:style>
  <w:style w:type="paragraph" w:customStyle="1" w:styleId="B5388BA749304EC383B6EA6D41A503BB">
    <w:name w:val="B5388BA749304EC383B6EA6D41A503BB"/>
  </w:style>
  <w:style w:type="paragraph" w:customStyle="1" w:styleId="C52BC82DC4524171B3EAFB3DB1D224DF">
    <w:name w:val="C52BC82DC4524171B3EAFB3DB1D224DF"/>
  </w:style>
  <w:style w:type="paragraph" w:customStyle="1" w:styleId="635A5F0B3A8B425993EE2B5D4481DC48">
    <w:name w:val="635A5F0B3A8B425993EE2B5D4481DC48"/>
  </w:style>
  <w:style w:type="paragraph" w:customStyle="1" w:styleId="F0DFFE0E35C24B1A96A286114AE7F694">
    <w:name w:val="F0DFFE0E35C24B1A96A286114AE7F694"/>
  </w:style>
  <w:style w:type="paragraph" w:customStyle="1" w:styleId="A002C5F08F534E9E9D688798F2FEA2D3">
    <w:name w:val="A002C5F08F534E9E9D688798F2FEA2D3"/>
  </w:style>
  <w:style w:type="paragraph" w:customStyle="1" w:styleId="0391653690CE49D3929378B0ACF55A4E">
    <w:name w:val="0391653690CE49D3929378B0ACF55A4E"/>
  </w:style>
  <w:style w:type="paragraph" w:customStyle="1" w:styleId="D7BDAF5B633B4AFC8F3E39C677E1ED7B">
    <w:name w:val="D7BDAF5B633B4AFC8F3E39C677E1ED7B"/>
  </w:style>
  <w:style w:type="paragraph" w:customStyle="1" w:styleId="0B5055F06B644894804D55F8811A8630">
    <w:name w:val="0B5055F06B644894804D55F8811A8630"/>
  </w:style>
  <w:style w:type="paragraph" w:customStyle="1" w:styleId="1E4591003D614D9D9F78B2996BD4339C">
    <w:name w:val="1E4591003D614D9D9F78B2996BD4339C"/>
  </w:style>
  <w:style w:type="paragraph" w:customStyle="1" w:styleId="D83A435CD4854668A9D6C7D9A8E31076">
    <w:name w:val="D83A435CD4854668A9D6C7D9A8E31076"/>
  </w:style>
  <w:style w:type="paragraph" w:customStyle="1" w:styleId="E128455FFFFA49AC8B4904E372D45C69">
    <w:name w:val="E128455FFFFA49AC8B4904E372D45C69"/>
  </w:style>
  <w:style w:type="paragraph" w:customStyle="1" w:styleId="91D37A97170B46398A93B9C64024807F">
    <w:name w:val="91D37A97170B46398A93B9C64024807F"/>
  </w:style>
  <w:style w:type="paragraph" w:customStyle="1" w:styleId="7D852079CFF9485EAADC33D6ECB7360B">
    <w:name w:val="7D852079CFF9485EAADC33D6ECB7360B"/>
  </w:style>
  <w:style w:type="paragraph" w:customStyle="1" w:styleId="E927A7224CD4469385E5B26BBE1CA83B">
    <w:name w:val="E927A7224CD4469385E5B26BBE1CA83B"/>
  </w:style>
  <w:style w:type="paragraph" w:customStyle="1" w:styleId="02F8B3555EF74C498FB8C7E7CC531839">
    <w:name w:val="02F8B3555EF74C498FB8C7E7CC531839"/>
  </w:style>
  <w:style w:type="paragraph" w:customStyle="1" w:styleId="39EE4203FF3E4BC79E272FCDAB3240BB">
    <w:name w:val="39EE4203FF3E4BC79E272FCDAB3240BB"/>
  </w:style>
  <w:style w:type="paragraph" w:customStyle="1" w:styleId="37072AD8C03A44D78B4E5C0174F28BE9">
    <w:name w:val="37072AD8C03A44D78B4E5C0174F28BE9"/>
  </w:style>
  <w:style w:type="paragraph" w:customStyle="1" w:styleId="BCA88457C65F4D5381A0E0D3F3452CC8">
    <w:name w:val="BCA88457C65F4D5381A0E0D3F3452CC8"/>
  </w:style>
  <w:style w:type="paragraph" w:customStyle="1" w:styleId="8DEB6628BDE54D938E4F481ED162D6CB">
    <w:name w:val="8DEB6628BDE54D938E4F481ED162D6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rganic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rganic HD--Bamboo---prFraming 6h">
      <a:majorFont>
        <a:latin typeface="Garamond" panose="02020404030301010803"/>
        <a:ea typeface=""/>
        <a:cs typeface=""/>
      </a:majorFont>
      <a:minorFont>
        <a:latin typeface="Garamond" panose="02020404030301010803"/>
        <a:ea typeface=""/>
        <a:cs typeface=""/>
      </a:minorFont>
    </a:fontScheme>
    <a:fmtScheme name="Organic HD--Bamboo---prFraming 6h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Plan</Template>
  <TotalTime>371</TotalTime>
  <Application>LibreOffice/6.0.3.2$Linux_X86_64 LibreOffice_project/00m0$Build-2</Application>
  <Pages>2</Pages>
  <Words>172</Words>
  <Characters>918</Characters>
  <CharactersWithSpaces>1014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2018-07-29T08:03:00Z</dcterms:created>
  <dc:creator>Felix Okoth</dc:creator>
  <dc:description/>
  <dc:language>en-CA</dc:language>
  <cp:lastModifiedBy/>
  <dcterms:modified xsi:type="dcterms:W3CDTF">2019-01-29T19:41:58Z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